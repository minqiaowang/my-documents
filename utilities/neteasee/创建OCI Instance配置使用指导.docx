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38E9C" w14:textId="77777777" w:rsidR="002F092B" w:rsidRDefault="002F092B" w:rsidP="002F092B">
      <w:pPr>
        <w:pStyle w:val="TitleBar"/>
        <w:ind w:left="0" w:right="19"/>
      </w:pPr>
    </w:p>
    <w:p w14:paraId="0D42EAE4" w14:textId="77777777" w:rsidR="002F092B" w:rsidRDefault="002F092B" w:rsidP="002F092B">
      <w:pPr>
        <w:pStyle w:val="RouteTitle"/>
      </w:pPr>
    </w:p>
    <w:p w14:paraId="7BE63A3C" w14:textId="41AF032F" w:rsidR="002F092B" w:rsidRDefault="00D71EDC" w:rsidP="002F092B">
      <w:pPr>
        <w:jc w:val="center"/>
        <w:rPr>
          <w:rFonts w:ascii="宋体"/>
          <w:b/>
          <w:spacing w:val="20"/>
        </w:rPr>
      </w:pPr>
      <w:r w:rsidRPr="00D71EDC">
        <w:rPr>
          <w:rFonts w:eastAsia="黑体" w:hint="eastAsia"/>
          <w:b/>
          <w:sz w:val="52"/>
        </w:rPr>
        <w:t>创建</w:t>
      </w:r>
      <w:r w:rsidRPr="00D71EDC">
        <w:rPr>
          <w:rFonts w:eastAsia="黑体" w:hint="eastAsia"/>
          <w:b/>
          <w:sz w:val="52"/>
        </w:rPr>
        <w:t>OCI Instance</w:t>
      </w:r>
      <w:r w:rsidRPr="00D71EDC">
        <w:rPr>
          <w:rFonts w:eastAsia="黑体" w:hint="eastAsia"/>
          <w:b/>
          <w:sz w:val="52"/>
        </w:rPr>
        <w:t>配置使用指导</w:t>
      </w:r>
    </w:p>
    <w:p w14:paraId="4A5514A5" w14:textId="77777777" w:rsidR="002F092B" w:rsidRDefault="002F092B" w:rsidP="002F092B">
      <w:pPr>
        <w:jc w:val="center"/>
        <w:rPr>
          <w:rFonts w:ascii="宋体"/>
          <w:b/>
          <w:spacing w:val="20"/>
        </w:rPr>
      </w:pPr>
    </w:p>
    <w:p w14:paraId="3D05D9BB" w14:textId="77777777" w:rsidR="002F092B" w:rsidRDefault="002F092B" w:rsidP="002F092B">
      <w:pPr>
        <w:jc w:val="center"/>
        <w:rPr>
          <w:rFonts w:ascii="宋体"/>
          <w:b/>
          <w:spacing w:val="20"/>
        </w:rPr>
      </w:pPr>
    </w:p>
    <w:p w14:paraId="247EA1F8" w14:textId="77777777" w:rsidR="002F092B" w:rsidRDefault="002F092B" w:rsidP="002F092B">
      <w:pPr>
        <w:jc w:val="center"/>
        <w:rPr>
          <w:rFonts w:ascii="宋体"/>
          <w:b/>
          <w:spacing w:val="20"/>
        </w:rPr>
      </w:pPr>
    </w:p>
    <w:p w14:paraId="29186210" w14:textId="77777777" w:rsidR="002F092B" w:rsidRDefault="002F092B" w:rsidP="002F092B">
      <w:pPr>
        <w:jc w:val="center"/>
        <w:rPr>
          <w:rFonts w:ascii="宋体"/>
          <w:b/>
          <w:spacing w:val="20"/>
        </w:rPr>
      </w:pPr>
    </w:p>
    <w:p w14:paraId="2776D7C8" w14:textId="77777777" w:rsidR="002F092B" w:rsidRPr="00494665" w:rsidRDefault="002F092B" w:rsidP="002F092B">
      <w:pPr>
        <w:jc w:val="center"/>
        <w:rPr>
          <w:rFonts w:ascii="宋体"/>
          <w:b/>
          <w:spacing w:val="20"/>
        </w:rPr>
      </w:pPr>
    </w:p>
    <w:p w14:paraId="1540D093" w14:textId="77777777" w:rsidR="002F092B" w:rsidRDefault="002F092B" w:rsidP="002F092B">
      <w:pPr>
        <w:jc w:val="center"/>
        <w:rPr>
          <w:rFonts w:ascii="宋体"/>
          <w:b/>
          <w:spacing w:val="20"/>
        </w:rPr>
      </w:pPr>
    </w:p>
    <w:p w14:paraId="728E64BA" w14:textId="77777777" w:rsidR="002F092B" w:rsidRDefault="002F092B" w:rsidP="002F092B">
      <w:pPr>
        <w:jc w:val="center"/>
        <w:rPr>
          <w:rFonts w:ascii="宋体"/>
          <w:b/>
          <w:spacing w:val="20"/>
        </w:rPr>
      </w:pPr>
    </w:p>
    <w:p w14:paraId="5BBB1ECB" w14:textId="77777777" w:rsidR="002F092B" w:rsidRDefault="002F092B" w:rsidP="002F092B">
      <w:pPr>
        <w:jc w:val="center"/>
        <w:rPr>
          <w:rFonts w:ascii="宋体"/>
          <w:b/>
          <w:spacing w:val="20"/>
        </w:rPr>
      </w:pPr>
    </w:p>
    <w:p w14:paraId="349928E4" w14:textId="77777777" w:rsidR="002F092B" w:rsidRDefault="002F092B" w:rsidP="002F092B">
      <w:pPr>
        <w:jc w:val="center"/>
        <w:rPr>
          <w:rFonts w:ascii="宋体"/>
          <w:b/>
          <w:spacing w:val="20"/>
        </w:rPr>
      </w:pPr>
      <w:r>
        <w:rPr>
          <w:rFonts w:ascii="宋体"/>
          <w:b/>
          <w:noProof/>
          <w:spacing w:val="20"/>
        </w:rPr>
        <w:drawing>
          <wp:anchor distT="0" distB="0" distL="114300" distR="114300" simplePos="0" relativeHeight="251665408" behindDoc="0" locked="0" layoutInCell="1" allowOverlap="1" wp14:anchorId="0F12E95E" wp14:editId="638F6A6D">
            <wp:simplePos x="0" y="0"/>
            <wp:positionH relativeFrom="column">
              <wp:posOffset>1457325</wp:posOffset>
            </wp:positionH>
            <wp:positionV relativeFrom="paragraph">
              <wp:posOffset>119380</wp:posOffset>
            </wp:positionV>
            <wp:extent cx="2514600" cy="373380"/>
            <wp:effectExtent l="0" t="0" r="0" b="7620"/>
            <wp:wrapNone/>
            <wp:docPr id="2" name="图片 2" descr="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C26FD1" w14:textId="77777777" w:rsidR="002F092B" w:rsidRDefault="002F092B" w:rsidP="002F092B">
      <w:pPr>
        <w:rPr>
          <w:rFonts w:ascii="宋体"/>
          <w:b/>
          <w:spacing w:val="20"/>
        </w:rPr>
      </w:pPr>
    </w:p>
    <w:p w14:paraId="28489F96" w14:textId="77777777" w:rsidR="002F092B" w:rsidRDefault="002F092B" w:rsidP="002F092B">
      <w:pPr>
        <w:rPr>
          <w:rFonts w:ascii="宋体"/>
          <w:b/>
          <w:spacing w:val="20"/>
        </w:rPr>
      </w:pPr>
    </w:p>
    <w:p w14:paraId="051EFE4F" w14:textId="77777777" w:rsidR="002F092B" w:rsidRDefault="002F092B" w:rsidP="002F092B">
      <w:pPr>
        <w:rPr>
          <w:rFonts w:ascii="宋体"/>
          <w:b/>
          <w:spacing w:val="20"/>
        </w:rPr>
      </w:pPr>
    </w:p>
    <w:p w14:paraId="110ED4C0" w14:textId="193E0153" w:rsidR="002F092B" w:rsidRDefault="002F092B" w:rsidP="002F092B">
      <w:pPr>
        <w:pStyle w:val="BodyText"/>
        <w:tabs>
          <w:tab w:val="left" w:pos="4320"/>
        </w:tabs>
        <w:spacing w:after="0"/>
      </w:pPr>
      <w:r>
        <w:rPr>
          <w:rFonts w:hint="eastAsia"/>
        </w:rPr>
        <w:t>提交人</w:t>
      </w:r>
      <w:r>
        <w:t>:</w:t>
      </w:r>
      <w:r>
        <w:rPr>
          <w:rFonts w:hint="eastAsia"/>
        </w:rPr>
        <w:t xml:space="preserve">   </w:t>
      </w:r>
      <w:r w:rsidR="00BA22DB">
        <w:rPr>
          <w:rFonts w:hint="eastAsia"/>
        </w:rPr>
        <w:t>Oracle</w:t>
      </w:r>
      <w:r w:rsidR="00BA22DB">
        <w:t xml:space="preserve"> </w:t>
      </w:r>
      <w:r w:rsidR="0007039C">
        <w:rPr>
          <w:rFonts w:hint="eastAsia"/>
        </w:rPr>
        <w:t>SE</w:t>
      </w:r>
      <w:r w:rsidR="0007039C">
        <w:t xml:space="preserve"> Hub</w:t>
      </w:r>
    </w:p>
    <w:p w14:paraId="01047823" w14:textId="325DB047" w:rsidR="002F092B" w:rsidRPr="00577121" w:rsidRDefault="002F092B" w:rsidP="002F092B">
      <w:pPr>
        <w:pStyle w:val="BodyText"/>
        <w:tabs>
          <w:tab w:val="left" w:pos="4320"/>
        </w:tabs>
        <w:spacing w:after="0"/>
        <w:rPr>
          <w:rFonts w:ascii="Times New Roman"/>
        </w:rPr>
      </w:pPr>
      <w:r w:rsidRPr="00577121">
        <w:rPr>
          <w:rFonts w:ascii="Times New Roman"/>
        </w:rPr>
        <w:t>提交日期</w:t>
      </w:r>
      <w:r w:rsidRPr="00577121">
        <w:rPr>
          <w:rFonts w:ascii="Times New Roman"/>
        </w:rPr>
        <w:t>:</w:t>
      </w:r>
      <w:r>
        <w:rPr>
          <w:rFonts w:ascii="Times New Roman" w:hint="eastAsia"/>
        </w:rPr>
        <w:t xml:space="preserve">  </w:t>
      </w:r>
      <w:r w:rsidR="00E51D82">
        <w:rPr>
          <w:rFonts w:ascii="Times New Roman"/>
          <w:color w:val="0000FF"/>
        </w:rPr>
        <w:t>202</w:t>
      </w:r>
      <w:r w:rsidR="00D71EDC">
        <w:rPr>
          <w:rFonts w:ascii="Times New Roman"/>
          <w:color w:val="0000FF"/>
        </w:rPr>
        <w:t>3</w:t>
      </w:r>
      <w:r w:rsidRPr="00577121">
        <w:rPr>
          <w:rFonts w:ascii="Times New Roman"/>
          <w:color w:val="0000FF"/>
        </w:rPr>
        <w:t>年</w:t>
      </w:r>
      <w:r w:rsidR="00D71EDC">
        <w:rPr>
          <w:rFonts w:ascii="Times New Roman"/>
          <w:color w:val="0000FF"/>
        </w:rPr>
        <w:t>1</w:t>
      </w:r>
      <w:r w:rsidRPr="00577121">
        <w:rPr>
          <w:rFonts w:ascii="Times New Roman"/>
          <w:color w:val="0000FF"/>
        </w:rPr>
        <w:t>月</w:t>
      </w:r>
    </w:p>
    <w:p w14:paraId="2381748A" w14:textId="77777777" w:rsidR="002F092B" w:rsidRPr="00E53356" w:rsidRDefault="002F092B" w:rsidP="00E53356">
      <w:pPr>
        <w:pStyle w:val="BodyText"/>
        <w:tabs>
          <w:tab w:val="left" w:pos="4320"/>
        </w:tabs>
        <w:spacing w:after="0"/>
        <w:rPr>
          <w:rFonts w:ascii="Times New Roman"/>
        </w:rPr>
      </w:pPr>
      <w:r w:rsidRPr="00577121">
        <w:rPr>
          <w:rFonts w:ascii="Times New Roman"/>
        </w:rPr>
        <w:t>版本号</w:t>
      </w:r>
      <w:r w:rsidRPr="00577121">
        <w:rPr>
          <w:rFonts w:ascii="Times New Roman"/>
        </w:rPr>
        <w:t>:</w:t>
      </w:r>
      <w:r>
        <w:rPr>
          <w:rFonts w:ascii="Times New Roman" w:hint="eastAsia"/>
        </w:rPr>
        <w:t xml:space="preserve">    </w:t>
      </w:r>
      <w:r w:rsidRPr="00577121">
        <w:rPr>
          <w:rFonts w:ascii="Times New Roman"/>
          <w:color w:val="0000FF"/>
        </w:rPr>
        <w:t>v1.</w:t>
      </w:r>
      <w:r>
        <w:rPr>
          <w:rFonts w:ascii="Times New Roman" w:hint="eastAsia"/>
          <w:color w:val="0000FF"/>
        </w:rPr>
        <w:t>0</w:t>
      </w:r>
      <w:r>
        <w:br w:type="page"/>
      </w:r>
    </w:p>
    <w:p w14:paraId="386090DA" w14:textId="77777777" w:rsidR="002F092B" w:rsidRDefault="002F092B" w:rsidP="002F092B">
      <w:pPr>
        <w:pStyle w:val="HeadingBar"/>
        <w:ind w:right="19"/>
        <w:rPr>
          <w:rFonts w:ascii="宋体"/>
        </w:rPr>
      </w:pPr>
      <w:bookmarkStart w:id="0" w:name="_Toc512395130"/>
      <w:bookmarkStart w:id="1" w:name="_Toc516997250"/>
      <w:bookmarkStart w:id="2" w:name="_Toc517577546"/>
    </w:p>
    <w:p w14:paraId="6BA1BB72" w14:textId="77777777" w:rsidR="002F092B" w:rsidRDefault="002F092B" w:rsidP="002F092B">
      <w:pPr>
        <w:rPr>
          <w:b/>
        </w:rPr>
      </w:pPr>
      <w:r>
        <w:rPr>
          <w:rFonts w:hint="eastAsia"/>
          <w:b/>
        </w:rPr>
        <w:t>文档控制</w:t>
      </w:r>
      <w:bookmarkEnd w:id="0"/>
      <w:bookmarkEnd w:id="1"/>
      <w:bookmarkEnd w:id="2"/>
    </w:p>
    <w:p w14:paraId="36A0E812" w14:textId="77777777" w:rsidR="002F092B" w:rsidRDefault="002F092B" w:rsidP="002F092B">
      <w:pPr>
        <w:pStyle w:val="HeadingBar"/>
        <w:rPr>
          <w:rFonts w:ascii="宋体"/>
        </w:rPr>
      </w:pPr>
    </w:p>
    <w:p w14:paraId="55F3C47E" w14:textId="77777777" w:rsidR="002F092B" w:rsidRDefault="002F092B" w:rsidP="002F092B">
      <w:pPr>
        <w:keepNext/>
        <w:keepLines/>
        <w:spacing w:before="120" w:after="120"/>
        <w:rPr>
          <w:rFonts w:ascii="宋体"/>
          <w:b/>
        </w:rPr>
      </w:pPr>
      <w:r>
        <w:rPr>
          <w:rFonts w:ascii="宋体" w:hint="eastAsia"/>
          <w:b/>
        </w:rPr>
        <w:t>变更记录</w:t>
      </w:r>
    </w:p>
    <w:bookmarkStart w:id="3" w:name="Sec1"/>
    <w:p w14:paraId="03C5FA55" w14:textId="77777777" w:rsidR="002F092B" w:rsidRPr="002F092B" w:rsidRDefault="00957018" w:rsidP="00B04018">
      <w:pPr>
        <w:pStyle w:val="BodyText"/>
        <w:numPr>
          <w:ilvl w:val="0"/>
          <w:numId w:val="9"/>
        </w:numPr>
        <w:ind w:left="8640" w:firstLine="720"/>
        <w:rPr>
          <w:sz w:val="20"/>
        </w:rPr>
      </w:pPr>
      <w:r>
        <w:rPr>
          <w:color w:val="FFFFFF"/>
          <w:sz w:val="10"/>
        </w:rPr>
        <w:fldChar w:fldCharType="begin"/>
      </w:r>
      <w:r w:rsidR="002F092B">
        <w:rPr>
          <w:color w:val="FFFFFF"/>
          <w:sz w:val="10"/>
        </w:rPr>
        <w:instrText xml:space="preserve"> SECTIONPAGES  \* MERGEFORMAT </w:instrText>
      </w:r>
      <w:r>
        <w:rPr>
          <w:color w:val="FFFFFF"/>
          <w:sz w:val="10"/>
        </w:rPr>
        <w:fldChar w:fldCharType="separate"/>
      </w:r>
      <w:r w:rsidR="002F092B">
        <w:rPr>
          <w:noProof/>
          <w:color w:val="FFFFFF"/>
          <w:sz w:val="10"/>
        </w:rPr>
        <w:t>13</w:t>
      </w:r>
      <w:r>
        <w:rPr>
          <w:color w:val="FFFFFF"/>
          <w:sz w:val="10"/>
        </w:rPr>
        <w:fldChar w:fldCharType="end"/>
      </w:r>
      <w:bookmarkEnd w:id="3"/>
    </w:p>
    <w:tbl>
      <w:tblPr>
        <w:tblW w:w="8032" w:type="dxa"/>
        <w:tblInd w:w="7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154"/>
        <w:gridCol w:w="1491"/>
        <w:gridCol w:w="851"/>
        <w:gridCol w:w="4536"/>
      </w:tblGrid>
      <w:tr w:rsidR="002F092B" w:rsidRPr="002F092B" w14:paraId="626774F9" w14:textId="77777777" w:rsidTr="002E6FA4">
        <w:trPr>
          <w:cantSplit/>
          <w:tblHeader/>
        </w:trPr>
        <w:tc>
          <w:tcPr>
            <w:tcW w:w="1154" w:type="dxa"/>
            <w:tcBorders>
              <w:bottom w:val="nil"/>
              <w:right w:val="nil"/>
            </w:tcBorders>
            <w:shd w:val="pct10" w:color="auto" w:fill="auto"/>
          </w:tcPr>
          <w:p w14:paraId="5D213936" w14:textId="77777777" w:rsidR="002F092B" w:rsidRPr="002F092B" w:rsidRDefault="002F092B" w:rsidP="002F092B">
            <w:pPr>
              <w:pStyle w:val="la"/>
              <w:rPr>
                <w:sz w:val="18"/>
              </w:rPr>
            </w:pPr>
            <w:r w:rsidRPr="002F092B">
              <w:rPr>
                <w:rFonts w:hint="eastAsia"/>
                <w:sz w:val="18"/>
              </w:rPr>
              <w:t>日期</w:t>
            </w:r>
          </w:p>
        </w:tc>
        <w:tc>
          <w:tcPr>
            <w:tcW w:w="1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E9CBE82" w14:textId="77777777" w:rsidR="002F092B" w:rsidRPr="002F092B" w:rsidRDefault="002F092B" w:rsidP="002F092B">
            <w:pPr>
              <w:pStyle w:val="la"/>
              <w:rPr>
                <w:sz w:val="18"/>
              </w:rPr>
            </w:pPr>
            <w:r w:rsidRPr="002F092B">
              <w:rPr>
                <w:rFonts w:hint="eastAsia"/>
                <w:sz w:val="18"/>
              </w:rPr>
              <w:t>作者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3E455EAA" w14:textId="77777777" w:rsidR="002F092B" w:rsidRPr="002F092B" w:rsidRDefault="002F092B" w:rsidP="002F092B">
            <w:pPr>
              <w:pStyle w:val="la"/>
              <w:rPr>
                <w:sz w:val="18"/>
              </w:rPr>
            </w:pPr>
            <w:r w:rsidRPr="002F092B">
              <w:rPr>
                <w:rFonts w:hint="eastAsia"/>
                <w:sz w:val="18"/>
              </w:rPr>
              <w:t>版本号</w:t>
            </w:r>
          </w:p>
        </w:tc>
        <w:tc>
          <w:tcPr>
            <w:tcW w:w="4536" w:type="dxa"/>
            <w:tcBorders>
              <w:left w:val="nil"/>
              <w:bottom w:val="nil"/>
            </w:tcBorders>
            <w:shd w:val="pct10" w:color="auto" w:fill="auto"/>
          </w:tcPr>
          <w:p w14:paraId="064D66A5" w14:textId="77777777" w:rsidR="002F092B" w:rsidRPr="002F092B" w:rsidRDefault="002F092B" w:rsidP="002F092B">
            <w:pPr>
              <w:pStyle w:val="la"/>
              <w:rPr>
                <w:sz w:val="18"/>
              </w:rPr>
            </w:pPr>
            <w:r w:rsidRPr="002F092B">
              <w:rPr>
                <w:rFonts w:hint="eastAsia"/>
                <w:sz w:val="18"/>
              </w:rPr>
              <w:t>变更参考文件</w:t>
            </w:r>
          </w:p>
        </w:tc>
      </w:tr>
      <w:tr w:rsidR="002F092B" w14:paraId="312B511C" w14:textId="77777777" w:rsidTr="002E6FA4">
        <w:trPr>
          <w:cantSplit/>
          <w:trHeight w:hRule="exact" w:val="60"/>
          <w:tblHeader/>
        </w:trPr>
        <w:tc>
          <w:tcPr>
            <w:tcW w:w="1154" w:type="dxa"/>
            <w:tcBorders>
              <w:left w:val="nil"/>
              <w:right w:val="nil"/>
            </w:tcBorders>
            <w:shd w:val="pct50" w:color="auto" w:fill="auto"/>
          </w:tcPr>
          <w:p w14:paraId="35FF54AA" w14:textId="77777777" w:rsidR="002F092B" w:rsidRDefault="002F092B" w:rsidP="00FA28E3">
            <w:pPr>
              <w:pStyle w:val="TableText"/>
              <w:rPr>
                <w:rFonts w:ascii="宋体"/>
                <w:sz w:val="8"/>
              </w:rPr>
            </w:pPr>
          </w:p>
        </w:tc>
        <w:tc>
          <w:tcPr>
            <w:tcW w:w="1491" w:type="dxa"/>
            <w:tcBorders>
              <w:top w:val="nil"/>
              <w:left w:val="nil"/>
              <w:right w:val="nil"/>
            </w:tcBorders>
            <w:shd w:val="pct50" w:color="auto" w:fill="auto"/>
          </w:tcPr>
          <w:p w14:paraId="1F5FE04A" w14:textId="77777777" w:rsidR="002F092B" w:rsidRDefault="002F092B" w:rsidP="00FA28E3">
            <w:pPr>
              <w:pStyle w:val="TableText"/>
              <w:rPr>
                <w:rFonts w:ascii="宋体"/>
                <w:sz w:val="8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pct50" w:color="auto" w:fill="auto"/>
          </w:tcPr>
          <w:p w14:paraId="3C2C4B41" w14:textId="77777777" w:rsidR="002F092B" w:rsidRDefault="002F092B" w:rsidP="00FA28E3">
            <w:pPr>
              <w:pStyle w:val="TableText"/>
              <w:rPr>
                <w:rFonts w:ascii="宋体"/>
                <w:sz w:val="8"/>
              </w:rPr>
            </w:pPr>
          </w:p>
        </w:tc>
        <w:tc>
          <w:tcPr>
            <w:tcW w:w="4536" w:type="dxa"/>
            <w:tcBorders>
              <w:left w:val="nil"/>
              <w:right w:val="nil"/>
            </w:tcBorders>
            <w:shd w:val="pct50" w:color="auto" w:fill="auto"/>
          </w:tcPr>
          <w:p w14:paraId="0A4FC453" w14:textId="77777777" w:rsidR="002F092B" w:rsidRDefault="002F092B" w:rsidP="00FA28E3">
            <w:pPr>
              <w:pStyle w:val="TableText"/>
              <w:rPr>
                <w:rFonts w:ascii="宋体"/>
                <w:sz w:val="8"/>
              </w:rPr>
            </w:pPr>
          </w:p>
        </w:tc>
      </w:tr>
      <w:tr w:rsidR="002F092B" w14:paraId="0C867412" w14:textId="77777777" w:rsidTr="002E6FA4">
        <w:trPr>
          <w:cantSplit/>
        </w:trPr>
        <w:tc>
          <w:tcPr>
            <w:tcW w:w="1154" w:type="dxa"/>
            <w:tcBorders>
              <w:top w:val="nil"/>
            </w:tcBorders>
          </w:tcPr>
          <w:p w14:paraId="65D37869" w14:textId="47735442" w:rsidR="002F092B" w:rsidRDefault="00266E9D" w:rsidP="00D71EDC">
            <w:pPr>
              <w:pStyle w:val="TableText"/>
              <w:rPr>
                <w:rFonts w:ascii="宋体"/>
              </w:rPr>
            </w:pPr>
            <w:r>
              <w:rPr>
                <w:rFonts w:ascii="宋体"/>
              </w:rPr>
              <w:t>202</w:t>
            </w:r>
            <w:r w:rsidR="00B170F4">
              <w:rPr>
                <w:rFonts w:ascii="宋体"/>
              </w:rPr>
              <w:t>2</w:t>
            </w:r>
            <w:r>
              <w:rPr>
                <w:rFonts w:ascii="宋体"/>
              </w:rPr>
              <w:t>-</w:t>
            </w:r>
            <w:r w:rsidR="00D71EDC">
              <w:rPr>
                <w:rFonts w:ascii="宋体"/>
              </w:rPr>
              <w:t>1</w:t>
            </w:r>
            <w:r w:rsidR="00836AB2">
              <w:rPr>
                <w:rFonts w:ascii="宋体"/>
              </w:rPr>
              <w:t>-</w:t>
            </w:r>
            <w:r w:rsidR="00D71EDC">
              <w:rPr>
                <w:rFonts w:ascii="宋体"/>
              </w:rPr>
              <w:t>11</w:t>
            </w:r>
          </w:p>
        </w:tc>
        <w:tc>
          <w:tcPr>
            <w:tcW w:w="1491" w:type="dxa"/>
            <w:tcBorders>
              <w:top w:val="nil"/>
            </w:tcBorders>
          </w:tcPr>
          <w:p w14:paraId="7CBF3ACB" w14:textId="66E74C1D" w:rsidR="002F092B" w:rsidRDefault="00467B0F" w:rsidP="00FA28E3">
            <w:pPr>
              <w:pStyle w:val="TableText"/>
              <w:rPr>
                <w:rFonts w:ascii="宋体"/>
              </w:rPr>
            </w:pPr>
            <w:r>
              <w:rPr>
                <w:rFonts w:ascii="宋体" w:hint="eastAsia"/>
              </w:rPr>
              <w:t>杨鲁</w:t>
            </w:r>
          </w:p>
        </w:tc>
        <w:tc>
          <w:tcPr>
            <w:tcW w:w="851" w:type="dxa"/>
            <w:tcBorders>
              <w:top w:val="nil"/>
            </w:tcBorders>
          </w:tcPr>
          <w:p w14:paraId="4F3F781A" w14:textId="4C8CEE0F" w:rsidR="002F092B" w:rsidRDefault="00E913DB" w:rsidP="00FA28E3">
            <w:pPr>
              <w:pStyle w:val="TableText"/>
              <w:rPr>
                <w:rFonts w:ascii="宋体"/>
              </w:rPr>
            </w:pPr>
            <w:r>
              <w:rPr>
                <w:rFonts w:ascii="宋体"/>
              </w:rPr>
              <w:t>V0.</w:t>
            </w:r>
            <w:r w:rsidR="00592B14">
              <w:rPr>
                <w:rFonts w:ascii="宋体"/>
              </w:rPr>
              <w:t>1</w:t>
            </w:r>
          </w:p>
        </w:tc>
        <w:tc>
          <w:tcPr>
            <w:tcW w:w="4536" w:type="dxa"/>
            <w:tcBorders>
              <w:top w:val="nil"/>
            </w:tcBorders>
          </w:tcPr>
          <w:p w14:paraId="50EF6F1C" w14:textId="10A4F7CD" w:rsidR="002F092B" w:rsidRDefault="00592B14" w:rsidP="00FA28E3">
            <w:pPr>
              <w:pStyle w:val="TableText"/>
              <w:rPr>
                <w:rFonts w:ascii="宋体"/>
              </w:rPr>
            </w:pPr>
            <w:r>
              <w:rPr>
                <w:rFonts w:ascii="宋体" w:hint="eastAsia"/>
              </w:rPr>
              <w:t>编写</w:t>
            </w:r>
            <w:r w:rsidR="009840AE">
              <w:rPr>
                <w:rFonts w:ascii="宋体" w:hint="eastAsia"/>
              </w:rPr>
              <w:t>说明文档</w:t>
            </w:r>
          </w:p>
        </w:tc>
      </w:tr>
      <w:tr w:rsidR="0022058A" w14:paraId="16F3D918" w14:textId="77777777" w:rsidTr="002E6FA4">
        <w:trPr>
          <w:cantSplit/>
        </w:trPr>
        <w:tc>
          <w:tcPr>
            <w:tcW w:w="1154" w:type="dxa"/>
          </w:tcPr>
          <w:p w14:paraId="6C7AAAF0" w14:textId="349028CD" w:rsidR="0022058A" w:rsidRDefault="0022058A" w:rsidP="009D114F">
            <w:pPr>
              <w:pStyle w:val="TableText"/>
              <w:rPr>
                <w:rFonts w:ascii="宋体"/>
              </w:rPr>
            </w:pPr>
          </w:p>
        </w:tc>
        <w:tc>
          <w:tcPr>
            <w:tcW w:w="1491" w:type="dxa"/>
            <w:vAlign w:val="center"/>
          </w:tcPr>
          <w:p w14:paraId="38FCB532" w14:textId="04BBD2BC" w:rsidR="0022058A" w:rsidRDefault="0022058A" w:rsidP="00036F61">
            <w:pPr>
              <w:pStyle w:val="TableText"/>
              <w:rPr>
                <w:rFonts w:ascii="宋体"/>
              </w:rPr>
            </w:pPr>
          </w:p>
        </w:tc>
        <w:tc>
          <w:tcPr>
            <w:tcW w:w="851" w:type="dxa"/>
          </w:tcPr>
          <w:p w14:paraId="51C00A51" w14:textId="0D6F5FD3" w:rsidR="0022058A" w:rsidRDefault="0022058A" w:rsidP="0022058A">
            <w:pPr>
              <w:pStyle w:val="TableText"/>
              <w:rPr>
                <w:rFonts w:ascii="宋体"/>
              </w:rPr>
            </w:pPr>
          </w:p>
        </w:tc>
        <w:tc>
          <w:tcPr>
            <w:tcW w:w="4536" w:type="dxa"/>
          </w:tcPr>
          <w:p w14:paraId="4F58A662" w14:textId="71C77F66" w:rsidR="00F20827" w:rsidRDefault="00F20827" w:rsidP="009D114F">
            <w:pPr>
              <w:pStyle w:val="TableText"/>
              <w:rPr>
                <w:rFonts w:ascii="宋体"/>
              </w:rPr>
            </w:pPr>
          </w:p>
        </w:tc>
      </w:tr>
      <w:tr w:rsidR="0022058A" w14:paraId="07E924A3" w14:textId="77777777" w:rsidTr="002E6FA4">
        <w:trPr>
          <w:cantSplit/>
        </w:trPr>
        <w:tc>
          <w:tcPr>
            <w:tcW w:w="1154" w:type="dxa"/>
          </w:tcPr>
          <w:p w14:paraId="23DC18E1" w14:textId="533DD705" w:rsidR="0022058A" w:rsidRDefault="0022058A" w:rsidP="0022058A">
            <w:pPr>
              <w:pStyle w:val="TableText"/>
              <w:rPr>
                <w:rFonts w:ascii="宋体"/>
              </w:rPr>
            </w:pPr>
          </w:p>
        </w:tc>
        <w:tc>
          <w:tcPr>
            <w:tcW w:w="1491" w:type="dxa"/>
          </w:tcPr>
          <w:p w14:paraId="4DB33B31" w14:textId="3322A5C2" w:rsidR="0022058A" w:rsidRDefault="0022058A" w:rsidP="0022058A">
            <w:pPr>
              <w:pStyle w:val="TableText"/>
              <w:rPr>
                <w:rFonts w:ascii="宋体"/>
              </w:rPr>
            </w:pPr>
          </w:p>
        </w:tc>
        <w:tc>
          <w:tcPr>
            <w:tcW w:w="851" w:type="dxa"/>
          </w:tcPr>
          <w:p w14:paraId="6FF29D44" w14:textId="7135AC5F" w:rsidR="0022058A" w:rsidRDefault="0022058A" w:rsidP="0022058A">
            <w:pPr>
              <w:pStyle w:val="TableText"/>
              <w:rPr>
                <w:rFonts w:ascii="宋体"/>
              </w:rPr>
            </w:pPr>
          </w:p>
        </w:tc>
        <w:tc>
          <w:tcPr>
            <w:tcW w:w="4536" w:type="dxa"/>
          </w:tcPr>
          <w:p w14:paraId="49882B12" w14:textId="60D1F1CA" w:rsidR="0022058A" w:rsidRDefault="0022058A" w:rsidP="0022058A">
            <w:pPr>
              <w:pStyle w:val="TableText"/>
              <w:rPr>
                <w:rFonts w:ascii="宋体"/>
              </w:rPr>
            </w:pPr>
          </w:p>
        </w:tc>
      </w:tr>
      <w:tr w:rsidR="0022058A" w14:paraId="150ED43B" w14:textId="77777777" w:rsidTr="002E6FA4">
        <w:trPr>
          <w:cantSplit/>
        </w:trPr>
        <w:tc>
          <w:tcPr>
            <w:tcW w:w="1154" w:type="dxa"/>
          </w:tcPr>
          <w:p w14:paraId="162F458D" w14:textId="37BAE9D5" w:rsidR="0022058A" w:rsidRDefault="0022058A" w:rsidP="0022058A">
            <w:pPr>
              <w:pStyle w:val="TableText"/>
              <w:rPr>
                <w:rFonts w:ascii="宋体"/>
              </w:rPr>
            </w:pPr>
          </w:p>
        </w:tc>
        <w:tc>
          <w:tcPr>
            <w:tcW w:w="1491" w:type="dxa"/>
          </w:tcPr>
          <w:p w14:paraId="2E8BFEE0" w14:textId="6C028526" w:rsidR="0022058A" w:rsidRDefault="0022058A" w:rsidP="0022058A">
            <w:pPr>
              <w:pStyle w:val="TableText"/>
              <w:rPr>
                <w:rFonts w:ascii="宋体"/>
              </w:rPr>
            </w:pPr>
          </w:p>
        </w:tc>
        <w:tc>
          <w:tcPr>
            <w:tcW w:w="851" w:type="dxa"/>
          </w:tcPr>
          <w:p w14:paraId="4BBDAA3F" w14:textId="63205FA7" w:rsidR="0022058A" w:rsidRDefault="0022058A" w:rsidP="0022058A">
            <w:pPr>
              <w:pStyle w:val="TableText"/>
              <w:rPr>
                <w:rFonts w:ascii="宋体"/>
              </w:rPr>
            </w:pPr>
          </w:p>
        </w:tc>
        <w:tc>
          <w:tcPr>
            <w:tcW w:w="4536" w:type="dxa"/>
          </w:tcPr>
          <w:p w14:paraId="463908AE" w14:textId="066EC8F7" w:rsidR="0022058A" w:rsidRDefault="0022058A" w:rsidP="0022058A">
            <w:pPr>
              <w:pStyle w:val="TableText"/>
              <w:rPr>
                <w:rFonts w:ascii="宋体"/>
              </w:rPr>
            </w:pPr>
          </w:p>
        </w:tc>
      </w:tr>
      <w:tr w:rsidR="00304CDB" w14:paraId="285B77A1" w14:textId="77777777" w:rsidTr="002E6FA4">
        <w:trPr>
          <w:cantSplit/>
        </w:trPr>
        <w:tc>
          <w:tcPr>
            <w:tcW w:w="1154" w:type="dxa"/>
          </w:tcPr>
          <w:p w14:paraId="403679CD" w14:textId="33F10067" w:rsidR="00304CDB" w:rsidRDefault="00304CDB" w:rsidP="0022058A">
            <w:pPr>
              <w:pStyle w:val="TableText"/>
              <w:rPr>
                <w:rFonts w:ascii="宋体"/>
              </w:rPr>
            </w:pPr>
          </w:p>
        </w:tc>
        <w:tc>
          <w:tcPr>
            <w:tcW w:w="1491" w:type="dxa"/>
          </w:tcPr>
          <w:p w14:paraId="04EB7E40" w14:textId="34F8480E" w:rsidR="00304CDB" w:rsidRDefault="00304CDB" w:rsidP="0022058A">
            <w:pPr>
              <w:pStyle w:val="TableText"/>
              <w:rPr>
                <w:rFonts w:ascii="宋体"/>
              </w:rPr>
            </w:pPr>
          </w:p>
        </w:tc>
        <w:tc>
          <w:tcPr>
            <w:tcW w:w="851" w:type="dxa"/>
          </w:tcPr>
          <w:p w14:paraId="59570962" w14:textId="18A960EE" w:rsidR="00304CDB" w:rsidRDefault="00304CDB" w:rsidP="0022058A">
            <w:pPr>
              <w:pStyle w:val="TableText"/>
              <w:rPr>
                <w:rFonts w:ascii="宋体"/>
              </w:rPr>
            </w:pPr>
          </w:p>
        </w:tc>
        <w:tc>
          <w:tcPr>
            <w:tcW w:w="4536" w:type="dxa"/>
          </w:tcPr>
          <w:p w14:paraId="7B0FCDEA" w14:textId="77777777" w:rsidR="00304CDB" w:rsidRDefault="00304CDB" w:rsidP="0022058A">
            <w:pPr>
              <w:pStyle w:val="TableText"/>
              <w:rPr>
                <w:rFonts w:ascii="宋体"/>
              </w:rPr>
            </w:pPr>
          </w:p>
        </w:tc>
      </w:tr>
    </w:tbl>
    <w:p w14:paraId="74F086D0" w14:textId="77777777" w:rsidR="002F092B" w:rsidRDefault="002F092B" w:rsidP="00B04018">
      <w:pPr>
        <w:pStyle w:val="BodyText"/>
        <w:numPr>
          <w:ilvl w:val="0"/>
          <w:numId w:val="9"/>
        </w:numPr>
        <w:ind w:left="2880" w:hanging="360"/>
      </w:pPr>
    </w:p>
    <w:p w14:paraId="4A70E049" w14:textId="77777777" w:rsidR="002F092B" w:rsidRDefault="002F092B" w:rsidP="002F092B">
      <w:pPr>
        <w:pStyle w:val="HeadingBar"/>
        <w:rPr>
          <w:rFonts w:ascii="宋体"/>
        </w:rPr>
      </w:pPr>
    </w:p>
    <w:p w14:paraId="67591AC5" w14:textId="77777777" w:rsidR="002F092B" w:rsidRDefault="002F092B" w:rsidP="002F092B">
      <w:pPr>
        <w:keepNext/>
        <w:keepLines/>
        <w:spacing w:before="120" w:after="120"/>
        <w:rPr>
          <w:rFonts w:ascii="宋体"/>
          <w:b/>
        </w:rPr>
      </w:pPr>
      <w:r>
        <w:rPr>
          <w:rFonts w:ascii="宋体" w:hint="eastAsia"/>
          <w:b/>
        </w:rPr>
        <w:t>审阅</w:t>
      </w:r>
    </w:p>
    <w:p w14:paraId="6064F7FE" w14:textId="77777777" w:rsidR="002F092B" w:rsidRDefault="002F092B" w:rsidP="00B04018">
      <w:pPr>
        <w:pStyle w:val="BodyText"/>
        <w:numPr>
          <w:ilvl w:val="0"/>
          <w:numId w:val="9"/>
        </w:numPr>
        <w:ind w:left="2880" w:hanging="360"/>
      </w:pPr>
    </w:p>
    <w:tbl>
      <w:tblPr>
        <w:tblW w:w="8071" w:type="dxa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551"/>
      </w:tblGrid>
      <w:tr w:rsidR="002F092B" w14:paraId="16FBEB0F" w14:textId="77777777" w:rsidTr="0022058A">
        <w:trPr>
          <w:cantSplit/>
          <w:tblHeader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8AB1DA" w14:textId="77777777" w:rsidR="002F092B" w:rsidRPr="002F092B" w:rsidRDefault="002F092B" w:rsidP="002F092B">
            <w:pPr>
              <w:pStyle w:val="la"/>
              <w:rPr>
                <w:sz w:val="20"/>
              </w:rPr>
            </w:pPr>
            <w:r w:rsidRPr="002F092B">
              <w:rPr>
                <w:rFonts w:hint="eastAsia"/>
                <w:sz w:val="20"/>
              </w:rPr>
              <w:t>姓名</w:t>
            </w:r>
          </w:p>
        </w:tc>
        <w:tc>
          <w:tcPr>
            <w:tcW w:w="5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FD5C53A" w14:textId="77777777" w:rsidR="002F092B" w:rsidRPr="002F092B" w:rsidRDefault="002F092B" w:rsidP="002F092B">
            <w:pPr>
              <w:pStyle w:val="la"/>
              <w:rPr>
                <w:sz w:val="20"/>
              </w:rPr>
            </w:pPr>
            <w:r w:rsidRPr="002F092B">
              <w:rPr>
                <w:rFonts w:hint="eastAsia"/>
                <w:sz w:val="20"/>
              </w:rPr>
              <w:t>职位</w:t>
            </w:r>
          </w:p>
        </w:tc>
      </w:tr>
      <w:tr w:rsidR="002F092B" w14:paraId="45968AF2" w14:textId="77777777" w:rsidTr="0022058A">
        <w:trPr>
          <w:cantSplit/>
          <w:trHeight w:hRule="exact" w:val="60"/>
          <w:tblHeader/>
        </w:trPr>
        <w:tc>
          <w:tcPr>
            <w:tcW w:w="2520" w:type="dxa"/>
            <w:tcBorders>
              <w:top w:val="nil"/>
              <w:left w:val="nil"/>
              <w:right w:val="nil"/>
            </w:tcBorders>
            <w:shd w:val="pct50" w:color="auto" w:fill="auto"/>
          </w:tcPr>
          <w:p w14:paraId="59755FA3" w14:textId="77777777" w:rsidR="002F092B" w:rsidRDefault="002F092B" w:rsidP="00FA28E3">
            <w:pPr>
              <w:pStyle w:val="TableText"/>
              <w:rPr>
                <w:rFonts w:ascii="宋体"/>
                <w:sz w:val="8"/>
              </w:rPr>
            </w:pPr>
          </w:p>
        </w:tc>
        <w:tc>
          <w:tcPr>
            <w:tcW w:w="5551" w:type="dxa"/>
            <w:tcBorders>
              <w:top w:val="nil"/>
              <w:left w:val="nil"/>
              <w:right w:val="nil"/>
            </w:tcBorders>
            <w:shd w:val="pct50" w:color="auto" w:fill="auto"/>
          </w:tcPr>
          <w:p w14:paraId="06E2CB1B" w14:textId="77777777" w:rsidR="002F092B" w:rsidRDefault="002F092B" w:rsidP="00FA28E3">
            <w:pPr>
              <w:pStyle w:val="TableText"/>
              <w:rPr>
                <w:rFonts w:ascii="宋体"/>
                <w:sz w:val="8"/>
              </w:rPr>
            </w:pPr>
          </w:p>
        </w:tc>
      </w:tr>
      <w:tr w:rsidR="002F092B" w14:paraId="7452AD4A" w14:textId="77777777" w:rsidTr="0022058A">
        <w:trPr>
          <w:cantSplit/>
        </w:trPr>
        <w:tc>
          <w:tcPr>
            <w:tcW w:w="2520" w:type="dxa"/>
            <w:tcBorders>
              <w:top w:val="nil"/>
            </w:tcBorders>
          </w:tcPr>
          <w:p w14:paraId="3B5D5256" w14:textId="77777777" w:rsidR="002F092B" w:rsidRDefault="002F092B" w:rsidP="00FA28E3">
            <w:pPr>
              <w:pStyle w:val="TableText"/>
              <w:rPr>
                <w:rFonts w:ascii="宋体"/>
              </w:rPr>
            </w:pPr>
          </w:p>
        </w:tc>
        <w:tc>
          <w:tcPr>
            <w:tcW w:w="5551" w:type="dxa"/>
            <w:tcBorders>
              <w:top w:val="nil"/>
            </w:tcBorders>
          </w:tcPr>
          <w:p w14:paraId="062C80B7" w14:textId="77777777" w:rsidR="002F092B" w:rsidRDefault="002F092B" w:rsidP="00FA28E3">
            <w:pPr>
              <w:pStyle w:val="TableText"/>
              <w:rPr>
                <w:rFonts w:ascii="宋体"/>
              </w:rPr>
            </w:pPr>
          </w:p>
        </w:tc>
      </w:tr>
      <w:tr w:rsidR="002F092B" w14:paraId="46C0877A" w14:textId="77777777" w:rsidTr="0022058A">
        <w:trPr>
          <w:cantSplit/>
        </w:trPr>
        <w:tc>
          <w:tcPr>
            <w:tcW w:w="2520" w:type="dxa"/>
          </w:tcPr>
          <w:p w14:paraId="22CEF4A8" w14:textId="77777777" w:rsidR="002F092B" w:rsidRDefault="002F092B" w:rsidP="00FA28E3">
            <w:pPr>
              <w:pStyle w:val="TableText"/>
              <w:rPr>
                <w:rFonts w:ascii="宋体"/>
              </w:rPr>
            </w:pPr>
          </w:p>
        </w:tc>
        <w:tc>
          <w:tcPr>
            <w:tcW w:w="5551" w:type="dxa"/>
          </w:tcPr>
          <w:p w14:paraId="788CA5C6" w14:textId="77777777" w:rsidR="002F092B" w:rsidRDefault="002F092B" w:rsidP="00FA28E3">
            <w:pPr>
              <w:pStyle w:val="TableText"/>
              <w:rPr>
                <w:rFonts w:ascii="宋体"/>
              </w:rPr>
            </w:pPr>
          </w:p>
        </w:tc>
      </w:tr>
      <w:tr w:rsidR="002F092B" w14:paraId="711F2672" w14:textId="77777777" w:rsidTr="0022058A">
        <w:trPr>
          <w:cantSplit/>
        </w:trPr>
        <w:tc>
          <w:tcPr>
            <w:tcW w:w="2520" w:type="dxa"/>
          </w:tcPr>
          <w:p w14:paraId="631A388C" w14:textId="77777777" w:rsidR="002F092B" w:rsidRDefault="002F092B" w:rsidP="00FA28E3">
            <w:pPr>
              <w:pStyle w:val="TableText"/>
              <w:rPr>
                <w:rFonts w:ascii="宋体"/>
              </w:rPr>
            </w:pPr>
          </w:p>
        </w:tc>
        <w:tc>
          <w:tcPr>
            <w:tcW w:w="5551" w:type="dxa"/>
          </w:tcPr>
          <w:p w14:paraId="7FF83BE8" w14:textId="77777777" w:rsidR="002F092B" w:rsidRDefault="002F092B" w:rsidP="00FA28E3">
            <w:pPr>
              <w:pStyle w:val="TableText"/>
              <w:rPr>
                <w:rFonts w:ascii="宋体"/>
              </w:rPr>
            </w:pPr>
          </w:p>
        </w:tc>
      </w:tr>
      <w:tr w:rsidR="002F092B" w14:paraId="5BA0E380" w14:textId="77777777" w:rsidTr="0022058A">
        <w:trPr>
          <w:cantSplit/>
        </w:trPr>
        <w:tc>
          <w:tcPr>
            <w:tcW w:w="2520" w:type="dxa"/>
          </w:tcPr>
          <w:p w14:paraId="5312C44C" w14:textId="77777777" w:rsidR="002F092B" w:rsidRDefault="002F092B" w:rsidP="00FA28E3">
            <w:pPr>
              <w:pStyle w:val="TableText"/>
              <w:rPr>
                <w:rFonts w:ascii="宋体"/>
              </w:rPr>
            </w:pPr>
          </w:p>
        </w:tc>
        <w:tc>
          <w:tcPr>
            <w:tcW w:w="5551" w:type="dxa"/>
          </w:tcPr>
          <w:p w14:paraId="12016C35" w14:textId="77777777" w:rsidR="002F092B" w:rsidRDefault="002F092B" w:rsidP="00FA28E3">
            <w:pPr>
              <w:pStyle w:val="TableText"/>
              <w:rPr>
                <w:rFonts w:ascii="宋体"/>
              </w:rPr>
            </w:pPr>
          </w:p>
        </w:tc>
      </w:tr>
    </w:tbl>
    <w:p w14:paraId="464492D2" w14:textId="77777777" w:rsidR="002F092B" w:rsidRDefault="002F092B" w:rsidP="00B04018">
      <w:pPr>
        <w:pStyle w:val="BodyText"/>
        <w:numPr>
          <w:ilvl w:val="0"/>
          <w:numId w:val="9"/>
        </w:numPr>
        <w:ind w:left="2880" w:hanging="360"/>
      </w:pPr>
    </w:p>
    <w:p w14:paraId="4FC15CA7" w14:textId="77777777" w:rsidR="002F092B" w:rsidRDefault="002F092B" w:rsidP="002F092B">
      <w:pPr>
        <w:pStyle w:val="HeadingBar"/>
        <w:rPr>
          <w:rFonts w:ascii="宋体"/>
        </w:rPr>
      </w:pPr>
    </w:p>
    <w:p w14:paraId="480C4EC1" w14:textId="77777777" w:rsidR="002F092B" w:rsidRDefault="002F092B" w:rsidP="002F092B">
      <w:pPr>
        <w:keepNext/>
        <w:keepLines/>
        <w:spacing w:before="120" w:after="120"/>
        <w:rPr>
          <w:rFonts w:ascii="宋体"/>
          <w:b/>
        </w:rPr>
      </w:pPr>
      <w:r>
        <w:rPr>
          <w:rFonts w:ascii="宋体" w:hint="eastAsia"/>
          <w:b/>
        </w:rPr>
        <w:t>发行</w:t>
      </w:r>
    </w:p>
    <w:p w14:paraId="1B362505" w14:textId="77777777" w:rsidR="002F092B" w:rsidRDefault="002F092B" w:rsidP="002F092B">
      <w:pPr>
        <w:pStyle w:val="BodyText"/>
      </w:pPr>
    </w:p>
    <w:tbl>
      <w:tblPr>
        <w:tblW w:w="8071" w:type="dxa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3"/>
        <w:gridCol w:w="1935"/>
        <w:gridCol w:w="5103"/>
      </w:tblGrid>
      <w:tr w:rsidR="002F092B" w14:paraId="1746188D" w14:textId="77777777" w:rsidTr="0022058A">
        <w:trPr>
          <w:cantSplit/>
          <w:tblHeader/>
        </w:trPr>
        <w:tc>
          <w:tcPr>
            <w:tcW w:w="10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73701AB" w14:textId="77777777" w:rsidR="002F092B" w:rsidRPr="002F092B" w:rsidRDefault="002F092B" w:rsidP="002F092B">
            <w:pPr>
              <w:pStyle w:val="la"/>
              <w:rPr>
                <w:sz w:val="18"/>
              </w:rPr>
            </w:pPr>
            <w:r w:rsidRPr="002F092B">
              <w:rPr>
                <w:rFonts w:hint="eastAsia"/>
                <w:sz w:val="18"/>
              </w:rPr>
              <w:t>拷贝号</w:t>
            </w:r>
          </w:p>
        </w:tc>
        <w:tc>
          <w:tcPr>
            <w:tcW w:w="19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6447B038" w14:textId="77777777" w:rsidR="002F092B" w:rsidRPr="002F092B" w:rsidRDefault="002F092B" w:rsidP="002F092B">
            <w:pPr>
              <w:pStyle w:val="la"/>
              <w:rPr>
                <w:sz w:val="18"/>
              </w:rPr>
            </w:pPr>
            <w:r w:rsidRPr="002F092B">
              <w:rPr>
                <w:rFonts w:hint="eastAsia"/>
                <w:sz w:val="18"/>
              </w:rPr>
              <w:t>姓名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D404FE7" w14:textId="77777777" w:rsidR="002F092B" w:rsidRPr="002F092B" w:rsidRDefault="002F092B" w:rsidP="002F092B">
            <w:pPr>
              <w:pStyle w:val="la"/>
              <w:rPr>
                <w:sz w:val="18"/>
              </w:rPr>
            </w:pPr>
            <w:r w:rsidRPr="002F092B">
              <w:rPr>
                <w:rFonts w:hint="eastAsia"/>
                <w:sz w:val="18"/>
              </w:rPr>
              <w:t>地址</w:t>
            </w:r>
          </w:p>
        </w:tc>
      </w:tr>
      <w:tr w:rsidR="002F092B" w14:paraId="7A6A963A" w14:textId="77777777" w:rsidTr="0022058A">
        <w:trPr>
          <w:cantSplit/>
          <w:trHeight w:hRule="exact" w:val="60"/>
          <w:tblHeader/>
        </w:trPr>
        <w:tc>
          <w:tcPr>
            <w:tcW w:w="1033" w:type="dxa"/>
            <w:tcBorders>
              <w:top w:val="nil"/>
              <w:left w:val="nil"/>
              <w:right w:val="nil"/>
            </w:tcBorders>
            <w:shd w:val="pct50" w:color="auto" w:fill="auto"/>
          </w:tcPr>
          <w:p w14:paraId="7728A592" w14:textId="77777777" w:rsidR="002F092B" w:rsidRDefault="002F092B" w:rsidP="00FA28E3">
            <w:pPr>
              <w:pStyle w:val="TableText"/>
              <w:rPr>
                <w:rFonts w:ascii="宋体"/>
                <w:sz w:val="8"/>
              </w:rPr>
            </w:pPr>
          </w:p>
        </w:tc>
        <w:tc>
          <w:tcPr>
            <w:tcW w:w="1935" w:type="dxa"/>
            <w:tcBorders>
              <w:top w:val="nil"/>
              <w:left w:val="nil"/>
              <w:right w:val="nil"/>
            </w:tcBorders>
            <w:shd w:val="pct50" w:color="auto" w:fill="auto"/>
          </w:tcPr>
          <w:p w14:paraId="6D64D5C3" w14:textId="77777777" w:rsidR="002F092B" w:rsidRDefault="002F092B" w:rsidP="00FA28E3">
            <w:pPr>
              <w:pStyle w:val="TableText"/>
              <w:rPr>
                <w:rFonts w:ascii="宋体"/>
                <w:sz w:val="8"/>
              </w:rPr>
            </w:pP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  <w:shd w:val="pct50" w:color="auto" w:fill="auto"/>
          </w:tcPr>
          <w:p w14:paraId="50698044" w14:textId="77777777" w:rsidR="002F092B" w:rsidRDefault="002F092B" w:rsidP="00FA28E3">
            <w:pPr>
              <w:pStyle w:val="TableText"/>
              <w:rPr>
                <w:rFonts w:ascii="宋体"/>
                <w:sz w:val="8"/>
              </w:rPr>
            </w:pPr>
          </w:p>
        </w:tc>
      </w:tr>
      <w:tr w:rsidR="002F092B" w14:paraId="747D6885" w14:textId="77777777" w:rsidTr="0022058A">
        <w:trPr>
          <w:cantSplit/>
        </w:trPr>
        <w:tc>
          <w:tcPr>
            <w:tcW w:w="1033" w:type="dxa"/>
            <w:tcBorders>
              <w:top w:val="nil"/>
            </w:tcBorders>
          </w:tcPr>
          <w:p w14:paraId="661233FE" w14:textId="77777777" w:rsidR="002F092B" w:rsidRDefault="002F092B" w:rsidP="00B04018">
            <w:pPr>
              <w:pStyle w:val="TableText"/>
              <w:numPr>
                <w:ilvl w:val="0"/>
                <w:numId w:val="10"/>
              </w:numPr>
              <w:rPr>
                <w:rFonts w:ascii="宋体"/>
              </w:rPr>
            </w:pPr>
          </w:p>
        </w:tc>
        <w:tc>
          <w:tcPr>
            <w:tcW w:w="1935" w:type="dxa"/>
            <w:tcBorders>
              <w:top w:val="nil"/>
            </w:tcBorders>
          </w:tcPr>
          <w:p w14:paraId="63617A1A" w14:textId="77777777" w:rsidR="002F092B" w:rsidRDefault="002F092B" w:rsidP="00FA28E3">
            <w:pPr>
              <w:pStyle w:val="TableText"/>
              <w:numPr>
                <w:ilvl w:val="12"/>
                <w:numId w:val="0"/>
              </w:numPr>
              <w:rPr>
                <w:rFonts w:ascii="宋体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2D9627B0" w14:textId="77777777" w:rsidR="002F092B" w:rsidRDefault="002F092B" w:rsidP="00FA28E3">
            <w:pPr>
              <w:pStyle w:val="TableText"/>
              <w:numPr>
                <w:ilvl w:val="12"/>
                <w:numId w:val="0"/>
              </w:numPr>
              <w:rPr>
                <w:rFonts w:ascii="宋体"/>
              </w:rPr>
            </w:pPr>
          </w:p>
        </w:tc>
      </w:tr>
      <w:tr w:rsidR="002F092B" w14:paraId="1E09B6C4" w14:textId="77777777" w:rsidTr="0022058A">
        <w:trPr>
          <w:cantSplit/>
        </w:trPr>
        <w:tc>
          <w:tcPr>
            <w:tcW w:w="1033" w:type="dxa"/>
          </w:tcPr>
          <w:p w14:paraId="0A1FB181" w14:textId="77777777" w:rsidR="002F092B" w:rsidRDefault="002F092B" w:rsidP="00B04018">
            <w:pPr>
              <w:pStyle w:val="TableText"/>
              <w:numPr>
                <w:ilvl w:val="0"/>
                <w:numId w:val="10"/>
              </w:numPr>
              <w:rPr>
                <w:rFonts w:ascii="宋体"/>
              </w:rPr>
            </w:pPr>
          </w:p>
        </w:tc>
        <w:tc>
          <w:tcPr>
            <w:tcW w:w="1935" w:type="dxa"/>
          </w:tcPr>
          <w:p w14:paraId="7CE946A6" w14:textId="77777777" w:rsidR="002F092B" w:rsidRDefault="002F092B" w:rsidP="00FA28E3">
            <w:pPr>
              <w:pStyle w:val="TableText"/>
              <w:numPr>
                <w:ilvl w:val="12"/>
                <w:numId w:val="0"/>
              </w:numPr>
              <w:rPr>
                <w:rFonts w:ascii="宋体"/>
              </w:rPr>
            </w:pPr>
          </w:p>
        </w:tc>
        <w:tc>
          <w:tcPr>
            <w:tcW w:w="5103" w:type="dxa"/>
          </w:tcPr>
          <w:p w14:paraId="1C4855A1" w14:textId="77777777" w:rsidR="002F092B" w:rsidRDefault="002F092B" w:rsidP="00FA28E3">
            <w:pPr>
              <w:pStyle w:val="TableText"/>
              <w:numPr>
                <w:ilvl w:val="12"/>
                <w:numId w:val="0"/>
              </w:numPr>
              <w:rPr>
                <w:rFonts w:ascii="宋体"/>
              </w:rPr>
            </w:pPr>
          </w:p>
        </w:tc>
      </w:tr>
      <w:tr w:rsidR="002F092B" w14:paraId="6F877E13" w14:textId="77777777" w:rsidTr="0022058A">
        <w:trPr>
          <w:cantSplit/>
        </w:trPr>
        <w:tc>
          <w:tcPr>
            <w:tcW w:w="1033" w:type="dxa"/>
          </w:tcPr>
          <w:p w14:paraId="75B5364C" w14:textId="77777777" w:rsidR="002F092B" w:rsidRDefault="002F092B" w:rsidP="00B04018">
            <w:pPr>
              <w:pStyle w:val="TableText"/>
              <w:numPr>
                <w:ilvl w:val="0"/>
                <w:numId w:val="10"/>
              </w:numPr>
              <w:rPr>
                <w:rFonts w:ascii="宋体"/>
              </w:rPr>
            </w:pPr>
          </w:p>
        </w:tc>
        <w:tc>
          <w:tcPr>
            <w:tcW w:w="1935" w:type="dxa"/>
          </w:tcPr>
          <w:p w14:paraId="43F0EB2F" w14:textId="77777777" w:rsidR="002F092B" w:rsidRDefault="002F092B" w:rsidP="00FA28E3">
            <w:pPr>
              <w:pStyle w:val="TableText"/>
              <w:numPr>
                <w:ilvl w:val="12"/>
                <w:numId w:val="0"/>
              </w:numPr>
              <w:rPr>
                <w:rFonts w:ascii="宋体"/>
              </w:rPr>
            </w:pPr>
          </w:p>
        </w:tc>
        <w:tc>
          <w:tcPr>
            <w:tcW w:w="5103" w:type="dxa"/>
          </w:tcPr>
          <w:p w14:paraId="0C7B415F" w14:textId="77777777" w:rsidR="002F092B" w:rsidRDefault="002F092B" w:rsidP="00FA28E3">
            <w:pPr>
              <w:pStyle w:val="TableText"/>
              <w:numPr>
                <w:ilvl w:val="12"/>
                <w:numId w:val="0"/>
              </w:numPr>
              <w:rPr>
                <w:rFonts w:ascii="宋体"/>
              </w:rPr>
            </w:pPr>
          </w:p>
        </w:tc>
      </w:tr>
      <w:tr w:rsidR="002F092B" w14:paraId="551733B5" w14:textId="77777777" w:rsidTr="0022058A">
        <w:trPr>
          <w:cantSplit/>
        </w:trPr>
        <w:tc>
          <w:tcPr>
            <w:tcW w:w="1033" w:type="dxa"/>
          </w:tcPr>
          <w:p w14:paraId="3BFC9152" w14:textId="77777777" w:rsidR="002F092B" w:rsidRDefault="002F092B" w:rsidP="00B04018">
            <w:pPr>
              <w:pStyle w:val="TableText"/>
              <w:numPr>
                <w:ilvl w:val="0"/>
                <w:numId w:val="10"/>
              </w:numPr>
              <w:rPr>
                <w:rFonts w:ascii="宋体"/>
              </w:rPr>
            </w:pPr>
          </w:p>
        </w:tc>
        <w:tc>
          <w:tcPr>
            <w:tcW w:w="1935" w:type="dxa"/>
          </w:tcPr>
          <w:p w14:paraId="635FB859" w14:textId="77777777" w:rsidR="002F092B" w:rsidRDefault="002F092B" w:rsidP="00FA28E3">
            <w:pPr>
              <w:pStyle w:val="TableText"/>
              <w:rPr>
                <w:rFonts w:ascii="宋体"/>
              </w:rPr>
            </w:pPr>
          </w:p>
        </w:tc>
        <w:tc>
          <w:tcPr>
            <w:tcW w:w="5103" w:type="dxa"/>
          </w:tcPr>
          <w:p w14:paraId="6A302C0F" w14:textId="77777777" w:rsidR="002F092B" w:rsidRDefault="002F092B" w:rsidP="00FA28E3">
            <w:pPr>
              <w:pStyle w:val="TableText"/>
              <w:rPr>
                <w:rFonts w:ascii="宋体"/>
              </w:rPr>
            </w:pPr>
          </w:p>
        </w:tc>
      </w:tr>
    </w:tbl>
    <w:p w14:paraId="7627950C" w14:textId="77777777" w:rsidR="002F092B" w:rsidRDefault="002F092B" w:rsidP="002F092B">
      <w:pPr>
        <w:ind w:leftChars="945" w:left="1984" w:firstLineChars="500" w:firstLine="1606"/>
        <w:rPr>
          <w:rFonts w:ascii="楷体_GB2312" w:eastAsia="楷体_GB2312"/>
          <w:b/>
          <w:sz w:val="32"/>
        </w:rPr>
      </w:pPr>
    </w:p>
    <w:p w14:paraId="678DD595" w14:textId="77777777" w:rsidR="002F092B" w:rsidRDefault="002F092B" w:rsidP="002F092B">
      <w:pPr>
        <w:ind w:leftChars="945" w:left="1984" w:firstLineChars="500" w:firstLine="1606"/>
        <w:rPr>
          <w:rFonts w:ascii="楷体_GB2312" w:eastAsia="楷体_GB2312"/>
          <w:b/>
          <w:sz w:val="32"/>
        </w:rPr>
      </w:pPr>
    </w:p>
    <w:p w14:paraId="4747A872" w14:textId="77777777" w:rsidR="002F092B" w:rsidRPr="00B33DF4" w:rsidRDefault="002F092B" w:rsidP="002F092B">
      <w:pPr>
        <w:ind w:leftChars="945" w:left="1984" w:firstLineChars="500" w:firstLine="1807"/>
        <w:rPr>
          <w:rFonts w:ascii="楷体_GB2312" w:eastAsia="楷体_GB2312"/>
          <w:b/>
          <w:sz w:val="36"/>
        </w:rPr>
      </w:pPr>
      <w:r w:rsidRPr="00B33DF4">
        <w:rPr>
          <w:rFonts w:ascii="楷体_GB2312" w:eastAsia="楷体_GB2312" w:hint="eastAsia"/>
          <w:b/>
          <w:sz w:val="36"/>
        </w:rPr>
        <w:lastRenderedPageBreak/>
        <w:t>目录</w:t>
      </w:r>
    </w:p>
    <w:bookmarkStart w:id="4" w:name="_GoBack"/>
    <w:bookmarkEnd w:id="4"/>
    <w:p w14:paraId="41F15B7A" w14:textId="07650F48" w:rsidR="00BE5C77" w:rsidRDefault="00957018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b/>
        </w:rPr>
        <w:fldChar w:fldCharType="begin"/>
      </w:r>
      <w:r w:rsidR="002F092B"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24328151" w:history="1">
        <w:r w:rsidR="00BE5C77" w:rsidRPr="00C81F2F">
          <w:rPr>
            <w:rStyle w:val="Hyperlink"/>
            <w:noProof/>
          </w:rPr>
          <w:t>1</w:t>
        </w:r>
        <w:r w:rsidR="00BE5C77" w:rsidRPr="00C81F2F">
          <w:rPr>
            <w:rStyle w:val="Hyperlink"/>
            <w:rFonts w:hint="eastAsia"/>
            <w:noProof/>
          </w:rPr>
          <w:t xml:space="preserve"> </w:t>
        </w:r>
        <w:r w:rsidR="00BE5C77" w:rsidRPr="00C81F2F">
          <w:rPr>
            <w:rStyle w:val="Hyperlink"/>
            <w:rFonts w:hint="eastAsia"/>
            <w:noProof/>
          </w:rPr>
          <w:t>环境配置</w:t>
        </w:r>
        <w:r w:rsidR="00BE5C77">
          <w:rPr>
            <w:noProof/>
            <w:webHidden/>
          </w:rPr>
          <w:tab/>
        </w:r>
        <w:r w:rsidR="00BE5C77">
          <w:rPr>
            <w:noProof/>
            <w:webHidden/>
          </w:rPr>
          <w:fldChar w:fldCharType="begin"/>
        </w:r>
        <w:r w:rsidR="00BE5C77">
          <w:rPr>
            <w:noProof/>
            <w:webHidden/>
          </w:rPr>
          <w:instrText xml:space="preserve"> PAGEREF _Toc124328151 \h </w:instrText>
        </w:r>
        <w:r w:rsidR="00BE5C77">
          <w:rPr>
            <w:noProof/>
            <w:webHidden/>
          </w:rPr>
        </w:r>
        <w:r w:rsidR="00BE5C77">
          <w:rPr>
            <w:noProof/>
            <w:webHidden/>
          </w:rPr>
          <w:fldChar w:fldCharType="separate"/>
        </w:r>
        <w:r w:rsidR="00BE5C77">
          <w:rPr>
            <w:noProof/>
            <w:webHidden/>
          </w:rPr>
          <w:t>2</w:t>
        </w:r>
        <w:r w:rsidR="00BE5C77">
          <w:rPr>
            <w:noProof/>
            <w:webHidden/>
          </w:rPr>
          <w:fldChar w:fldCharType="end"/>
        </w:r>
      </w:hyperlink>
    </w:p>
    <w:p w14:paraId="634F20F9" w14:textId="3DF1E440" w:rsidR="00BE5C77" w:rsidRDefault="00BE5C77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4328152" w:history="1">
        <w:r w:rsidRPr="00C81F2F">
          <w:rPr>
            <w:rStyle w:val="Hyperlink"/>
            <w:noProof/>
          </w:rPr>
          <w:t>2</w:t>
        </w:r>
        <w:r w:rsidRPr="00C81F2F">
          <w:rPr>
            <w:rStyle w:val="Hyperlink"/>
            <w:rFonts w:hint="eastAsia"/>
            <w:noProof/>
          </w:rPr>
          <w:t xml:space="preserve"> </w:t>
        </w:r>
        <w:r w:rsidRPr="00C81F2F">
          <w:rPr>
            <w:rStyle w:val="Hyperlink"/>
            <w:rFonts w:hint="eastAsia"/>
            <w:noProof/>
          </w:rPr>
          <w:t>参数文件</w:t>
        </w:r>
        <w:r w:rsidRPr="00C81F2F">
          <w:rPr>
            <w:rStyle w:val="Hyperlink"/>
            <w:noProof/>
          </w:rPr>
          <w:t>env.ini</w:t>
        </w:r>
        <w:r w:rsidRPr="00C81F2F">
          <w:rPr>
            <w:rStyle w:val="Hyperlink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_Toc124328152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B0DF80" w14:textId="6CFF9505" w:rsidR="00BE5C77" w:rsidRDefault="00BE5C77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4328153" w:history="1">
        <w:r w:rsidRPr="00C81F2F">
          <w:rPr>
            <w:rStyle w:val="Hyperlink"/>
            <w:noProof/>
          </w:rPr>
          <w:t>3</w:t>
        </w:r>
        <w:r w:rsidRPr="00C81F2F">
          <w:rPr>
            <w:rStyle w:val="Hyperlink"/>
            <w:rFonts w:hint="eastAsia"/>
            <w:noProof/>
          </w:rPr>
          <w:t xml:space="preserve"> </w:t>
        </w:r>
        <w:r w:rsidRPr="00C81F2F">
          <w:rPr>
            <w:rStyle w:val="Hyperlink"/>
            <w:rFonts w:hint="eastAsia"/>
            <w:noProof/>
          </w:rPr>
          <w:t>一键创建实例及指定</w:t>
        </w:r>
        <w:r w:rsidRPr="00C81F2F">
          <w:rPr>
            <w:rStyle w:val="Hyperlink"/>
            <w:noProof/>
          </w:rPr>
          <w:t>IP</w:t>
        </w:r>
        <w:r w:rsidRPr="00C81F2F">
          <w:rPr>
            <w:rStyle w:val="Hyperlink"/>
            <w:rFonts w:hint="eastAsia"/>
            <w:noProof/>
          </w:rPr>
          <w:t>脚本</w:t>
        </w:r>
        <w:r w:rsidRPr="00C81F2F">
          <w:rPr>
            <w:rStyle w:val="Hyperlink"/>
            <w:noProof/>
          </w:rPr>
          <w:t xml:space="preserve"> </w:t>
        </w:r>
        <w:r w:rsidRPr="00C81F2F">
          <w:rPr>
            <w:rStyle w:val="Hyperlink"/>
            <w:rFonts w:hint="eastAsia"/>
            <w:noProof/>
          </w:rPr>
          <w:t>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_Toc124328153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7B12AF" w14:textId="3BE8BC70" w:rsidR="00BE5C77" w:rsidRDefault="00BE5C77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4328154" w:history="1">
        <w:r w:rsidRPr="00C81F2F">
          <w:rPr>
            <w:rStyle w:val="Hyperlink"/>
            <w:noProof/>
          </w:rPr>
          <w:t>3.1</w:t>
        </w:r>
        <w:r w:rsidRPr="00C81F2F">
          <w:rPr>
            <w:rStyle w:val="Hyperlink"/>
            <w:rFonts w:hint="eastAsia"/>
            <w:noProof/>
          </w:rPr>
          <w:t xml:space="preserve"> </w:t>
        </w:r>
        <w:r w:rsidRPr="00C81F2F">
          <w:rPr>
            <w:rStyle w:val="Hyperlink"/>
            <w:rFonts w:hint="eastAsia"/>
            <w:noProof/>
          </w:rPr>
          <w:t>命令行使用帮助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_Toc124328154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888DAE" w14:textId="0B40C9A0" w:rsidR="00BE5C77" w:rsidRDefault="00BE5C77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4328155" w:history="1">
        <w:r w:rsidRPr="00C81F2F">
          <w:rPr>
            <w:rStyle w:val="Hyperlink"/>
            <w:noProof/>
          </w:rPr>
          <w:t>3.2</w:t>
        </w:r>
        <w:r w:rsidRPr="00C81F2F">
          <w:rPr>
            <w:rStyle w:val="Hyperlink"/>
            <w:rFonts w:hint="eastAsia"/>
            <w:noProof/>
          </w:rPr>
          <w:t xml:space="preserve"> </w:t>
        </w:r>
        <w:r w:rsidRPr="00C81F2F">
          <w:rPr>
            <w:rStyle w:val="Hyperlink"/>
            <w:rFonts w:hint="eastAsia"/>
            <w:noProof/>
          </w:rPr>
          <w:t>创建实例说明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_Toc124328155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B01857" w14:textId="51FD6E28" w:rsidR="00BE5C77" w:rsidRDefault="00BE5C77">
      <w:pPr>
        <w:pStyle w:val="TOC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24328156" w:history="1">
        <w:r w:rsidRPr="00C81F2F">
          <w:rPr>
            <w:rStyle w:val="Hyperlink"/>
            <w:noProof/>
          </w:rPr>
          <w:t>3.3</w:t>
        </w:r>
        <w:r w:rsidRPr="00C81F2F">
          <w:rPr>
            <w:rStyle w:val="Hyperlink"/>
            <w:rFonts w:hint="eastAsia"/>
            <w:noProof/>
          </w:rPr>
          <w:t xml:space="preserve"> </w:t>
        </w:r>
        <w:r w:rsidRPr="00C81F2F">
          <w:rPr>
            <w:rStyle w:val="Hyperlink"/>
            <w:rFonts w:hint="eastAsia"/>
            <w:noProof/>
          </w:rPr>
          <w:t>创建完成后，查看</w:t>
        </w:r>
        <w:r w:rsidRPr="00C81F2F">
          <w:rPr>
            <w:rStyle w:val="Hyperlink"/>
            <w:noProof/>
          </w:rPr>
          <w:t>IP</w:t>
        </w:r>
        <w:r w:rsidRPr="00C81F2F">
          <w:rPr>
            <w:rStyle w:val="Hyperlink"/>
            <w:rFonts w:hint="eastAsia"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_Toc124328156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FBD1AB" w14:textId="1355141D" w:rsidR="002437B8" w:rsidRDefault="00957018" w:rsidP="00FC14AA">
      <w:pPr>
        <w:pStyle w:val="a"/>
        <w:spacing w:before="156" w:after="156"/>
        <w:ind w:firstLineChars="0" w:firstLine="0"/>
        <w:rPr>
          <w:b/>
          <w:sz w:val="21"/>
        </w:rPr>
      </w:pPr>
      <w:r>
        <w:rPr>
          <w:b/>
          <w:sz w:val="21"/>
        </w:rPr>
        <w:fldChar w:fldCharType="end"/>
      </w:r>
    </w:p>
    <w:p w14:paraId="38FE30A0" w14:textId="6B363825" w:rsidR="00991740" w:rsidRDefault="00991740" w:rsidP="00FC14AA">
      <w:pPr>
        <w:pStyle w:val="a"/>
        <w:spacing w:before="156" w:after="156"/>
        <w:ind w:firstLineChars="0" w:firstLine="0"/>
        <w:rPr>
          <w:b/>
          <w:sz w:val="21"/>
        </w:rPr>
      </w:pPr>
    </w:p>
    <w:p w14:paraId="1A14C5AD" w14:textId="567574C3" w:rsidR="00FF7671" w:rsidRDefault="00FF7671" w:rsidP="00FC14AA">
      <w:pPr>
        <w:pStyle w:val="a"/>
        <w:spacing w:before="156" w:after="156"/>
        <w:ind w:firstLineChars="0" w:firstLine="0"/>
        <w:rPr>
          <w:b/>
          <w:sz w:val="21"/>
        </w:rPr>
      </w:pPr>
    </w:p>
    <w:p w14:paraId="1D0F5E91" w14:textId="29F2CA28" w:rsidR="00FF7671" w:rsidRDefault="00FF7671" w:rsidP="00FC14AA">
      <w:pPr>
        <w:pStyle w:val="a"/>
        <w:spacing w:before="156" w:after="156"/>
        <w:ind w:firstLineChars="0" w:firstLine="0"/>
        <w:rPr>
          <w:b/>
          <w:sz w:val="21"/>
        </w:rPr>
      </w:pPr>
    </w:p>
    <w:p w14:paraId="62422996" w14:textId="720042E3" w:rsidR="00180BE1" w:rsidRDefault="00180BE1" w:rsidP="00FC14AA">
      <w:pPr>
        <w:pStyle w:val="a"/>
        <w:spacing w:before="156" w:after="156"/>
        <w:ind w:firstLineChars="0" w:firstLine="0"/>
        <w:rPr>
          <w:b/>
          <w:sz w:val="21"/>
        </w:rPr>
      </w:pPr>
    </w:p>
    <w:p w14:paraId="0F12EBF0" w14:textId="30952A10" w:rsidR="00180BE1" w:rsidRDefault="00180BE1" w:rsidP="00FC14AA">
      <w:pPr>
        <w:pStyle w:val="a"/>
        <w:spacing w:before="156" w:after="156"/>
        <w:ind w:firstLineChars="0" w:firstLine="0"/>
        <w:rPr>
          <w:b/>
          <w:sz w:val="21"/>
        </w:rPr>
      </w:pPr>
    </w:p>
    <w:p w14:paraId="657B73F0" w14:textId="703D8BA9" w:rsidR="00180BE1" w:rsidRDefault="00180BE1" w:rsidP="00FC14AA">
      <w:pPr>
        <w:pStyle w:val="a"/>
        <w:spacing w:before="156" w:after="156"/>
        <w:ind w:firstLineChars="0" w:firstLine="0"/>
        <w:rPr>
          <w:b/>
          <w:sz w:val="21"/>
        </w:rPr>
      </w:pPr>
    </w:p>
    <w:p w14:paraId="0423CCAE" w14:textId="31C8F226" w:rsidR="00180BE1" w:rsidRDefault="00180BE1" w:rsidP="00FC14AA">
      <w:pPr>
        <w:pStyle w:val="a"/>
        <w:spacing w:before="156" w:after="156"/>
        <w:ind w:firstLineChars="0" w:firstLine="0"/>
        <w:rPr>
          <w:b/>
          <w:sz w:val="21"/>
        </w:rPr>
      </w:pPr>
    </w:p>
    <w:p w14:paraId="04FE75B9" w14:textId="2942D206" w:rsidR="00180BE1" w:rsidRDefault="00180BE1" w:rsidP="00FC14AA">
      <w:pPr>
        <w:pStyle w:val="a"/>
        <w:spacing w:before="156" w:after="156"/>
        <w:ind w:firstLineChars="0" w:firstLine="0"/>
        <w:rPr>
          <w:b/>
          <w:sz w:val="21"/>
        </w:rPr>
      </w:pPr>
    </w:p>
    <w:p w14:paraId="037FF498" w14:textId="4C5B7C54" w:rsidR="00180BE1" w:rsidRDefault="00180BE1" w:rsidP="00FC14AA">
      <w:pPr>
        <w:pStyle w:val="a"/>
        <w:spacing w:before="156" w:after="156"/>
        <w:ind w:firstLineChars="0" w:firstLine="0"/>
        <w:rPr>
          <w:b/>
          <w:sz w:val="21"/>
        </w:rPr>
      </w:pPr>
    </w:p>
    <w:p w14:paraId="6CF7A77A" w14:textId="248A521A" w:rsidR="00180BE1" w:rsidRDefault="00180BE1" w:rsidP="00FC14AA">
      <w:pPr>
        <w:pStyle w:val="a"/>
        <w:spacing w:before="156" w:after="156"/>
        <w:ind w:firstLineChars="0" w:firstLine="0"/>
        <w:rPr>
          <w:b/>
          <w:sz w:val="21"/>
        </w:rPr>
      </w:pPr>
    </w:p>
    <w:p w14:paraId="6E05DF02" w14:textId="6B1AFE46" w:rsidR="00C2521B" w:rsidRDefault="00D71EDC" w:rsidP="00C2521B">
      <w:pPr>
        <w:pStyle w:val="l11"/>
        <w:spacing w:before="156" w:after="312"/>
      </w:pPr>
      <w:bookmarkStart w:id="5" w:name="_Toc124328151"/>
      <w:r>
        <w:rPr>
          <w:rFonts w:hint="eastAsia"/>
        </w:rPr>
        <w:t>环境配置</w:t>
      </w:r>
      <w:bookmarkEnd w:id="5"/>
    </w:p>
    <w:p w14:paraId="748BE1AB" w14:textId="77777777" w:rsidR="00D71EDC" w:rsidRPr="002C4B13" w:rsidRDefault="00D71EDC" w:rsidP="00D71EDC">
      <w:pPr>
        <w:ind w:left="360"/>
      </w:pPr>
      <w:r>
        <w:t>在</w:t>
      </w:r>
      <w:r>
        <w:rPr>
          <w:rFonts w:hint="eastAsia"/>
        </w:rPr>
        <w:t>L</w:t>
      </w:r>
      <w:r>
        <w:t>inux OS</w:t>
      </w:r>
      <w:r>
        <w:t>中执行如下命令</w:t>
      </w:r>
    </w:p>
    <w:p w14:paraId="355D5B27" w14:textId="77777777" w:rsidR="00D71EDC" w:rsidRDefault="00D71EDC" w:rsidP="00D71EDC">
      <w:pPr>
        <w:pStyle w:val="ListParagraph"/>
        <w:widowControl/>
        <w:numPr>
          <w:ilvl w:val="0"/>
          <w:numId w:val="15"/>
        </w:numPr>
        <w:spacing w:after="160" w:line="259" w:lineRule="auto"/>
        <w:ind w:firstLineChars="0"/>
        <w:contextualSpacing/>
        <w:jc w:val="left"/>
      </w:pPr>
      <w:r>
        <w:t>chmod +x *.sh</w:t>
      </w:r>
    </w:p>
    <w:p w14:paraId="597EAEB9" w14:textId="77777777" w:rsidR="00D71EDC" w:rsidRDefault="00D71EDC" w:rsidP="00D71EDC">
      <w:pPr>
        <w:pStyle w:val="ListParagraph"/>
        <w:widowControl/>
        <w:numPr>
          <w:ilvl w:val="0"/>
          <w:numId w:val="15"/>
        </w:numPr>
        <w:spacing w:after="160" w:line="259" w:lineRule="auto"/>
        <w:ind w:firstLineChars="0"/>
        <w:contextualSpacing/>
        <w:jc w:val="left"/>
      </w:pPr>
      <w:r>
        <w:t>./</w:t>
      </w:r>
      <w:r w:rsidRPr="00FF1628">
        <w:t>setupenv.sh</w:t>
      </w:r>
    </w:p>
    <w:p w14:paraId="20A33C78" w14:textId="77777777" w:rsidR="00125AC3" w:rsidRDefault="00125AC3" w:rsidP="00125AC3">
      <w:pPr>
        <w:pStyle w:val="l7"/>
        <w:ind w:leftChars="47" w:left="99" w:right="210" w:firstLineChars="90" w:firstLine="198"/>
      </w:pPr>
    </w:p>
    <w:p w14:paraId="62E7C321" w14:textId="5087AFDA" w:rsidR="00B14498" w:rsidRDefault="00D71EDC" w:rsidP="00D71EDC">
      <w:pPr>
        <w:pStyle w:val="l11"/>
        <w:spacing w:before="156" w:after="312"/>
      </w:pPr>
      <w:bookmarkStart w:id="6" w:name="_Toc124328152"/>
      <w:r w:rsidRPr="00D71EDC">
        <w:rPr>
          <w:rFonts w:hint="eastAsia"/>
        </w:rPr>
        <w:t>参数文件</w:t>
      </w:r>
      <w:r w:rsidRPr="00D71EDC">
        <w:rPr>
          <w:rFonts w:hint="eastAsia"/>
        </w:rPr>
        <w:t>env.ini</w:t>
      </w:r>
      <w:r w:rsidRPr="00D71EDC">
        <w:rPr>
          <w:rFonts w:hint="eastAsia"/>
        </w:rPr>
        <w:t>配置</w:t>
      </w:r>
      <w:bookmarkEnd w:id="6"/>
    </w:p>
    <w:p w14:paraId="0974AF12" w14:textId="77777777" w:rsidR="00D71EDC" w:rsidRPr="002827E7" w:rsidRDefault="00D71EDC" w:rsidP="00D71EDC">
      <w:pPr>
        <w:rPr>
          <w:b/>
          <w:u w:val="single"/>
        </w:rPr>
      </w:pPr>
      <w:r w:rsidRPr="002827E7">
        <w:rPr>
          <w:b/>
          <w:u w:val="single"/>
        </w:rPr>
        <w:t xml:space="preserve">[DEFAULT] </w:t>
      </w:r>
      <w:r>
        <w:rPr>
          <w:b/>
          <w:u w:val="single"/>
        </w:rPr>
        <w:t>段</w:t>
      </w:r>
      <w:r w:rsidRPr="000B332C">
        <w:rPr>
          <w:b/>
        </w:rPr>
        <w:t>:</w:t>
      </w:r>
    </w:p>
    <w:p w14:paraId="5C6CF02C" w14:textId="77777777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>
        <w:lastRenderedPageBreak/>
        <w:t xml:space="preserve">url:  </w:t>
      </w:r>
      <w:r>
        <w:t>根据使用区域</w:t>
      </w:r>
      <w:r>
        <w:br/>
      </w:r>
      <w:r>
        <w:t>在</w:t>
      </w:r>
      <w:hyperlink r:id="rId9" w:history="1">
        <w:r w:rsidRPr="004641A1">
          <w:rPr>
            <w:rStyle w:val="Hyperlink"/>
          </w:rPr>
          <w:t>https://docs.cloud.oracle.com/en-us/iaas/Content/General/Concepts/regions.htm</w:t>
        </w:r>
      </w:hyperlink>
      <w:r>
        <w:t xml:space="preserve"> </w:t>
      </w:r>
      <w:r>
        <w:t>中查找对应的</w:t>
      </w:r>
      <w:r>
        <w:rPr>
          <w:rFonts w:hint="eastAsia"/>
        </w:rPr>
        <w:t>R</w:t>
      </w:r>
      <w:r>
        <w:t>egion Identifier. url</w:t>
      </w:r>
      <w:r>
        <w:t>参数值设定为</w:t>
      </w:r>
      <w:hyperlink w:history="1">
        <w:r w:rsidRPr="009E3861">
          <w:t>https://iaas.&lt;region</w:t>
        </w:r>
      </w:hyperlink>
      <w:r w:rsidRPr="00DF1921">
        <w:t xml:space="preserve"> identifier&gt;.oraclecloud.com</w:t>
      </w:r>
    </w:p>
    <w:p w14:paraId="5A46AF62" w14:textId="77777777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94428F">
        <w:t>tenancy</w:t>
      </w:r>
      <w:r>
        <w:t xml:space="preserve">: </w:t>
      </w:r>
      <w:r>
        <w:t>租户</w:t>
      </w:r>
      <w:r>
        <w:t>OCID</w:t>
      </w:r>
      <w:r>
        <w:t>。</w:t>
      </w:r>
      <w:r>
        <w:t xml:space="preserve"> </w:t>
      </w:r>
      <w:r>
        <w:t>请参照如下操作顺序查找</w:t>
      </w:r>
      <w:r>
        <w:br/>
      </w:r>
      <w:r>
        <w:rPr>
          <w:noProof/>
        </w:rPr>
        <w:drawing>
          <wp:inline distT="0" distB="0" distL="0" distR="0" wp14:anchorId="62F73B05" wp14:editId="41A023C8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78977E3" wp14:editId="2FC91D34">
            <wp:extent cx="5943600" cy="27755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35EA" w14:textId="77777777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0F57B9">
        <w:lastRenderedPageBreak/>
        <w:t>compartmentId</w:t>
      </w:r>
      <w:r>
        <w:t>：</w:t>
      </w:r>
      <w:r>
        <w:rPr>
          <w:rFonts w:hint="eastAsia"/>
        </w:rPr>
        <w:t xml:space="preserve"> </w:t>
      </w:r>
      <w:r>
        <w:t>区间</w:t>
      </w:r>
      <w:r>
        <w:t>OCID</w:t>
      </w:r>
      <w:r>
        <w:t>。请参照如下操作顺序查找</w:t>
      </w:r>
      <w:r>
        <w:br/>
      </w:r>
      <w:r>
        <w:rPr>
          <w:noProof/>
        </w:rPr>
        <w:drawing>
          <wp:inline distT="0" distB="0" distL="0" distR="0" wp14:anchorId="51721048" wp14:editId="1FE7836F">
            <wp:extent cx="4648200" cy="76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40C1" w14:textId="77777777" w:rsidR="00D71EDC" w:rsidRDefault="00D71EDC" w:rsidP="00D71EDC">
      <w:pPr>
        <w:pStyle w:val="ListParagraph"/>
      </w:pPr>
      <w:r>
        <w:rPr>
          <w:noProof/>
        </w:rPr>
        <w:lastRenderedPageBreak/>
        <w:drawing>
          <wp:inline distT="0" distB="0" distL="0" distR="0" wp14:anchorId="0FA9F4AC" wp14:editId="061C1892">
            <wp:extent cx="5457825" cy="3495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下钻到对应的区间，获得其</w:t>
      </w:r>
      <w:r>
        <w:rPr>
          <w:rFonts w:hint="eastAsia"/>
        </w:rPr>
        <w:t>O</w:t>
      </w:r>
      <w:r>
        <w:t>CID.</w:t>
      </w:r>
    </w:p>
    <w:p w14:paraId="61D8F16C" w14:textId="77777777" w:rsidR="00D71EDC" w:rsidRDefault="00D71EDC" w:rsidP="00D71EDC">
      <w:pPr>
        <w:pStyle w:val="ListParagraph"/>
      </w:pPr>
    </w:p>
    <w:p w14:paraId="5AB296BF" w14:textId="052DADF1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34538B">
        <w:t>User</w:t>
      </w:r>
      <w:r>
        <w:t xml:space="preserve">:  </w:t>
      </w:r>
      <w:r>
        <w:t>用户</w:t>
      </w:r>
      <w:r>
        <w:t>OCID</w:t>
      </w:r>
      <w:r>
        <w:br/>
      </w:r>
      <w:r>
        <w:rPr>
          <w:noProof/>
        </w:rPr>
        <w:drawing>
          <wp:inline distT="0" distB="0" distL="0" distR="0" wp14:anchorId="7EE74159" wp14:editId="08C2E8E6">
            <wp:extent cx="3200400" cy="2733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6D72E2" wp14:editId="59DD0BD6">
            <wp:extent cx="3200400" cy="2733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01BF261" wp14:editId="47919221">
            <wp:extent cx="5596128" cy="377647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076A" w14:textId="77777777" w:rsidR="00D71EDC" w:rsidRDefault="00D71EDC" w:rsidP="00D71EDC">
      <w:pPr>
        <w:pStyle w:val="ListParagraph"/>
      </w:pPr>
    </w:p>
    <w:p w14:paraId="1C7F21CF" w14:textId="77777777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9970F3">
        <w:lastRenderedPageBreak/>
        <w:t>Fingerprint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密钥指纹</w:t>
      </w:r>
      <w:r>
        <w:br/>
      </w:r>
      <w: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添加公共密钥</w:t>
      </w:r>
      <w:r>
        <w:rPr>
          <w:rFonts w:hint="eastAsia"/>
        </w:rPr>
        <w:t xml:space="preserve"> </w:t>
      </w:r>
      <w:r>
        <w:rPr>
          <w:rFonts w:hint="eastAsia"/>
        </w:rPr>
        <w:t>按钮，上传公共密钥文件，然后可以获得密钥指纹</w:t>
      </w:r>
      <w:r>
        <w:br/>
      </w:r>
      <w:r>
        <w:rPr>
          <w:noProof/>
        </w:rPr>
        <w:drawing>
          <wp:inline distT="0" distB="0" distL="0" distR="0" wp14:anchorId="48F843B8" wp14:editId="13FA2D5F">
            <wp:extent cx="5449824" cy="468172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468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D3CC" w14:textId="77777777" w:rsidR="00D71EDC" w:rsidRDefault="00D71EDC" w:rsidP="00D71EDC">
      <w:pPr>
        <w:pStyle w:val="ListParagraph"/>
      </w:pPr>
    </w:p>
    <w:p w14:paraId="560A0B88" w14:textId="63EA4375" w:rsidR="00D71EDC" w:rsidRDefault="00D3646C" w:rsidP="00D3646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D3646C">
        <w:t>key_file</w:t>
      </w:r>
      <w:r w:rsidR="00D71EDC">
        <w:rPr>
          <w:rFonts w:hint="eastAsia"/>
        </w:rPr>
        <w:t>：设置私有密钥文件路径及名称</w:t>
      </w:r>
      <w:r w:rsidR="00D71EDC">
        <w:br/>
      </w:r>
    </w:p>
    <w:p w14:paraId="5A6932C0" w14:textId="3A3C8D4B" w:rsidR="00D71EDC" w:rsidRDefault="000E793D" w:rsidP="00D71EDC">
      <w:pPr>
        <w:pStyle w:val="ListParagraph"/>
      </w:pPr>
      <w:r>
        <w:rPr>
          <w:rFonts w:hint="eastAsia"/>
        </w:rPr>
        <w:t>我在配置文件内已经配置好了</w:t>
      </w:r>
      <w:r>
        <w:rPr>
          <w:rFonts w:hint="eastAsia"/>
        </w:rPr>
        <w:t>k</w:t>
      </w:r>
      <w:r>
        <w:t>ey_file</w:t>
      </w:r>
      <w:r>
        <w:rPr>
          <w:rFonts w:hint="eastAsia"/>
        </w:rPr>
        <w:t>。一般推荐使用自己创建的</w:t>
      </w:r>
      <w:r>
        <w:rPr>
          <w:rFonts w:hint="eastAsia"/>
        </w:rPr>
        <w:t>k</w:t>
      </w:r>
      <w:r>
        <w:t>ey file.</w:t>
      </w:r>
    </w:p>
    <w:p w14:paraId="40054CB7" w14:textId="6C39BADD" w:rsidR="000E793D" w:rsidRDefault="000E793D" w:rsidP="00D71EDC">
      <w:pPr>
        <w:pStyle w:val="ListParagraph"/>
      </w:pPr>
      <w:r>
        <w:rPr>
          <w:rFonts w:hint="eastAsia"/>
        </w:rPr>
        <w:t>配置过程如下：</w:t>
      </w:r>
    </w:p>
    <w:p w14:paraId="7DC2ADDD" w14:textId="1149D65E" w:rsidR="000E793D" w:rsidRDefault="000E793D" w:rsidP="000E793D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</w:t>
      </w:r>
      <w:r>
        <w:t>CI CLI</w:t>
      </w:r>
    </w:p>
    <w:p w14:paraId="7EDDF112" w14:textId="5480EBFC" w:rsidR="000E793D" w:rsidRDefault="000E793D" w:rsidP="000E793D">
      <w:pPr>
        <w:pStyle w:val="ListParagraph"/>
        <w:ind w:left="780" w:firstLineChars="0" w:firstLine="0"/>
      </w:pPr>
      <w:r w:rsidRPr="000E793D">
        <w:t>sudo yum install python36-oci-cli</w:t>
      </w:r>
    </w:p>
    <w:p w14:paraId="70EA12DD" w14:textId="76E69373" w:rsidR="000E793D" w:rsidRDefault="000E793D" w:rsidP="000E793D"/>
    <w:p w14:paraId="06B39B7E" w14:textId="12BD7EB9" w:rsidR="000E793D" w:rsidRDefault="000E793D" w:rsidP="000E793D">
      <w:r>
        <w:tab/>
        <w:t>2)</w:t>
      </w:r>
      <w:r>
        <w:rPr>
          <w:rFonts w:hint="eastAsia"/>
        </w:rPr>
        <w:t>执行</w:t>
      </w:r>
      <w:r w:rsidRPr="000E793D">
        <w:t>oci setup config</w:t>
      </w:r>
      <w:r>
        <w:rPr>
          <w:rFonts w:hint="eastAsia"/>
        </w:rPr>
        <w:t>创建</w:t>
      </w:r>
      <w:r>
        <w:t>api</w:t>
      </w:r>
      <w:r>
        <w:rPr>
          <w:rFonts w:hint="eastAsia"/>
        </w:rPr>
        <w:t>认证</w:t>
      </w:r>
      <w:r w:rsidR="00C415A3">
        <w:rPr>
          <w:rFonts w:hint="eastAsia"/>
        </w:rPr>
        <w:t>配置</w:t>
      </w:r>
    </w:p>
    <w:p w14:paraId="0AB34A24" w14:textId="10E29A77" w:rsidR="00086C5F" w:rsidRDefault="00086C5F" w:rsidP="000E793D">
      <w:pPr>
        <w:rPr>
          <w:rFonts w:hint="eastAsia"/>
        </w:rPr>
      </w:pPr>
      <w:r w:rsidRPr="00086C5F">
        <w:t>[opc@inst02 ~]$ oci setup config</w:t>
      </w:r>
    </w:p>
    <w:p w14:paraId="517F5AB0" w14:textId="77777777" w:rsidR="00086C5F" w:rsidRPr="00086C5F" w:rsidRDefault="00086C5F" w:rsidP="00086C5F">
      <w:pPr>
        <w:pStyle w:val="l7"/>
        <w:spacing w:line="240" w:lineRule="exact"/>
        <w:ind w:left="210" w:right="210" w:firstLine="440"/>
        <w:contextualSpacing/>
        <w:rPr>
          <w:sz w:val="18"/>
        </w:rPr>
      </w:pPr>
      <w:r>
        <w:t xml:space="preserve">    </w:t>
      </w:r>
      <w:r w:rsidRPr="00086C5F">
        <w:rPr>
          <w:sz w:val="18"/>
        </w:rPr>
        <w:t>This command provides a walkthrough of creating a valid CLI config file.</w:t>
      </w:r>
    </w:p>
    <w:p w14:paraId="1DC6EC14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</w:p>
    <w:p w14:paraId="735B8272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 xml:space="preserve">    The following links explain where to find the information required by this</w:t>
      </w:r>
    </w:p>
    <w:p w14:paraId="18A83EAF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 xml:space="preserve">    script:</w:t>
      </w:r>
    </w:p>
    <w:p w14:paraId="09798F60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</w:p>
    <w:p w14:paraId="177E1A83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 xml:space="preserve">    User API Signing Key, OCID and Tenancy OCID:</w:t>
      </w:r>
    </w:p>
    <w:p w14:paraId="5BCBD5C0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</w:p>
    <w:p w14:paraId="35D40F80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 xml:space="preserve">        https://docs.cloud.oracle.com/Content/API/Concepts/apisigningkey.htm#Other</w:t>
      </w:r>
    </w:p>
    <w:p w14:paraId="236378CB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</w:p>
    <w:p w14:paraId="3A1DCEAD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 xml:space="preserve">    Region:</w:t>
      </w:r>
    </w:p>
    <w:p w14:paraId="248E8EE7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</w:p>
    <w:p w14:paraId="0C0CF569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 xml:space="preserve">        https://docs.cloud.oracle.com/Content/General/Concepts/regions.htm</w:t>
      </w:r>
    </w:p>
    <w:p w14:paraId="682F672D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</w:p>
    <w:p w14:paraId="7D9625BA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 xml:space="preserve">    General config documentation:</w:t>
      </w:r>
    </w:p>
    <w:p w14:paraId="04323E7E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</w:p>
    <w:p w14:paraId="16942D3C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 xml:space="preserve">        https://docs.cloud.oracle.com/Content/API/Concepts/sdkconfig.htm</w:t>
      </w:r>
    </w:p>
    <w:p w14:paraId="4D9818E2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</w:p>
    <w:p w14:paraId="5EFF77E2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</w:p>
    <w:p w14:paraId="09A6F485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Enter a location for your config [/home/opc/.oci/config]:                                                                      Enter a user OCID: ocid1.user.oc1..aaaaaaaaxwzppoayqouapslrc3hhpgt7e4vjhoeij7l2tmmfypxyl4qvbw2q</w:t>
      </w:r>
    </w:p>
    <w:p w14:paraId="64FF3681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Enter a tenancy OCID: ocid1.tenancy.oc1..aaaaaaaaro7aox2fclu4urtpgsbacnrmjv46e7n4fw3sc2wbq24l7dzf3kba</w:t>
      </w:r>
    </w:p>
    <w:p w14:paraId="2DDAE8CD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Enter a region by index or name(e.g.</w:t>
      </w:r>
    </w:p>
    <w:p w14:paraId="4221D691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1: af-johannesburg-1, 2: ap-chiyoda-1, 3: ap-chuncheon-1, 4: ap-dcc-canberra-1, 5: ap-hyderabad-1,</w:t>
      </w:r>
    </w:p>
    <w:p w14:paraId="27314734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6: ap-ibaraki-1, 7: ap-melbourne-1, 8: ap-mumbai-1, 9: ap-osaka-1, 10: ap-seoul-1,</w:t>
      </w:r>
    </w:p>
    <w:p w14:paraId="28855728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11: ap-singapore-1, 12: ap-sydney-1, 13: ap-tokyo-1, 14: ca-montreal-1, 15: ca-toronto-1,</w:t>
      </w:r>
    </w:p>
    <w:p w14:paraId="1E6D5507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16: eu-amsterdam-1, 17: eu-dcc-milan-1, 18: eu-frankfurt-1, 19: eu-madrid-1, 20: eu-marseille-1,</w:t>
      </w:r>
    </w:p>
    <w:p w14:paraId="6363A98F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21: eu-milan-1, 22: eu-paris-1, 23: eu-stockholm-1, 24: eu-zurich-1, 25: il-jerusalem-1,</w:t>
      </w:r>
    </w:p>
    <w:p w14:paraId="016CBFC0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26: me-abudhabi-1, 27: me-dcc-muscat-1, 28: me-dubai-1, 29: me-jeddah-1, 30: mx-queretaro-1,</w:t>
      </w:r>
    </w:p>
    <w:p w14:paraId="4404D256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31: sa-santiago-1, 32: sa-saopaulo-1, 33: sa-vinhedo-1, 34: uk-cardiff-1, 35: uk-gov-cardiff-1,</w:t>
      </w:r>
    </w:p>
    <w:p w14:paraId="0805FFD1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36: uk-gov-london-1, 37: uk-london-1, 38: us-ashburn-1, 39: us-gov-ashburn-1, 40: us-gov-chicago-1,</w:t>
      </w:r>
    </w:p>
    <w:p w14:paraId="6933BA4F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41: us-gov-phoenix-1, 42: us-langley-1, 43: us-luke-1, 44: us-phoenix-1, 45: us-sanjose-1): ap-seoul-1</w:t>
      </w:r>
    </w:p>
    <w:p w14:paraId="007F4A2F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Do you want to generate a new API Signing RSA key pair? (If you decline you will be asked to supply the path to an existing key.) [Y/n]: y</w:t>
      </w:r>
    </w:p>
    <w:p w14:paraId="2E4DAC9D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Enter a directory for your keys to be created [/home/opc/.oci]:</w:t>
      </w:r>
    </w:p>
    <w:p w14:paraId="74E3DE12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Enter a name for your key [oci_api_key]:</w:t>
      </w:r>
    </w:p>
    <w:p w14:paraId="64CB587A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Public key written to: /home/opc/.oci/oci_api_key_public.pem</w:t>
      </w:r>
    </w:p>
    <w:p w14:paraId="680E332F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Enter a passphrase for your private key (empty for no passphrase):</w:t>
      </w:r>
    </w:p>
    <w:p w14:paraId="03CE7D60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Repeat for confirmation:</w:t>
      </w:r>
    </w:p>
    <w:p w14:paraId="23AC838C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Private key written to: /home/opc/.oci/oci_api_key.pem</w:t>
      </w:r>
    </w:p>
    <w:p w14:paraId="2C3F6A20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Fingerprint: a0:a6:73:86:5e:bc:13:93:0d:d4:a6:88:a6:7e:ab:b2</w:t>
      </w:r>
    </w:p>
    <w:p w14:paraId="17D7266B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Do you want to write your passphrase to the config file? (If not, you will need to enter it when prompted each time you run an oci command) [y/N]: y</w:t>
      </w:r>
    </w:p>
    <w:p w14:paraId="33E993B7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>Config written to /home/opc/.oci/config</w:t>
      </w:r>
    </w:p>
    <w:p w14:paraId="22D499D7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</w:p>
    <w:p w14:paraId="511E9616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</w:p>
    <w:p w14:paraId="1D70A0B0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 xml:space="preserve">    If you haven't already uploaded your API Signing public key through the</w:t>
      </w:r>
    </w:p>
    <w:p w14:paraId="04D1397D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 xml:space="preserve">    console, follow the instructions on the page linked below in the section</w:t>
      </w:r>
    </w:p>
    <w:p w14:paraId="699710B4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 xml:space="preserve">    'How to upload the public key':</w:t>
      </w:r>
    </w:p>
    <w:p w14:paraId="6368AE3E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</w:p>
    <w:p w14:paraId="41F16D18" w14:textId="77777777" w:rsidR="00086C5F" w:rsidRPr="00086C5F" w:rsidRDefault="00086C5F" w:rsidP="00086C5F">
      <w:pPr>
        <w:pStyle w:val="l7"/>
        <w:spacing w:line="240" w:lineRule="exact"/>
        <w:ind w:left="210" w:right="210" w:firstLine="360"/>
        <w:contextualSpacing/>
        <w:rPr>
          <w:sz w:val="18"/>
        </w:rPr>
      </w:pPr>
      <w:r w:rsidRPr="00086C5F">
        <w:rPr>
          <w:sz w:val="18"/>
        </w:rPr>
        <w:t xml:space="preserve">        https://docs.cloud.oracle.com/Content/API/Concepts/apisigningkey.htm#How2</w:t>
      </w:r>
    </w:p>
    <w:p w14:paraId="712CE68D" w14:textId="1CB810CE" w:rsidR="007C110C" w:rsidRDefault="009E17FE" w:rsidP="00086C5F">
      <w:pPr>
        <w:pStyle w:val="l7"/>
        <w:ind w:leftChars="0" w:left="0" w:right="210" w:firstLineChars="0" w:firstLine="0"/>
      </w:pPr>
      <w:r>
        <w:rPr>
          <w:rFonts w:hint="eastAsia"/>
        </w:rPr>
        <w:t>配置完成后，可以查看在用户的</w:t>
      </w:r>
      <w:r>
        <w:t>.oci</w:t>
      </w:r>
      <w:r>
        <w:rPr>
          <w:rFonts w:hint="eastAsia"/>
        </w:rPr>
        <w:t>目录下，可以生成一个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文件。</w:t>
      </w:r>
    </w:p>
    <w:p w14:paraId="32DE5810" w14:textId="77777777" w:rsidR="009E17FE" w:rsidRDefault="009E17FE" w:rsidP="009E17FE">
      <w:pPr>
        <w:pStyle w:val="l7"/>
        <w:spacing w:line="240" w:lineRule="exact"/>
        <w:ind w:left="210" w:right="210" w:firstLine="440"/>
        <w:contextualSpacing/>
      </w:pPr>
      <w:r>
        <w:t>[opc@inst02 ~]$ cat ~/.oci/config</w:t>
      </w:r>
    </w:p>
    <w:p w14:paraId="16E5272C" w14:textId="77777777" w:rsidR="009E17FE" w:rsidRDefault="009E17FE" w:rsidP="009E17FE">
      <w:pPr>
        <w:pStyle w:val="l7"/>
        <w:spacing w:line="240" w:lineRule="exact"/>
        <w:ind w:left="210" w:right="210" w:firstLine="440"/>
        <w:contextualSpacing/>
      </w:pPr>
      <w:r>
        <w:t>[DEFAULT]</w:t>
      </w:r>
    </w:p>
    <w:p w14:paraId="701C6FCA" w14:textId="77777777" w:rsidR="009E17FE" w:rsidRDefault="009E17FE" w:rsidP="009E17FE">
      <w:pPr>
        <w:pStyle w:val="l7"/>
        <w:spacing w:line="240" w:lineRule="exact"/>
        <w:ind w:left="210" w:right="210" w:firstLine="440"/>
        <w:contextualSpacing/>
      </w:pPr>
      <w:r>
        <w:t>user=ocid1.user.oc1..aaaaaaaaxwzppoayqouapslrc3hhpgt7e4vjhoeij7l2tmmfypxyl4qvbw2q</w:t>
      </w:r>
    </w:p>
    <w:p w14:paraId="0DF98A0D" w14:textId="77777777" w:rsidR="009E17FE" w:rsidRDefault="009E17FE" w:rsidP="009E17FE">
      <w:pPr>
        <w:pStyle w:val="l7"/>
        <w:spacing w:line="240" w:lineRule="exact"/>
        <w:ind w:left="210" w:right="210" w:firstLine="440"/>
        <w:contextualSpacing/>
      </w:pPr>
      <w:r>
        <w:t>fingerprint=a0:a6:73:86:5e:bc:13:93:0d:d4:a6:88:a6:7e:ab:b2</w:t>
      </w:r>
    </w:p>
    <w:p w14:paraId="3931DD54" w14:textId="77777777" w:rsidR="009E17FE" w:rsidRDefault="009E17FE" w:rsidP="009E17FE">
      <w:pPr>
        <w:pStyle w:val="l7"/>
        <w:spacing w:line="240" w:lineRule="exact"/>
        <w:ind w:left="210" w:right="210" w:firstLine="440"/>
        <w:contextualSpacing/>
      </w:pPr>
      <w:r>
        <w:t>key_file=/home/opc/.oci/oci_api_key.pem</w:t>
      </w:r>
    </w:p>
    <w:p w14:paraId="4904B9BB" w14:textId="77777777" w:rsidR="009E17FE" w:rsidRDefault="009E17FE" w:rsidP="009E17FE">
      <w:pPr>
        <w:pStyle w:val="l7"/>
        <w:spacing w:line="240" w:lineRule="exact"/>
        <w:ind w:left="210" w:right="210" w:firstLine="440"/>
        <w:contextualSpacing/>
      </w:pPr>
      <w:r>
        <w:t>tenancy=ocid1.tenancy.oc1..aaaaaaaaro7aox2fclu4urtpgsbacnrmjv46e7n4fw3sc2wbq24l7dzf3kba</w:t>
      </w:r>
    </w:p>
    <w:p w14:paraId="55560915" w14:textId="77777777" w:rsidR="009E17FE" w:rsidRDefault="009E17FE" w:rsidP="009E17FE">
      <w:pPr>
        <w:pStyle w:val="l7"/>
        <w:spacing w:line="240" w:lineRule="exact"/>
        <w:ind w:left="210" w:right="210" w:firstLine="440"/>
        <w:contextualSpacing/>
      </w:pPr>
      <w:r>
        <w:t>region=ap-seoul-1</w:t>
      </w:r>
    </w:p>
    <w:p w14:paraId="5DBC86DC" w14:textId="60A755C6" w:rsidR="009E17FE" w:rsidRDefault="009E17FE" w:rsidP="009E17FE">
      <w:pPr>
        <w:pStyle w:val="l7"/>
        <w:spacing w:line="240" w:lineRule="exact"/>
        <w:ind w:leftChars="0" w:left="0" w:right="210" w:firstLineChars="0" w:firstLine="0"/>
        <w:contextualSpacing/>
        <w:rPr>
          <w:rFonts w:hint="eastAsia"/>
        </w:rPr>
      </w:pPr>
      <w:r>
        <w:t>pass_phrase=Yang1u2u</w:t>
      </w:r>
    </w:p>
    <w:p w14:paraId="6FDAAAC6" w14:textId="368D1426" w:rsidR="000E793D" w:rsidRDefault="000E793D" w:rsidP="000E793D"/>
    <w:p w14:paraId="5D4AD5C9" w14:textId="4951DBF0" w:rsidR="00D254D7" w:rsidRDefault="00D254D7" w:rsidP="000E793D">
      <w:r>
        <w:rPr>
          <w:rFonts w:hint="eastAsia"/>
        </w:rPr>
        <w:t>而后，你可以修改相应的</w:t>
      </w:r>
      <w:r>
        <w:rPr>
          <w:rFonts w:hint="eastAsia"/>
        </w:rPr>
        <w:t>e</w:t>
      </w:r>
      <w:r>
        <w:t>nv.ini</w:t>
      </w:r>
      <w:r>
        <w:rPr>
          <w:rFonts w:hint="eastAsia"/>
        </w:rPr>
        <w:t>的配置项。并且替换一下脚本的</w:t>
      </w:r>
      <w:r>
        <w:rPr>
          <w:rFonts w:hint="eastAsia"/>
        </w:rPr>
        <w:t>.</w:t>
      </w:r>
      <w:r>
        <w:t>oci</w:t>
      </w:r>
      <w:r>
        <w:rPr>
          <w:rFonts w:hint="eastAsia"/>
        </w:rPr>
        <w:t>目录下的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文件。</w:t>
      </w:r>
    </w:p>
    <w:p w14:paraId="5A1F2AD2" w14:textId="7B8B5B6A" w:rsidR="00D254D7" w:rsidRDefault="00D254D7" w:rsidP="000E793D">
      <w:r w:rsidRPr="00D254D7">
        <w:t>.oci\oci_api_key.pem</w:t>
      </w:r>
    </w:p>
    <w:p w14:paraId="2C3EF89B" w14:textId="40858B27" w:rsidR="00402B9F" w:rsidRDefault="00402B9F" w:rsidP="000E793D"/>
    <w:p w14:paraId="0298DE13" w14:textId="77777777" w:rsidR="00402B9F" w:rsidRDefault="00402B9F" w:rsidP="000E793D">
      <w:pPr>
        <w:rPr>
          <w:rFonts w:hint="eastAsia"/>
        </w:rPr>
      </w:pPr>
    </w:p>
    <w:p w14:paraId="10CCE17F" w14:textId="77777777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7D4457">
        <w:t>availabilityDomain</w:t>
      </w:r>
      <w:r>
        <w:t>：可用域</w:t>
      </w:r>
      <w:r>
        <w:t>ID</w:t>
      </w:r>
      <w:r>
        <w:t>。</w:t>
      </w:r>
      <w:r>
        <w:br/>
      </w:r>
      <w:r>
        <w:rPr>
          <w:noProof/>
        </w:rPr>
        <w:drawing>
          <wp:inline distT="0" distB="0" distL="0" distR="0" wp14:anchorId="08FD10DD" wp14:editId="37F249FB">
            <wp:extent cx="5449824" cy="24597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EF36E46" w14:textId="77777777" w:rsidR="00D71EDC" w:rsidRDefault="00D71EDC" w:rsidP="00D71EDC">
      <w:pPr>
        <w:pStyle w:val="ListParagraph"/>
      </w:pPr>
      <w:r>
        <w:t>选择数据中心后，在左下角可以看到其可用性域</w:t>
      </w:r>
    </w:p>
    <w:p w14:paraId="7BDA428D" w14:textId="77777777" w:rsidR="00D71EDC" w:rsidRDefault="00D71EDC" w:rsidP="00D71EDC">
      <w:pPr>
        <w:pStyle w:val="ListParagraph"/>
      </w:pPr>
      <w:r>
        <w:rPr>
          <w:noProof/>
        </w:rPr>
        <w:drawing>
          <wp:inline distT="0" distB="0" distL="0" distR="0" wp14:anchorId="1C143EFB" wp14:editId="3F5C7B1C">
            <wp:extent cx="5367528" cy="4178808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7528" cy="41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143A" w14:textId="77777777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C5242E">
        <w:t>shape</w:t>
      </w:r>
      <w:r>
        <w:t>：映像类型</w:t>
      </w:r>
      <w:r>
        <w:br/>
      </w:r>
      <w:r>
        <w:t>请在此文档中查找影响，并设定此参数值。例如：</w:t>
      </w:r>
      <w:r>
        <w:rPr>
          <w:rFonts w:ascii="Oracle Sans" w:hAnsi="Oracle Sans"/>
          <w:color w:val="767676"/>
          <w:szCs w:val="21"/>
          <w:shd w:val="clear" w:color="auto" w:fill="FFFFFF"/>
        </w:rPr>
        <w:t>VM.Standard1.2</w:t>
      </w:r>
      <w:r>
        <w:br/>
      </w:r>
      <w:hyperlink r:id="rId19" w:history="1">
        <w:r w:rsidRPr="004641A1">
          <w:rPr>
            <w:rStyle w:val="Hyperlink"/>
          </w:rPr>
          <w:t>https://docs.cloud.oracle.com/en-us/iaas/Content/Compute/References/computeshapes.htm</w:t>
        </w:r>
      </w:hyperlink>
    </w:p>
    <w:p w14:paraId="256D02C3" w14:textId="77777777" w:rsidR="00D71EDC" w:rsidRDefault="00D71EDC" w:rsidP="00D71EDC">
      <w:pPr>
        <w:pStyle w:val="ListParagraph"/>
      </w:pPr>
    </w:p>
    <w:p w14:paraId="620FB8E5" w14:textId="4DA206ED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E72CE1">
        <w:lastRenderedPageBreak/>
        <w:t>primarysubnet</w:t>
      </w:r>
      <w:r>
        <w:t>：设定</w:t>
      </w:r>
      <w:r>
        <w:rPr>
          <w:rFonts w:hint="eastAsia"/>
        </w:rPr>
        <w:t>p</w:t>
      </w:r>
      <w:r>
        <w:t>rimary Vnic</w:t>
      </w:r>
      <w:r>
        <w:t>使用的子网</w:t>
      </w:r>
      <w:r>
        <w:rPr>
          <w:rFonts w:hint="eastAsia"/>
        </w:rPr>
        <w:t>O</w:t>
      </w:r>
      <w:r>
        <w:t>CID</w:t>
      </w:r>
      <w:r>
        <w:t>。</w:t>
      </w:r>
      <w:r>
        <w:br/>
      </w:r>
      <w:r>
        <w:rPr>
          <w:noProof/>
        </w:rPr>
        <w:drawing>
          <wp:inline distT="0" distB="0" distL="0" distR="0" wp14:anchorId="336269CB" wp14:editId="61815A40">
            <wp:extent cx="4705350" cy="6286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进入</w:t>
      </w:r>
      <w:r>
        <w:t>VCN</w:t>
      </w:r>
      <w:r>
        <w:t>后，复制选择的子网</w:t>
      </w:r>
      <w:r>
        <w:rPr>
          <w:rFonts w:hint="eastAsia"/>
        </w:rPr>
        <w:t>O</w:t>
      </w:r>
      <w:r>
        <w:t>CID</w:t>
      </w:r>
      <w:r>
        <w:br/>
      </w:r>
      <w:r>
        <w:rPr>
          <w:noProof/>
        </w:rPr>
        <w:lastRenderedPageBreak/>
        <w:drawing>
          <wp:inline distT="0" distB="0" distL="0" distR="0" wp14:anchorId="3A702A5C" wp14:editId="4502B331">
            <wp:extent cx="5358384" cy="3977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8384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B9F3453" wp14:editId="55A746DE">
            <wp:extent cx="5943600" cy="1924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0352307" w14:textId="77777777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213080">
        <w:t>imageid</w:t>
      </w:r>
      <w:r>
        <w:t>：</w:t>
      </w:r>
      <w:r>
        <w:rPr>
          <w:rFonts w:hint="eastAsia"/>
        </w:rPr>
        <w:t>设定映射</w:t>
      </w:r>
      <w:r>
        <w:rPr>
          <w:rFonts w:hint="eastAsia"/>
        </w:rPr>
        <w:t>O</w:t>
      </w:r>
      <w:r>
        <w:t>CID</w:t>
      </w:r>
    </w:p>
    <w:p w14:paraId="618D845B" w14:textId="77777777" w:rsidR="00D71EDC" w:rsidRDefault="00D71EDC" w:rsidP="00D71EDC">
      <w:pPr>
        <w:pStyle w:val="ListParagraph"/>
      </w:pPr>
      <w:r>
        <w:t>从如下链接中映射，下钻查找其所在区域的</w:t>
      </w:r>
      <w:r>
        <w:rPr>
          <w:rFonts w:hint="eastAsia"/>
        </w:rPr>
        <w:t>O</w:t>
      </w:r>
      <w:r>
        <w:t>CID</w:t>
      </w:r>
      <w:r>
        <w:t>。</w:t>
      </w:r>
      <w:r>
        <w:br/>
      </w:r>
      <w:r w:rsidRPr="009E3861">
        <w:t>https://docs.cloud.oracle.com/en-us/iaas/images/</w:t>
      </w:r>
    </w:p>
    <w:p w14:paraId="0D1B7579" w14:textId="77777777" w:rsidR="00D71EDC" w:rsidRDefault="00D71EDC" w:rsidP="00D71EDC">
      <w:pPr>
        <w:pStyle w:val="ListParagraph"/>
      </w:pPr>
    </w:p>
    <w:p w14:paraId="71765156" w14:textId="36954663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ED373E">
        <w:t>ssh_authorized_key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公共密钥</w:t>
      </w:r>
      <w:r>
        <w:t>，用来创建</w:t>
      </w:r>
      <w:r>
        <w:t>OCI</w:t>
      </w:r>
      <w:r>
        <w:t>计算实例。使用其队医你个私有密钥可以登录新创建的</w:t>
      </w:r>
      <w:r>
        <w:rPr>
          <w:rFonts w:hint="eastAsia"/>
        </w:rPr>
        <w:t>O</w:t>
      </w:r>
      <w:r>
        <w:t>CI</w:t>
      </w:r>
      <w:r>
        <w:t>计算实例</w:t>
      </w:r>
    </w:p>
    <w:p w14:paraId="17BA0621" w14:textId="76646912" w:rsidR="00C91BA0" w:rsidRDefault="00C91BA0" w:rsidP="00C91BA0">
      <w:pPr>
        <w:pStyle w:val="ListParagraph"/>
        <w:widowControl/>
        <w:spacing w:after="160" w:line="259" w:lineRule="auto"/>
        <w:ind w:left="720" w:firstLineChars="0" w:firstLine="0"/>
        <w:contextualSpacing/>
        <w:jc w:val="left"/>
      </w:pPr>
      <w:r>
        <w:rPr>
          <w:rFonts w:hint="eastAsia"/>
        </w:rPr>
        <w:t>这个</w:t>
      </w:r>
      <w:r>
        <w:rPr>
          <w:rFonts w:hint="eastAsia"/>
        </w:rPr>
        <w:t>Key</w:t>
      </w:r>
      <w:r>
        <w:rPr>
          <w:rFonts w:hint="eastAsia"/>
        </w:rPr>
        <w:t>是用来连接</w:t>
      </w:r>
      <w:r>
        <w:rPr>
          <w:rFonts w:hint="eastAsia"/>
        </w:rPr>
        <w:t>Compute</w:t>
      </w:r>
      <w:r>
        <w:rPr>
          <w:rFonts w:hint="eastAsia"/>
        </w:rPr>
        <w:t>实例的，最好更换成您的个人</w:t>
      </w:r>
      <w:r>
        <w:rPr>
          <w:rFonts w:hint="eastAsia"/>
        </w:rPr>
        <w:t>Key</w:t>
      </w:r>
      <w:r>
        <w:rPr>
          <w:rFonts w:hint="eastAsia"/>
        </w:rPr>
        <w:t>。如果您没有，可以在创建实例的时候让系统生成一个，并保存下来。</w:t>
      </w:r>
    </w:p>
    <w:p w14:paraId="051FD666" w14:textId="7B54D62F" w:rsidR="00402B9F" w:rsidRDefault="00402B9F" w:rsidP="00C91BA0">
      <w:pPr>
        <w:pStyle w:val="ListParagraph"/>
        <w:widowControl/>
        <w:spacing w:after="160" w:line="259" w:lineRule="auto"/>
        <w:ind w:left="720" w:firstLineChars="0" w:firstLine="0"/>
        <w:contextualSpacing/>
        <w:jc w:val="left"/>
        <w:rPr>
          <w:rFonts w:hint="eastAsia"/>
        </w:rPr>
      </w:pPr>
      <w:r w:rsidRPr="004A3D62">
        <w:rPr>
          <w:rFonts w:hint="eastAsia"/>
          <w:highlight w:val="yellow"/>
        </w:rPr>
        <w:t>特别注意：还请替换一下，脚本</w:t>
      </w:r>
      <w:r w:rsidRPr="004A3D62">
        <w:rPr>
          <w:rFonts w:hint="eastAsia"/>
          <w:highlight w:val="yellow"/>
        </w:rPr>
        <w:t>.</w:t>
      </w:r>
      <w:r w:rsidRPr="004A3D62">
        <w:rPr>
          <w:highlight w:val="yellow"/>
        </w:rPr>
        <w:t>oci/ id_rsa.n</w:t>
      </w:r>
      <w:r w:rsidRPr="004A3D62">
        <w:rPr>
          <w:rFonts w:hint="eastAsia"/>
          <w:highlight w:val="yellow"/>
        </w:rPr>
        <w:t>，这个文件的内容为您的私有</w:t>
      </w:r>
      <w:r w:rsidRPr="004A3D62">
        <w:rPr>
          <w:rFonts w:hint="eastAsia"/>
          <w:highlight w:val="yellow"/>
        </w:rPr>
        <w:t>k</w:t>
      </w:r>
      <w:r w:rsidRPr="004A3D62">
        <w:rPr>
          <w:highlight w:val="yellow"/>
        </w:rPr>
        <w:t>ey</w:t>
      </w:r>
      <w:r w:rsidRPr="004A3D62">
        <w:rPr>
          <w:rFonts w:hint="eastAsia"/>
          <w:highlight w:val="yellow"/>
        </w:rPr>
        <w:t>。不然，配置实例的脚本就无法通过</w:t>
      </w:r>
      <w:r w:rsidRPr="004A3D62">
        <w:rPr>
          <w:rFonts w:hint="eastAsia"/>
          <w:highlight w:val="yellow"/>
        </w:rPr>
        <w:t>s</w:t>
      </w:r>
      <w:r w:rsidRPr="004A3D62">
        <w:rPr>
          <w:highlight w:val="yellow"/>
        </w:rPr>
        <w:t>sh</w:t>
      </w:r>
      <w:r w:rsidRPr="004A3D62">
        <w:rPr>
          <w:rFonts w:hint="eastAsia"/>
          <w:highlight w:val="yellow"/>
        </w:rPr>
        <w:t>登录服务器并配置</w:t>
      </w:r>
      <w:r w:rsidRPr="004A3D62">
        <w:rPr>
          <w:rFonts w:hint="eastAsia"/>
          <w:highlight w:val="yellow"/>
        </w:rPr>
        <w:t>I</w:t>
      </w:r>
      <w:r w:rsidRPr="004A3D62">
        <w:rPr>
          <w:highlight w:val="yellow"/>
        </w:rPr>
        <w:t>P</w:t>
      </w:r>
      <w:r w:rsidRPr="004A3D62">
        <w:rPr>
          <w:rFonts w:hint="eastAsia"/>
          <w:highlight w:val="yellow"/>
        </w:rPr>
        <w:t>了。</w:t>
      </w:r>
    </w:p>
    <w:p w14:paraId="6BA9D3A6" w14:textId="2C6BF3EC" w:rsidR="00C91BA0" w:rsidRDefault="00C91BA0" w:rsidP="00C91BA0">
      <w:pPr>
        <w:pStyle w:val="ListParagraph"/>
        <w:widowControl/>
        <w:spacing w:after="160" w:line="259" w:lineRule="auto"/>
        <w:ind w:left="720" w:firstLineChars="0" w:firstLine="0"/>
        <w:contextualSpacing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5C7DAAF" wp14:editId="1DAA6185">
            <wp:extent cx="5278120" cy="21355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3ACA" w14:textId="77777777" w:rsidR="00D71EDC" w:rsidRDefault="00D71EDC" w:rsidP="00D71EDC"/>
    <w:p w14:paraId="26AB3C9D" w14:textId="77777777" w:rsidR="00D71EDC" w:rsidRPr="002F5230" w:rsidRDefault="00D71EDC" w:rsidP="00D71EDC">
      <w:pPr>
        <w:rPr>
          <w:u w:val="single"/>
        </w:rPr>
      </w:pPr>
      <w:r w:rsidRPr="00FC5219">
        <w:rPr>
          <w:b/>
          <w:u w:val="single"/>
        </w:rPr>
        <w:t xml:space="preserve">[COMPUTE] </w:t>
      </w:r>
      <w:r>
        <w:rPr>
          <w:b/>
          <w:u w:val="single"/>
        </w:rPr>
        <w:t>段</w:t>
      </w:r>
      <w:r w:rsidRPr="00F96C49">
        <w:t>:</w:t>
      </w:r>
    </w:p>
    <w:p w14:paraId="124115B9" w14:textId="77777777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5202EC">
        <w:t>instance</w:t>
      </w:r>
      <w:r>
        <w:t>：创建实例的数量。</w:t>
      </w:r>
    </w:p>
    <w:p w14:paraId="65EB2702" w14:textId="77777777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B04F7A">
        <w:t>blockdisk</w:t>
      </w:r>
      <w:r>
        <w:t>：</w:t>
      </w:r>
      <w:r>
        <w:rPr>
          <w:rFonts w:hint="eastAsia"/>
        </w:rPr>
        <w:t>设定新建的添加到实例的块存储磁盘的大小，单位是</w:t>
      </w:r>
      <w:r>
        <w:rPr>
          <w:rFonts w:hint="eastAsia"/>
        </w:rPr>
        <w:t>GB</w:t>
      </w:r>
      <w:r>
        <w:rPr>
          <w:rFonts w:hint="eastAsia"/>
        </w:rPr>
        <w:t>。如果设定值为</w:t>
      </w:r>
      <w:r>
        <w:rPr>
          <w:rFonts w:hint="eastAsia"/>
        </w:rPr>
        <w:t>0</w:t>
      </w:r>
      <w:r>
        <w:rPr>
          <w:rFonts w:hint="eastAsia"/>
        </w:rPr>
        <w:t>，则表示不创建块存储。</w:t>
      </w:r>
    </w:p>
    <w:p w14:paraId="0944588A" w14:textId="77777777" w:rsidR="00D71EDC" w:rsidRPr="00FC5219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2C4F12">
        <w:t>blocktype</w:t>
      </w:r>
      <w:r>
        <w:t>：存储的类型。</w:t>
      </w:r>
      <w:r>
        <w:br/>
      </w:r>
      <w:r>
        <w:rPr>
          <w:rStyle w:val="HTMLCode"/>
          <w:rFonts w:ascii="Consolas" w:eastAsiaTheme="majorEastAsia" w:hAnsi="Consolas"/>
          <w:color w:val="666666"/>
          <w:shd w:val="clear" w:color="auto" w:fill="F8F8F8"/>
        </w:rPr>
        <w:t>0</w:t>
      </w:r>
      <w:r>
        <w:rPr>
          <w:rFonts w:ascii="Oracle Sans" w:hAnsi="Oracle Sans"/>
          <w:color w:val="666666"/>
          <w:shd w:val="clear" w:color="auto" w:fill="FFFFFF"/>
        </w:rPr>
        <w:t>: Represents Lower Cost option.</w:t>
      </w:r>
      <w:r>
        <w:rPr>
          <w:rFonts w:ascii="Oracle Sans" w:hAnsi="Oracle Sans"/>
          <w:color w:val="666666"/>
          <w:shd w:val="clear" w:color="auto" w:fill="FFFFFF"/>
        </w:rPr>
        <w:br/>
      </w:r>
      <w:r>
        <w:rPr>
          <w:rStyle w:val="HTMLCode"/>
          <w:rFonts w:ascii="Consolas" w:eastAsiaTheme="majorEastAsia" w:hAnsi="Consolas"/>
          <w:color w:val="666666"/>
          <w:shd w:val="clear" w:color="auto" w:fill="F8F8F8"/>
        </w:rPr>
        <w:t>10</w:t>
      </w:r>
      <w:r>
        <w:rPr>
          <w:rFonts w:ascii="Oracle Sans" w:hAnsi="Oracle Sans"/>
          <w:color w:val="666666"/>
          <w:shd w:val="clear" w:color="auto" w:fill="FFFFFF"/>
        </w:rPr>
        <w:t>: Represents Balanced option.</w:t>
      </w:r>
      <w:r>
        <w:rPr>
          <w:rFonts w:ascii="Oracle Sans" w:hAnsi="Oracle Sans"/>
          <w:color w:val="666666"/>
          <w:shd w:val="clear" w:color="auto" w:fill="FFFFFF"/>
        </w:rPr>
        <w:br/>
      </w:r>
      <w:r>
        <w:rPr>
          <w:rStyle w:val="HTMLCode"/>
          <w:rFonts w:ascii="Consolas" w:eastAsiaTheme="majorEastAsia" w:hAnsi="Consolas"/>
          <w:color w:val="666666"/>
          <w:shd w:val="clear" w:color="auto" w:fill="F8F8F8"/>
        </w:rPr>
        <w:t>20</w:t>
      </w:r>
      <w:r>
        <w:rPr>
          <w:rFonts w:ascii="Oracle Sans" w:hAnsi="Oracle Sans"/>
          <w:color w:val="666666"/>
          <w:shd w:val="clear" w:color="auto" w:fill="FFFFFF"/>
        </w:rPr>
        <w:t>: Represents Higher Performance option.</w:t>
      </w:r>
    </w:p>
    <w:p w14:paraId="1E054D53" w14:textId="77777777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>
        <w:t>v</w:t>
      </w:r>
      <w:r w:rsidRPr="00FC5219">
        <w:t>nic</w:t>
      </w:r>
      <w:r>
        <w:t>：设定此</w:t>
      </w:r>
      <w:r>
        <w:rPr>
          <w:rFonts w:hint="eastAsia"/>
        </w:rPr>
        <w:t>I</w:t>
      </w:r>
      <w:r>
        <w:t>nstance</w:t>
      </w:r>
      <w:r>
        <w:t>中配置</w:t>
      </w:r>
      <w:r>
        <w:t>Vnic</w:t>
      </w:r>
      <w:r>
        <w:t>数量，最小值为</w:t>
      </w:r>
      <w:r>
        <w:rPr>
          <w:rFonts w:hint="eastAsia"/>
        </w:rPr>
        <w:t>1</w:t>
      </w:r>
      <w:r>
        <w:rPr>
          <w:rFonts w:hint="eastAsia"/>
        </w:rPr>
        <w:t>，最大值为设定的</w:t>
      </w:r>
      <w:r>
        <w:t>shape</w:t>
      </w:r>
      <w:r>
        <w:t>能支持的最大</w:t>
      </w:r>
      <w:r>
        <w:rPr>
          <w:rFonts w:hint="eastAsia"/>
        </w:rPr>
        <w:t>V</w:t>
      </w:r>
      <w:r>
        <w:t>nic</w:t>
      </w:r>
      <w:r>
        <w:rPr>
          <w:rFonts w:hint="eastAsia"/>
        </w:rPr>
        <w:t>数量。</w:t>
      </w:r>
    </w:p>
    <w:p w14:paraId="4C741C8D" w14:textId="77777777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607BB3">
        <w:t>publicip</w:t>
      </w:r>
      <w:r>
        <w:t>：设定每个</w:t>
      </w:r>
      <w:r>
        <w:t>Vnic</w:t>
      </w:r>
      <w:r>
        <w:t>中配置的</w:t>
      </w:r>
      <w:r>
        <w:rPr>
          <w:rFonts w:hint="eastAsia"/>
        </w:rPr>
        <w:t>I</w:t>
      </w:r>
      <w:r>
        <w:t>P</w:t>
      </w:r>
      <w:r>
        <w:t>数量，最小值为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D783E4B" w14:textId="77777777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607BB3">
        <w:t>memory</w:t>
      </w:r>
      <w:r>
        <w:t>：设定此</w:t>
      </w:r>
      <w:r>
        <w:rPr>
          <w:rFonts w:hint="eastAsia"/>
        </w:rPr>
        <w:t>I</w:t>
      </w:r>
      <w:r>
        <w:t>nstance</w:t>
      </w:r>
      <w:r>
        <w:t>中使用的内存量，单位是</w:t>
      </w:r>
      <w:r>
        <w:t>GB</w:t>
      </w:r>
      <w:r>
        <w:t>。</w:t>
      </w:r>
      <w:r>
        <w:t>Flex</w:t>
      </w:r>
      <w:r>
        <w:t>类型</w:t>
      </w:r>
      <w:r>
        <w:rPr>
          <w:rFonts w:hint="eastAsia"/>
        </w:rPr>
        <w:t>S</w:t>
      </w:r>
      <w:r>
        <w:t>hape</w:t>
      </w:r>
      <w:r>
        <w:t>才会使用此参数。</w:t>
      </w:r>
    </w:p>
    <w:p w14:paraId="28FA7A65" w14:textId="77777777" w:rsidR="00D71EDC" w:rsidRPr="00911B35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607BB3">
        <w:t>cpu</w:t>
      </w:r>
      <w:r>
        <w:t>：设定此</w:t>
      </w:r>
      <w:r>
        <w:rPr>
          <w:rFonts w:hint="eastAsia"/>
        </w:rPr>
        <w:t>I</w:t>
      </w:r>
      <w:r>
        <w:t>nstance</w:t>
      </w:r>
      <w:r>
        <w:t>中使用的</w:t>
      </w:r>
      <w:r>
        <w:rPr>
          <w:rFonts w:hint="eastAsia"/>
        </w:rPr>
        <w:t>C</w:t>
      </w:r>
      <w:r>
        <w:t>PU</w:t>
      </w:r>
      <w:r>
        <w:t>数量。</w:t>
      </w:r>
      <w:r>
        <w:t>Flex</w:t>
      </w:r>
      <w:r>
        <w:t>类型</w:t>
      </w:r>
      <w:r>
        <w:rPr>
          <w:rFonts w:hint="eastAsia"/>
        </w:rPr>
        <w:t>S</w:t>
      </w:r>
      <w:r>
        <w:t>hape</w:t>
      </w:r>
      <w:r>
        <w:t>才会使用此参数。</w:t>
      </w:r>
    </w:p>
    <w:p w14:paraId="2C36428B" w14:textId="77777777" w:rsidR="00D71EDC" w:rsidRDefault="00D71EDC" w:rsidP="00D71EDC">
      <w:pPr>
        <w:pStyle w:val="ListParagraph"/>
      </w:pPr>
    </w:p>
    <w:p w14:paraId="38A39DC5" w14:textId="77777777" w:rsidR="00D71EDC" w:rsidRDefault="00D71EDC" w:rsidP="00D71EDC">
      <w:pPr>
        <w:rPr>
          <w:b/>
        </w:rPr>
      </w:pPr>
      <w:r w:rsidRPr="00FC5219">
        <w:rPr>
          <w:b/>
          <w:u w:val="single"/>
        </w:rPr>
        <w:t xml:space="preserve">[VNICSUBNET] </w:t>
      </w:r>
      <w:r>
        <w:rPr>
          <w:b/>
          <w:u w:val="single"/>
        </w:rPr>
        <w:t>段</w:t>
      </w:r>
      <w:r w:rsidRPr="00817206">
        <w:rPr>
          <w:b/>
        </w:rPr>
        <w:t xml:space="preserve">: </w:t>
      </w:r>
      <w:r>
        <w:rPr>
          <w:b/>
        </w:rPr>
        <w:t>配置每个</w:t>
      </w:r>
      <w:r>
        <w:rPr>
          <w:b/>
        </w:rPr>
        <w:t>Vnic</w:t>
      </w:r>
      <w:r>
        <w:rPr>
          <w:b/>
        </w:rPr>
        <w:t>使用的</w:t>
      </w:r>
      <w:r>
        <w:rPr>
          <w:rFonts w:hint="eastAsia"/>
          <w:b/>
        </w:rPr>
        <w:t>S</w:t>
      </w:r>
      <w:r>
        <w:rPr>
          <w:b/>
        </w:rPr>
        <w:t>ubnet, primary Vnic</w:t>
      </w:r>
      <w:r>
        <w:rPr>
          <w:b/>
        </w:rPr>
        <w:t>使用</w:t>
      </w:r>
      <w:r w:rsidRPr="0058448F">
        <w:rPr>
          <w:b/>
        </w:rPr>
        <w:t>[DEFAULT]</w:t>
      </w:r>
      <w:r>
        <w:rPr>
          <w:b/>
        </w:rPr>
        <w:t>中</w:t>
      </w:r>
      <w:r w:rsidRPr="0058448F">
        <w:rPr>
          <w:b/>
        </w:rPr>
        <w:t>primarysubnet</w:t>
      </w:r>
      <w:r>
        <w:rPr>
          <w:b/>
        </w:rPr>
        <w:t>参数。</w:t>
      </w:r>
    </w:p>
    <w:p w14:paraId="77E86F25" w14:textId="77777777" w:rsidR="00D71EDC" w:rsidRPr="00045555" w:rsidRDefault="00D71EDC" w:rsidP="00D71EDC">
      <w:pPr>
        <w:pStyle w:val="ListParagraph"/>
        <w:widowControl/>
        <w:numPr>
          <w:ilvl w:val="0"/>
          <w:numId w:val="17"/>
        </w:numPr>
        <w:spacing w:after="160" w:line="259" w:lineRule="auto"/>
        <w:ind w:firstLineChars="0"/>
        <w:contextualSpacing/>
        <w:jc w:val="left"/>
        <w:rPr>
          <w:b/>
        </w:rPr>
      </w:pPr>
      <w:r>
        <w:rPr>
          <w:rFonts w:hint="eastAsia"/>
          <w:b/>
        </w:rPr>
        <w:t>&gt;</w:t>
      </w:r>
      <w:r>
        <w:rPr>
          <w:b/>
        </w:rPr>
        <w:t xml:space="preserve">&gt; </w:t>
      </w:r>
      <w:r w:rsidRPr="00045555">
        <w:rPr>
          <w:b/>
        </w:rPr>
        <w:t>从第二个</w:t>
      </w:r>
      <w:r w:rsidRPr="00045555">
        <w:rPr>
          <w:b/>
        </w:rPr>
        <w:t>Vnic</w:t>
      </w:r>
      <w:r w:rsidRPr="00045555">
        <w:rPr>
          <w:b/>
        </w:rPr>
        <w:t>开始，依次按序设定使用的</w:t>
      </w:r>
      <w:r w:rsidRPr="00045555">
        <w:rPr>
          <w:rFonts w:hint="eastAsia"/>
          <w:b/>
        </w:rPr>
        <w:t>S</w:t>
      </w:r>
      <w:r w:rsidRPr="00045555">
        <w:rPr>
          <w:b/>
        </w:rPr>
        <w:t xml:space="preserve">ubnet. </w:t>
      </w:r>
      <w:r w:rsidRPr="00045555">
        <w:rPr>
          <w:b/>
        </w:rPr>
        <w:t>例如：第二个</w:t>
      </w:r>
      <w:r w:rsidRPr="00045555">
        <w:rPr>
          <w:rFonts w:hint="eastAsia"/>
          <w:b/>
        </w:rPr>
        <w:t>V</w:t>
      </w:r>
      <w:r w:rsidRPr="00045555">
        <w:rPr>
          <w:b/>
        </w:rPr>
        <w:t>nic</w:t>
      </w:r>
      <w:r w:rsidRPr="00045555">
        <w:rPr>
          <w:b/>
        </w:rPr>
        <w:t>使用</w:t>
      </w:r>
      <w:r w:rsidRPr="00045555">
        <w:rPr>
          <w:rFonts w:hint="eastAsia"/>
          <w:b/>
        </w:rPr>
        <w:t>s</w:t>
      </w:r>
      <w:r w:rsidRPr="00045555">
        <w:rPr>
          <w:b/>
        </w:rPr>
        <w:t>ubnet1</w:t>
      </w:r>
      <w:r w:rsidRPr="00045555">
        <w:rPr>
          <w:b/>
        </w:rPr>
        <w:t>设定</w:t>
      </w:r>
      <w:r>
        <w:rPr>
          <w:rFonts w:hint="eastAsia"/>
          <w:b/>
        </w:rPr>
        <w:t>其使用的</w:t>
      </w:r>
      <w:r>
        <w:rPr>
          <w:rFonts w:hint="eastAsia"/>
          <w:b/>
        </w:rPr>
        <w:t>s</w:t>
      </w:r>
      <w:r>
        <w:rPr>
          <w:b/>
        </w:rPr>
        <w:t>ubnet OCID</w:t>
      </w:r>
      <w:r w:rsidRPr="00045555">
        <w:rPr>
          <w:b/>
        </w:rPr>
        <w:t>值；第三个</w:t>
      </w:r>
      <w:r w:rsidRPr="00045555">
        <w:rPr>
          <w:b/>
        </w:rPr>
        <w:t>vnic</w:t>
      </w:r>
      <w:r w:rsidRPr="00045555">
        <w:rPr>
          <w:b/>
        </w:rPr>
        <w:t>使用</w:t>
      </w:r>
      <w:r w:rsidRPr="00045555">
        <w:rPr>
          <w:rFonts w:hint="eastAsia"/>
          <w:b/>
        </w:rPr>
        <w:t>s</w:t>
      </w:r>
      <w:r w:rsidRPr="00045555">
        <w:rPr>
          <w:b/>
        </w:rPr>
        <w:t>ubnet2</w:t>
      </w:r>
      <w:r w:rsidRPr="00045555">
        <w:rPr>
          <w:b/>
        </w:rPr>
        <w:t>设定</w:t>
      </w:r>
      <w:r>
        <w:rPr>
          <w:rFonts w:hint="eastAsia"/>
          <w:b/>
        </w:rPr>
        <w:t>其使用的</w:t>
      </w:r>
      <w:r>
        <w:rPr>
          <w:rFonts w:hint="eastAsia"/>
          <w:b/>
        </w:rPr>
        <w:t>s</w:t>
      </w:r>
      <w:r>
        <w:rPr>
          <w:b/>
        </w:rPr>
        <w:t>ubnet OCID</w:t>
      </w:r>
      <w:r w:rsidRPr="00045555">
        <w:rPr>
          <w:b/>
        </w:rPr>
        <w:t>值；第四个</w:t>
      </w:r>
      <w:r w:rsidRPr="00045555">
        <w:rPr>
          <w:rFonts w:hint="eastAsia"/>
          <w:b/>
        </w:rPr>
        <w:t>V</w:t>
      </w:r>
      <w:r w:rsidRPr="00045555">
        <w:rPr>
          <w:b/>
        </w:rPr>
        <w:t>nic</w:t>
      </w:r>
      <w:r w:rsidRPr="00045555">
        <w:rPr>
          <w:b/>
        </w:rPr>
        <w:t>使用</w:t>
      </w:r>
      <w:r w:rsidRPr="00045555">
        <w:rPr>
          <w:rFonts w:hint="eastAsia"/>
          <w:b/>
        </w:rPr>
        <w:t>s</w:t>
      </w:r>
      <w:r w:rsidRPr="00045555">
        <w:rPr>
          <w:b/>
        </w:rPr>
        <w:t>ubnet3</w:t>
      </w:r>
      <w:r w:rsidRPr="00045555">
        <w:rPr>
          <w:b/>
        </w:rPr>
        <w:t>设定</w:t>
      </w:r>
      <w:r>
        <w:rPr>
          <w:rFonts w:hint="eastAsia"/>
          <w:b/>
        </w:rPr>
        <w:t>其使用的</w:t>
      </w:r>
      <w:r>
        <w:rPr>
          <w:rFonts w:hint="eastAsia"/>
          <w:b/>
        </w:rPr>
        <w:t>s</w:t>
      </w:r>
      <w:r>
        <w:rPr>
          <w:b/>
        </w:rPr>
        <w:t>ubnet OCID</w:t>
      </w:r>
      <w:r w:rsidRPr="00045555">
        <w:rPr>
          <w:b/>
        </w:rPr>
        <w:t>值；</w:t>
      </w:r>
      <w:r>
        <w:rPr>
          <w:b/>
        </w:rPr>
        <w:t>依次</w:t>
      </w:r>
      <w:r w:rsidRPr="00045555">
        <w:rPr>
          <w:b/>
        </w:rPr>
        <w:t>类推。</w:t>
      </w:r>
    </w:p>
    <w:p w14:paraId="2AFCE3D1" w14:textId="77777777" w:rsidR="00D71EDC" w:rsidRDefault="00D71EDC" w:rsidP="00D71EDC">
      <w:pPr>
        <w:pStyle w:val="ListParagraph"/>
        <w:widowControl/>
        <w:numPr>
          <w:ilvl w:val="0"/>
          <w:numId w:val="17"/>
        </w:numPr>
        <w:spacing w:after="160" w:line="259" w:lineRule="auto"/>
        <w:ind w:firstLineChars="0"/>
        <w:contextualSpacing/>
        <w:jc w:val="left"/>
        <w:rPr>
          <w:b/>
        </w:rPr>
      </w:pPr>
      <w:r>
        <w:rPr>
          <w:rFonts w:hint="eastAsia"/>
          <w:b/>
        </w:rPr>
        <w:t>&gt;</w:t>
      </w:r>
      <w:r>
        <w:rPr>
          <w:b/>
        </w:rPr>
        <w:t xml:space="preserve">&gt; </w:t>
      </w:r>
      <w:r w:rsidRPr="00045555">
        <w:rPr>
          <w:b/>
        </w:rPr>
        <w:t>如果对应</w:t>
      </w:r>
      <w:r w:rsidRPr="00045555">
        <w:rPr>
          <w:b/>
        </w:rPr>
        <w:t>Vnic</w:t>
      </w:r>
      <w:r w:rsidRPr="00045555">
        <w:rPr>
          <w:b/>
        </w:rPr>
        <w:t>的</w:t>
      </w:r>
      <w:r w:rsidRPr="00045555">
        <w:rPr>
          <w:b/>
        </w:rPr>
        <w:t>Subnet</w:t>
      </w:r>
      <w:r w:rsidRPr="00045555">
        <w:rPr>
          <w:b/>
        </w:rPr>
        <w:t>项不存在（例如</w:t>
      </w:r>
      <w:r w:rsidRPr="00045555">
        <w:rPr>
          <w:rFonts w:hint="eastAsia"/>
          <w:b/>
        </w:rPr>
        <w:t>设定第二个</w:t>
      </w:r>
      <w:r w:rsidRPr="00045555">
        <w:rPr>
          <w:b/>
        </w:rPr>
        <w:t>Vnic</w:t>
      </w:r>
      <w:r w:rsidRPr="00045555">
        <w:rPr>
          <w:b/>
        </w:rPr>
        <w:t>的</w:t>
      </w:r>
      <w:r w:rsidRPr="00045555">
        <w:rPr>
          <w:rFonts w:hint="eastAsia"/>
          <w:b/>
        </w:rPr>
        <w:t>S</w:t>
      </w:r>
      <w:r w:rsidRPr="00045555">
        <w:rPr>
          <w:b/>
        </w:rPr>
        <w:t>ubnet</w:t>
      </w:r>
      <w:r w:rsidRPr="00045555">
        <w:rPr>
          <w:b/>
        </w:rPr>
        <w:t>参数的</w:t>
      </w:r>
      <w:r w:rsidRPr="00045555">
        <w:rPr>
          <w:rFonts w:hint="eastAsia"/>
          <w:b/>
        </w:rPr>
        <w:t>s</w:t>
      </w:r>
      <w:r w:rsidRPr="00045555">
        <w:rPr>
          <w:b/>
        </w:rPr>
        <w:t>ubnet1</w:t>
      </w:r>
      <w:r w:rsidRPr="00045555">
        <w:rPr>
          <w:b/>
        </w:rPr>
        <w:t>项不存在），则使用</w:t>
      </w:r>
      <w:r w:rsidRPr="00045555">
        <w:rPr>
          <w:b/>
        </w:rPr>
        <w:t>[DEFAULT]</w:t>
      </w:r>
      <w:r w:rsidRPr="00045555">
        <w:rPr>
          <w:b/>
        </w:rPr>
        <w:t>中</w:t>
      </w:r>
      <w:r w:rsidRPr="00045555">
        <w:rPr>
          <w:b/>
        </w:rPr>
        <w:t>primarysubnet</w:t>
      </w:r>
      <w:r w:rsidRPr="00045555">
        <w:rPr>
          <w:b/>
        </w:rPr>
        <w:t>参数作为</w:t>
      </w:r>
      <w:r w:rsidRPr="00045555">
        <w:rPr>
          <w:rFonts w:hint="eastAsia"/>
          <w:b/>
        </w:rPr>
        <w:t>创建的</w:t>
      </w:r>
      <w:r w:rsidRPr="00045555">
        <w:rPr>
          <w:rFonts w:hint="eastAsia"/>
          <w:b/>
        </w:rPr>
        <w:t>V</w:t>
      </w:r>
      <w:r w:rsidRPr="00045555">
        <w:rPr>
          <w:b/>
        </w:rPr>
        <w:t>nic</w:t>
      </w:r>
      <w:r w:rsidRPr="00045555">
        <w:rPr>
          <w:b/>
        </w:rPr>
        <w:t>中的</w:t>
      </w:r>
      <w:r w:rsidRPr="00045555">
        <w:rPr>
          <w:rFonts w:hint="eastAsia"/>
          <w:b/>
        </w:rPr>
        <w:t>s</w:t>
      </w:r>
      <w:r w:rsidRPr="00045555">
        <w:rPr>
          <w:b/>
        </w:rPr>
        <w:t>ubnet.</w:t>
      </w:r>
    </w:p>
    <w:p w14:paraId="42BC88B1" w14:textId="77777777" w:rsidR="00D71EDC" w:rsidRPr="00045555" w:rsidRDefault="00D71EDC" w:rsidP="00D71EDC">
      <w:pPr>
        <w:pStyle w:val="ListParagraph"/>
        <w:ind w:firstLine="422"/>
        <w:rPr>
          <w:b/>
        </w:rPr>
      </w:pPr>
    </w:p>
    <w:p w14:paraId="55D4B7E1" w14:textId="77777777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0A57C0">
        <w:t>subnet</w:t>
      </w:r>
      <w:r w:rsidRPr="00CF17DB">
        <w:t>1</w:t>
      </w:r>
      <w:r>
        <w:t>：</w:t>
      </w:r>
      <w:r>
        <w:rPr>
          <w:rFonts w:hint="eastAsia"/>
        </w:rPr>
        <w:t>第二个</w:t>
      </w:r>
      <w:r>
        <w:rPr>
          <w:rFonts w:hint="eastAsia"/>
        </w:rPr>
        <w:t>Vnic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ubnet OCID</w:t>
      </w:r>
      <w:r>
        <w:t>。</w:t>
      </w:r>
      <w:r w:rsidRPr="009048ED">
        <w:t>如果</w:t>
      </w:r>
      <w:r w:rsidRPr="009048ED">
        <w:rPr>
          <w:rFonts w:hint="eastAsia"/>
        </w:rPr>
        <w:t>值为</w:t>
      </w:r>
      <w:r w:rsidRPr="009048ED">
        <w:rPr>
          <w:rFonts w:hint="eastAsia"/>
        </w:rPr>
        <w:t>D</w:t>
      </w:r>
      <w:r w:rsidRPr="009048ED">
        <w:t>EFAULT</w:t>
      </w:r>
      <w:r w:rsidRPr="009048ED">
        <w:t>或空值</w:t>
      </w:r>
      <w:r w:rsidRPr="009048ED">
        <w:t xml:space="preserve">, </w:t>
      </w:r>
      <w:r w:rsidRPr="009048ED">
        <w:t>则使用</w:t>
      </w:r>
      <w:r w:rsidRPr="009048ED">
        <w:t>[DEFAULT]</w:t>
      </w:r>
      <w:r w:rsidRPr="009048ED">
        <w:t>中</w:t>
      </w:r>
      <w:r w:rsidRPr="009048ED">
        <w:t>primarysubnet</w:t>
      </w:r>
      <w:r w:rsidRPr="009048ED">
        <w:t>参数。</w:t>
      </w:r>
    </w:p>
    <w:p w14:paraId="5C9F1AD0" w14:textId="77777777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0A57C0">
        <w:t>subnet</w:t>
      </w:r>
      <w:r>
        <w:t>2</w:t>
      </w:r>
      <w:r>
        <w:t>：</w:t>
      </w:r>
      <w:r>
        <w:rPr>
          <w:rFonts w:hint="eastAsia"/>
        </w:rPr>
        <w:t>第三个</w:t>
      </w:r>
      <w:r>
        <w:rPr>
          <w:rFonts w:hint="eastAsia"/>
        </w:rPr>
        <w:t>Vnic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ubnet OCID</w:t>
      </w:r>
      <w:r>
        <w:t>。</w:t>
      </w:r>
      <w:r w:rsidRPr="009048ED">
        <w:t>如果</w:t>
      </w:r>
      <w:r w:rsidRPr="009048ED">
        <w:rPr>
          <w:rFonts w:hint="eastAsia"/>
        </w:rPr>
        <w:t>值为</w:t>
      </w:r>
      <w:r w:rsidRPr="009048ED">
        <w:rPr>
          <w:rFonts w:hint="eastAsia"/>
        </w:rPr>
        <w:t>D</w:t>
      </w:r>
      <w:r w:rsidRPr="009048ED">
        <w:t>EFAULT</w:t>
      </w:r>
      <w:r w:rsidRPr="009048ED">
        <w:t>或空值</w:t>
      </w:r>
      <w:r w:rsidRPr="009048ED">
        <w:t xml:space="preserve">, </w:t>
      </w:r>
      <w:r w:rsidRPr="009048ED">
        <w:t>则使用</w:t>
      </w:r>
      <w:r w:rsidRPr="009048ED">
        <w:t>[DEFAULT]</w:t>
      </w:r>
      <w:r w:rsidRPr="009048ED">
        <w:t>中</w:t>
      </w:r>
      <w:r w:rsidRPr="009048ED">
        <w:t>primarysubnet</w:t>
      </w:r>
      <w:r w:rsidRPr="009048ED">
        <w:t>参数。</w:t>
      </w:r>
    </w:p>
    <w:p w14:paraId="5ED482DD" w14:textId="77777777" w:rsidR="00D71EDC" w:rsidRDefault="00D71EDC" w:rsidP="00D71EDC">
      <w:pPr>
        <w:pStyle w:val="ListParagraph"/>
      </w:pPr>
    </w:p>
    <w:p w14:paraId="19AD484E" w14:textId="77777777" w:rsidR="00D71EDC" w:rsidRDefault="00D71EDC" w:rsidP="00D71EDC">
      <w:pPr>
        <w:pStyle w:val="ListParagraph"/>
      </w:pPr>
      <w:r>
        <w:lastRenderedPageBreak/>
        <w:t>…</w:t>
      </w:r>
    </w:p>
    <w:p w14:paraId="27BBA105" w14:textId="77777777" w:rsidR="00D71EDC" w:rsidRDefault="00D71EDC" w:rsidP="00D71EDC">
      <w:pPr>
        <w:pStyle w:val="ListParagraph"/>
      </w:pPr>
    </w:p>
    <w:p w14:paraId="641CF7A2" w14:textId="77777777" w:rsidR="00D71EDC" w:rsidRDefault="00D71EDC" w:rsidP="00D71EDC">
      <w:pPr>
        <w:rPr>
          <w:b/>
        </w:rPr>
      </w:pPr>
      <w:r w:rsidRPr="00A7558F">
        <w:rPr>
          <w:b/>
          <w:u w:val="single"/>
        </w:rPr>
        <w:t xml:space="preserve">[NAME] </w:t>
      </w:r>
      <w:r w:rsidRPr="00A7558F">
        <w:rPr>
          <w:b/>
          <w:u w:val="single"/>
        </w:rPr>
        <w:t>段</w:t>
      </w:r>
      <w:r w:rsidRPr="00184912"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b/>
        </w:rPr>
        <w:t>设定</w:t>
      </w:r>
      <w:r>
        <w:rPr>
          <w:rFonts w:hint="eastAsia"/>
          <w:b/>
        </w:rPr>
        <w:t>I</w:t>
      </w:r>
      <w:r>
        <w:rPr>
          <w:b/>
        </w:rPr>
        <w:t>nstance</w:t>
      </w:r>
      <w:r>
        <w:rPr>
          <w:b/>
        </w:rPr>
        <w:t>的名字</w:t>
      </w:r>
    </w:p>
    <w:p w14:paraId="4654F23E" w14:textId="77777777" w:rsidR="00D71EDC" w:rsidRPr="005202E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5202EC">
        <w:t>instance0</w:t>
      </w:r>
      <w:r>
        <w:t>：第一个实例的名称。</w:t>
      </w:r>
    </w:p>
    <w:p w14:paraId="43DE200C" w14:textId="77777777" w:rsidR="00D71EDC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 w:rsidRPr="005202EC">
        <w:t>instance1</w:t>
      </w:r>
      <w:r>
        <w:t>：第二个实例的名称。</w:t>
      </w:r>
    </w:p>
    <w:p w14:paraId="3B8038F0" w14:textId="77777777" w:rsidR="00D71EDC" w:rsidRPr="005202EC" w:rsidRDefault="00D71EDC" w:rsidP="00D71EDC">
      <w:pPr>
        <w:pStyle w:val="ListParagraph"/>
      </w:pPr>
      <w:r>
        <w:t>…</w:t>
      </w:r>
    </w:p>
    <w:p w14:paraId="41151B17" w14:textId="77777777" w:rsidR="00D71EDC" w:rsidRDefault="00D71EDC" w:rsidP="00D71EDC"/>
    <w:p w14:paraId="61BD1B45" w14:textId="77777777" w:rsidR="00D71EDC" w:rsidRDefault="00D71EDC" w:rsidP="00D71EDC">
      <w:r w:rsidRPr="00E305B0">
        <w:rPr>
          <w:b/>
          <w:u w:val="single"/>
        </w:rPr>
        <w:t xml:space="preserve">[PUBIP] </w:t>
      </w:r>
      <w:r w:rsidRPr="00E305B0">
        <w:rPr>
          <w:b/>
          <w:u w:val="single"/>
        </w:rPr>
        <w:t>段</w:t>
      </w:r>
      <w:r>
        <w:t>：</w:t>
      </w:r>
    </w:p>
    <w:p w14:paraId="2ECBFEB5" w14:textId="77777777" w:rsidR="00D71EDC" w:rsidRPr="00DF1921" w:rsidRDefault="00D71EDC" w:rsidP="00D71EDC">
      <w:pPr>
        <w:pStyle w:val="ListParagraph"/>
        <w:widowControl/>
        <w:numPr>
          <w:ilvl w:val="0"/>
          <w:numId w:val="16"/>
        </w:numPr>
        <w:spacing w:after="160" w:line="259" w:lineRule="auto"/>
        <w:ind w:firstLineChars="0"/>
        <w:contextualSpacing/>
        <w:jc w:val="left"/>
      </w:pPr>
      <w:r>
        <w:t>r</w:t>
      </w:r>
      <w:r w:rsidRPr="00E305B0">
        <w:t>esvqty</w:t>
      </w:r>
      <w:r>
        <w:t>：设定</w:t>
      </w:r>
      <w:r>
        <w:rPr>
          <w:rFonts w:hint="eastAsia"/>
        </w:rPr>
        <w:t>预留公共</w:t>
      </w:r>
      <w:r>
        <w:rPr>
          <w:rFonts w:hint="eastAsia"/>
        </w:rPr>
        <w:t>IP</w:t>
      </w:r>
      <w:r>
        <w:rPr>
          <w:rFonts w:hint="eastAsia"/>
        </w:rPr>
        <w:t>的个数。</w:t>
      </w:r>
    </w:p>
    <w:p w14:paraId="00720D53" w14:textId="570D7B03" w:rsidR="00D71EDC" w:rsidRDefault="00D71EDC" w:rsidP="00D71EDC">
      <w:pPr>
        <w:pStyle w:val="l11"/>
        <w:spacing w:before="156" w:after="312"/>
      </w:pPr>
      <w:bookmarkStart w:id="7" w:name="_Toc124328153"/>
      <w:r>
        <w:rPr>
          <w:rFonts w:hint="eastAsia"/>
        </w:rPr>
        <w:t>一键创建实例</w:t>
      </w:r>
      <w:r w:rsidR="00C902F6">
        <w:rPr>
          <w:rFonts w:hint="eastAsia"/>
        </w:rPr>
        <w:t>及</w:t>
      </w:r>
      <w:r>
        <w:rPr>
          <w:rFonts w:hint="eastAsia"/>
        </w:rPr>
        <w:t>指定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脚本</w:t>
      </w:r>
      <w:r w:rsidR="00C902F6">
        <w:rPr>
          <w:rFonts w:hint="eastAsia"/>
        </w:rPr>
        <w:t xml:space="preserve"> </w:t>
      </w:r>
      <w:r w:rsidR="00C902F6">
        <w:rPr>
          <w:rFonts w:hint="eastAsia"/>
        </w:rPr>
        <w:t>使用</w:t>
      </w:r>
      <w:r>
        <w:rPr>
          <w:rFonts w:hint="eastAsia"/>
        </w:rPr>
        <w:t>说明</w:t>
      </w:r>
      <w:bookmarkEnd w:id="7"/>
    </w:p>
    <w:p w14:paraId="69AA47A6" w14:textId="523E1CF4" w:rsidR="00D71EDC" w:rsidRDefault="00BA613F" w:rsidP="00D71EDC">
      <w:pPr>
        <w:pStyle w:val="l20"/>
        <w:ind w:left="786" w:right="210"/>
      </w:pPr>
      <w:bookmarkStart w:id="8" w:name="_Toc124328154"/>
      <w:r>
        <w:rPr>
          <w:rFonts w:hint="eastAsia"/>
        </w:rPr>
        <w:t>命令行</w:t>
      </w:r>
      <w:r w:rsidR="00D71EDC">
        <w:rPr>
          <w:rFonts w:hint="eastAsia"/>
        </w:rPr>
        <w:t>使用帮助</w:t>
      </w:r>
      <w:bookmarkEnd w:id="8"/>
    </w:p>
    <w:p w14:paraId="33E98DB7" w14:textId="2B40A75C" w:rsidR="00BA613F" w:rsidRDefault="00BA613F" w:rsidP="00BA613F">
      <w:pPr>
        <w:pStyle w:val="l7"/>
        <w:ind w:leftChars="47" w:left="99" w:right="210" w:firstLineChars="90" w:firstLine="198"/>
      </w:pPr>
      <w:r>
        <w:rPr>
          <w:rFonts w:hint="eastAsia"/>
        </w:rPr>
        <w:t>此脚本有两种使用方式，一是配置</w:t>
      </w:r>
      <w:r>
        <w:t>—</w:t>
      </w:r>
      <w:r>
        <w:t>defaults</w:t>
      </w:r>
      <w:r>
        <w:rPr>
          <w:rFonts w:hint="eastAsia"/>
        </w:rPr>
        <w:t>参数，如此所有的参数都会使用</w:t>
      </w:r>
      <w:r>
        <w:rPr>
          <w:rFonts w:hint="eastAsia"/>
        </w:rPr>
        <w:t>e</w:t>
      </w:r>
      <w:r>
        <w:t>nv.ini</w:t>
      </w:r>
      <w:r>
        <w:rPr>
          <w:rFonts w:hint="eastAsia"/>
        </w:rPr>
        <w:t>中配置的默认参数。</w:t>
      </w:r>
    </w:p>
    <w:p w14:paraId="6A614B30" w14:textId="7BCC17BB" w:rsidR="00BA613F" w:rsidRDefault="00BA613F" w:rsidP="00BA613F">
      <w:pPr>
        <w:pStyle w:val="l7"/>
        <w:ind w:leftChars="47" w:left="99" w:right="210" w:firstLineChars="90" w:firstLine="198"/>
        <w:rPr>
          <w:rFonts w:hint="eastAsia"/>
        </w:rPr>
      </w:pPr>
      <w:r>
        <w:rPr>
          <w:rFonts w:hint="eastAsia"/>
        </w:rPr>
        <w:t>二是可以运行脚本的时候指定参数。如此脚本运行完后，会创建一个</w:t>
      </w:r>
      <w:r>
        <w:rPr>
          <w:rFonts w:hint="eastAsia"/>
        </w:rPr>
        <w:t>Compute</w:t>
      </w:r>
      <w:r>
        <w:rPr>
          <w:rFonts w:hint="eastAsia"/>
        </w:rPr>
        <w:t>实例，并绑定指定数据的公有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到目标实例。</w:t>
      </w:r>
    </w:p>
    <w:p w14:paraId="5D87AF70" w14:textId="0B9A4E3A" w:rsidR="00BA613F" w:rsidRDefault="00BA613F" w:rsidP="00BA613F">
      <w:pPr>
        <w:pStyle w:val="l7"/>
        <w:spacing w:line="280" w:lineRule="exact"/>
        <w:ind w:left="210" w:right="210" w:firstLine="440"/>
        <w:contextualSpacing/>
      </w:pPr>
      <w:r w:rsidRPr="00BA613F">
        <w:t>[opc@linux8 neteasee]$ ./reserve_ip_create_instance.py</w:t>
      </w:r>
    </w:p>
    <w:p w14:paraId="03E36BB0" w14:textId="77777777" w:rsidR="00BA613F" w:rsidRDefault="00BA613F" w:rsidP="00BA613F">
      <w:pPr>
        <w:pStyle w:val="l7"/>
        <w:spacing w:line="280" w:lineRule="exact"/>
        <w:ind w:left="210" w:right="210" w:firstLine="440"/>
        <w:contextualSpacing/>
      </w:pPr>
      <w:r>
        <w:t>Usage: ./reserve_ip_create_instance.py [OPTION]</w:t>
      </w:r>
    </w:p>
    <w:p w14:paraId="46A6EAFF" w14:textId="77777777" w:rsidR="00BA613F" w:rsidRDefault="00BA613F" w:rsidP="00BA613F">
      <w:pPr>
        <w:pStyle w:val="l7"/>
        <w:spacing w:line="280" w:lineRule="exact"/>
        <w:ind w:left="210" w:right="210" w:firstLine="440"/>
        <w:contextualSpacing/>
      </w:pPr>
      <w:r>
        <w:t>Reserve public IP &amp; create Instances.</w:t>
      </w:r>
    </w:p>
    <w:p w14:paraId="0C920AFD" w14:textId="77777777" w:rsidR="00BA613F" w:rsidRDefault="00BA613F" w:rsidP="00BA613F">
      <w:pPr>
        <w:pStyle w:val="l7"/>
        <w:spacing w:line="280" w:lineRule="exact"/>
        <w:ind w:left="210" w:right="210" w:firstLine="440"/>
        <w:contextualSpacing/>
      </w:pPr>
      <w:r>
        <w:t xml:space="preserve">  -d, --defaults (Optional)</w:t>
      </w:r>
    </w:p>
    <w:p w14:paraId="59BC30EC" w14:textId="77777777" w:rsidR="00BA613F" w:rsidRDefault="00BA613F" w:rsidP="00BA613F">
      <w:pPr>
        <w:pStyle w:val="l7"/>
        <w:spacing w:line="280" w:lineRule="exact"/>
        <w:ind w:left="210" w:right="210" w:firstLine="440"/>
        <w:contextualSpacing/>
      </w:pPr>
      <w:r>
        <w:t xml:space="preserve">         Use the default configuration parameter in env.ini configuration file</w:t>
      </w:r>
    </w:p>
    <w:p w14:paraId="23ADC399" w14:textId="5F868C85" w:rsidR="00BA613F" w:rsidRDefault="00BA613F" w:rsidP="00BA613F">
      <w:pPr>
        <w:pStyle w:val="l7"/>
        <w:spacing w:line="280" w:lineRule="exact"/>
        <w:ind w:left="210" w:right="210" w:firstLine="440"/>
        <w:contextualSpacing/>
      </w:pPr>
      <w:r>
        <w:t xml:space="preserve">  -n, --reserve_</w:t>
      </w:r>
      <w:r>
        <w:t>ip_num (Mandatory, if --defaults not specified)</w:t>
      </w:r>
    </w:p>
    <w:p w14:paraId="5C3593B4" w14:textId="77777777" w:rsidR="00BA613F" w:rsidRDefault="00BA613F" w:rsidP="00BA613F">
      <w:pPr>
        <w:pStyle w:val="l7"/>
        <w:spacing w:line="280" w:lineRule="exact"/>
        <w:ind w:left="210" w:right="210" w:firstLine="440"/>
        <w:contextualSpacing/>
      </w:pPr>
      <w:r>
        <w:t xml:space="preserve">         The number of IP to reserve (allow value 1 to 31)</w:t>
      </w:r>
    </w:p>
    <w:p w14:paraId="0E705967" w14:textId="77777777" w:rsidR="00BA613F" w:rsidRDefault="00BA613F" w:rsidP="00BA613F">
      <w:pPr>
        <w:pStyle w:val="l7"/>
        <w:spacing w:line="280" w:lineRule="exact"/>
        <w:ind w:left="210" w:right="210" w:firstLine="440"/>
        <w:contextualSpacing/>
      </w:pPr>
      <w:r>
        <w:t xml:space="preserve">  -i, --instances_name (Mandatory, if --defaults not specified)</w:t>
      </w:r>
    </w:p>
    <w:p w14:paraId="0722854F" w14:textId="77777777" w:rsidR="00BA613F" w:rsidRDefault="00BA613F" w:rsidP="00BA613F">
      <w:pPr>
        <w:pStyle w:val="l7"/>
        <w:spacing w:line="280" w:lineRule="exact"/>
        <w:ind w:left="210" w:right="210" w:firstLine="440"/>
        <w:contextualSpacing/>
      </w:pPr>
      <w:r>
        <w:t xml:space="preserve">         The instance name to create</w:t>
      </w:r>
    </w:p>
    <w:p w14:paraId="5260E6B7" w14:textId="77777777" w:rsidR="00BA613F" w:rsidRDefault="00BA613F" w:rsidP="00BA613F">
      <w:pPr>
        <w:pStyle w:val="l7"/>
        <w:spacing w:line="280" w:lineRule="exact"/>
        <w:ind w:left="210" w:right="210" w:firstLine="440"/>
        <w:contextualSpacing/>
      </w:pPr>
      <w:r>
        <w:t xml:space="preserve">  -o, --cpu_num (Optional)</w:t>
      </w:r>
    </w:p>
    <w:p w14:paraId="6A7FCB1A" w14:textId="77777777" w:rsidR="00BA613F" w:rsidRDefault="00BA613F" w:rsidP="00BA613F">
      <w:pPr>
        <w:pStyle w:val="l7"/>
        <w:spacing w:line="280" w:lineRule="exact"/>
        <w:ind w:left="210" w:right="210" w:firstLine="440"/>
        <w:contextualSpacing/>
      </w:pPr>
      <w:r>
        <w:t xml:space="preserve">         The CPU number to assign</w:t>
      </w:r>
    </w:p>
    <w:p w14:paraId="439F8F5E" w14:textId="77777777" w:rsidR="00BA613F" w:rsidRDefault="00BA613F" w:rsidP="00BA613F">
      <w:pPr>
        <w:pStyle w:val="l7"/>
        <w:spacing w:line="280" w:lineRule="exact"/>
        <w:ind w:left="210" w:right="210" w:firstLine="440"/>
        <w:contextualSpacing/>
      </w:pPr>
      <w:r>
        <w:t xml:space="preserve">  -m, --memory_allocator (Optional)</w:t>
      </w:r>
    </w:p>
    <w:p w14:paraId="5B4BEAB4" w14:textId="77777777" w:rsidR="00BA613F" w:rsidRDefault="00BA613F" w:rsidP="00BA613F">
      <w:pPr>
        <w:pStyle w:val="l7"/>
        <w:spacing w:line="280" w:lineRule="exact"/>
        <w:ind w:left="210" w:right="210" w:firstLine="440"/>
        <w:contextualSpacing/>
      </w:pPr>
      <w:r>
        <w:t xml:space="preserve">         The memory to allocator (Unit: Gigabyte)</w:t>
      </w:r>
    </w:p>
    <w:p w14:paraId="0A77E844" w14:textId="77777777" w:rsidR="00BA613F" w:rsidRDefault="00BA613F" w:rsidP="00BA613F">
      <w:pPr>
        <w:pStyle w:val="l7"/>
        <w:spacing w:line="280" w:lineRule="exact"/>
        <w:ind w:left="210" w:right="210" w:firstLine="440"/>
        <w:contextualSpacing/>
      </w:pPr>
      <w:r>
        <w:t>Example:</w:t>
      </w:r>
    </w:p>
    <w:p w14:paraId="35162942" w14:textId="77777777" w:rsidR="00BA613F" w:rsidRDefault="00BA613F" w:rsidP="00BA613F">
      <w:pPr>
        <w:pStyle w:val="l7"/>
        <w:spacing w:line="280" w:lineRule="exact"/>
        <w:ind w:left="210" w:right="210" w:firstLine="440"/>
        <w:contextualSpacing/>
      </w:pPr>
      <w:r>
        <w:t xml:space="preserve">  ./reserve_ip_create_instance.py --defaults</w:t>
      </w:r>
    </w:p>
    <w:p w14:paraId="78060A55" w14:textId="1A7854D2" w:rsidR="00BA613F" w:rsidRDefault="00BA613F" w:rsidP="00BA613F">
      <w:pPr>
        <w:pStyle w:val="l7"/>
        <w:spacing w:line="280" w:lineRule="exact"/>
        <w:ind w:left="210" w:right="210" w:firstLine="440"/>
        <w:contextualSpacing/>
      </w:pPr>
      <w:r>
        <w:t xml:space="preserve">  ./reserve_ip_create_instance.py -n 3 -i inst01 -o 1 -m 4</w:t>
      </w:r>
    </w:p>
    <w:p w14:paraId="155AB1CA" w14:textId="42C8004E" w:rsidR="00BA613F" w:rsidRDefault="00BA613F" w:rsidP="00BA613F">
      <w:pPr>
        <w:pStyle w:val="l7"/>
        <w:ind w:left="210" w:right="210" w:firstLine="440"/>
      </w:pPr>
    </w:p>
    <w:p w14:paraId="0DC07918" w14:textId="59A9F143" w:rsidR="00BA613F" w:rsidRDefault="00BA613F" w:rsidP="00BA613F">
      <w:pPr>
        <w:pStyle w:val="l20"/>
        <w:ind w:left="786" w:right="210"/>
      </w:pPr>
      <w:bookmarkStart w:id="9" w:name="_Toc124328155"/>
      <w:r>
        <w:rPr>
          <w:rFonts w:hint="eastAsia"/>
        </w:rPr>
        <w:t>创建实例说明</w:t>
      </w:r>
      <w:bookmarkEnd w:id="9"/>
    </w:p>
    <w:p w14:paraId="67997E4A" w14:textId="2AE46BE2" w:rsidR="00847B3B" w:rsidRDefault="00847B3B" w:rsidP="00847B3B">
      <w:pPr>
        <w:pStyle w:val="l7"/>
        <w:ind w:left="210" w:right="210" w:firstLine="440"/>
        <w:rPr>
          <w:rFonts w:hint="eastAsia"/>
        </w:rPr>
      </w:pPr>
      <w:r>
        <w:rPr>
          <w:rFonts w:hint="eastAsia"/>
        </w:rPr>
        <w:t>脚本过程示例如下</w:t>
      </w:r>
    </w:p>
    <w:p w14:paraId="0C86A2D1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[opc@linux8 neteasee]$ ./reserve_ip_create_instance.py -n 3 -i inst01 -o 1 -m 4</w:t>
      </w:r>
    </w:p>
    <w:p w14:paraId="2420D271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Starting reserve public IP.</w:t>
      </w:r>
    </w:p>
    <w:p w14:paraId="1A35FA77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======= 0 ======</w:t>
      </w:r>
    </w:p>
    <w:p w14:paraId="23D670AA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lastRenderedPageBreak/>
        <w:t>Reserved public ip: 193.122.96.25</w:t>
      </w:r>
    </w:p>
    <w:p w14:paraId="74ACDD88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======= 1 ======</w:t>
      </w:r>
    </w:p>
    <w:p w14:paraId="26BB97F4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Reserved public ip: 130.162.128.83</w:t>
      </w:r>
    </w:p>
    <w:p w14:paraId="05C134B3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======= 2 ======</w:t>
      </w:r>
    </w:p>
    <w:p w14:paraId="600F6E53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Reserved public ip: 152.70.238.212</w:t>
      </w:r>
    </w:p>
    <w:p w14:paraId="4B0841F0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</w:p>
    <w:p w14:paraId="16D68196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Starting create compute instance.</w:t>
      </w:r>
    </w:p>
    <w:p w14:paraId="3E361276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Sending Request - 2023-01-11 02:22:56.098634</w:t>
      </w:r>
    </w:p>
    <w:p w14:paraId="3B6F10D5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==&gt;Create Instance inst01</w:t>
      </w:r>
    </w:p>
    <w:p w14:paraId="2EE59EA9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Request Submitted - inst01: 2023-01-11 02:22:57.375777</w:t>
      </w:r>
    </w:p>
    <w:p w14:paraId="3A0486B9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VNIC primary ip: 10.0.0.218</w:t>
      </w:r>
    </w:p>
    <w:p w14:paraId="5AB12C11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--------&gt;Create 0 vnic</w:t>
      </w:r>
    </w:p>
    <w:p w14:paraId="59F45F3E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--&gt; Operation the ips of the VNIC...</w:t>
      </w:r>
    </w:p>
    <w:p w14:paraId="0EF6A9EA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private 10.0.0.15 - public 132.226.173.186</w:t>
      </w:r>
    </w:p>
    <w:p w14:paraId="27E12810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private 10.0.0.95 - public 130.162.139.24</w:t>
      </w:r>
    </w:p>
    <w:p w14:paraId="03CAAE2E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Provision Completed - inst01: 2023-01-11 02:23:37.232019</w:t>
      </w:r>
    </w:p>
    <w:p w14:paraId="1188CF50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Time elapsed - inst01: 41.133385</w:t>
      </w:r>
    </w:p>
    <w:p w14:paraId="4885F72B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</w:p>
    <w:p w14:paraId="566814EC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Starting configure compute instance.</w:t>
      </w:r>
    </w:p>
    <w:p w14:paraId="71F77594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hostname 10.0.0.218 not ready yet, retry later.</w:t>
      </w:r>
    </w:p>
    <w:p w14:paraId="3D66926C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hostname 10.0.0.218 not ready yet, retry later.</w:t>
      </w:r>
    </w:p>
    <w:p w14:paraId="230C0331" w14:textId="77777777" w:rsidR="00D71EDC" w:rsidRDefault="00D71EDC" w:rsidP="00847B3B">
      <w:pPr>
        <w:pStyle w:val="l7"/>
        <w:spacing w:line="280" w:lineRule="exact"/>
        <w:ind w:left="210" w:right="210" w:firstLine="440"/>
        <w:contextualSpacing/>
      </w:pPr>
      <w:r>
        <w:t>echo "/home/opc/.ssh/Neteasee.sh" &gt;&gt; /home/opc/inst_script/neteasee/result//rc.local</w:t>
      </w:r>
    </w:p>
    <w:p w14:paraId="36C951E1" w14:textId="0043090B" w:rsidR="00D71EDC" w:rsidRDefault="00847B3B" w:rsidP="00847B3B">
      <w:pPr>
        <w:pStyle w:val="l20"/>
        <w:ind w:left="786" w:right="210"/>
      </w:pPr>
      <w:bookmarkStart w:id="10" w:name="_Toc124328156"/>
      <w:r>
        <w:rPr>
          <w:rFonts w:hint="eastAsia"/>
        </w:rPr>
        <w:t>创建完成后，查看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列表</w:t>
      </w:r>
      <w:bookmarkEnd w:id="10"/>
    </w:p>
    <w:p w14:paraId="26BE9196" w14:textId="7D58F84E" w:rsidR="00847B3B" w:rsidRDefault="00847B3B" w:rsidP="00C902F6">
      <w:pPr>
        <w:pStyle w:val="l7"/>
        <w:ind w:left="210" w:right="210" w:firstLine="44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c</w:t>
      </w:r>
      <w:r>
        <w:t>ompute</w:t>
      </w:r>
      <w:r>
        <w:rPr>
          <w:rFonts w:hint="eastAsia"/>
        </w:rPr>
        <w:t>后，查看绑定的</w:t>
      </w:r>
      <w:r>
        <w:rPr>
          <w:rFonts w:hint="eastAsia"/>
        </w:rPr>
        <w:t>V</w:t>
      </w:r>
      <w:r>
        <w:t>NIC</w:t>
      </w:r>
      <w:r>
        <w:rPr>
          <w:rFonts w:hint="eastAsia"/>
        </w:rPr>
        <w:t>s</w:t>
      </w:r>
    </w:p>
    <w:p w14:paraId="4DF26301" w14:textId="6F8B5789" w:rsidR="00847B3B" w:rsidRDefault="00847B3B" w:rsidP="00847B3B">
      <w:pPr>
        <w:pStyle w:val="l7"/>
        <w:ind w:left="210" w:right="210" w:firstLine="440"/>
      </w:pPr>
      <w:r>
        <w:rPr>
          <w:rFonts w:hint="eastAsia"/>
          <w:noProof/>
        </w:rPr>
        <w:drawing>
          <wp:inline distT="0" distB="0" distL="0" distR="0" wp14:anchorId="425B4ED1" wp14:editId="6F616501">
            <wp:extent cx="5269230" cy="210058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EC93" w14:textId="539144E1" w:rsidR="00847B3B" w:rsidRDefault="00847B3B" w:rsidP="00847B3B">
      <w:pPr>
        <w:pStyle w:val="l7"/>
        <w:ind w:left="210" w:right="210" w:firstLine="440"/>
      </w:pPr>
      <w:r>
        <w:rPr>
          <w:rFonts w:hint="eastAsia"/>
        </w:rPr>
        <w:t>查看</w:t>
      </w:r>
      <w:r>
        <w:rPr>
          <w:rFonts w:hint="eastAsia"/>
        </w:rPr>
        <w:t>V</w:t>
      </w:r>
      <w:r>
        <w:t>NI</w:t>
      </w:r>
      <w:r>
        <w:rPr>
          <w:rFonts w:hint="eastAsia"/>
        </w:rPr>
        <w:t>c</w:t>
      </w:r>
      <w:r>
        <w:rPr>
          <w:rFonts w:hint="eastAsia"/>
        </w:rPr>
        <w:t>的详情</w:t>
      </w:r>
    </w:p>
    <w:p w14:paraId="070C5039" w14:textId="22839250" w:rsidR="00847B3B" w:rsidRDefault="00847B3B" w:rsidP="00847B3B">
      <w:pPr>
        <w:pStyle w:val="l7"/>
        <w:ind w:left="210" w:right="210" w:firstLine="440"/>
      </w:pPr>
      <w:r>
        <w:rPr>
          <w:rFonts w:hint="eastAsia"/>
          <w:noProof/>
        </w:rPr>
        <w:lastRenderedPageBreak/>
        <w:drawing>
          <wp:inline distT="0" distB="0" distL="0" distR="0" wp14:anchorId="3039D06B" wp14:editId="08FE339D">
            <wp:extent cx="5273675" cy="1670050"/>
            <wp:effectExtent l="0" t="0" r="317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D1C4" w14:textId="6A60CCF3" w:rsidR="00847B3B" w:rsidRDefault="00847B3B" w:rsidP="00847B3B">
      <w:pPr>
        <w:pStyle w:val="l7"/>
        <w:ind w:left="210" w:right="210" w:firstLine="440"/>
        <w:rPr>
          <w:rFonts w:hint="eastAsia"/>
        </w:rPr>
      </w:pPr>
      <w:r>
        <w:rPr>
          <w:rFonts w:hint="eastAsia"/>
        </w:rPr>
        <w:t>再点击查看</w:t>
      </w:r>
      <w:r>
        <w:t>IPV4</w:t>
      </w:r>
      <w:r>
        <w:rPr>
          <w:rFonts w:hint="eastAsia"/>
        </w:rPr>
        <w:t>的地址，即可以查看到实例绑定的所有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。</w:t>
      </w:r>
    </w:p>
    <w:p w14:paraId="2C161F3D" w14:textId="27595E6A" w:rsidR="00847B3B" w:rsidRDefault="00847B3B" w:rsidP="00847B3B">
      <w:pPr>
        <w:pStyle w:val="l7"/>
        <w:ind w:left="210" w:right="210" w:firstLine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E76ED4" wp14:editId="4F2A5DB2">
            <wp:extent cx="5290185" cy="2025015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B3B" w:rsidSect="002552D3">
      <w:footerReference w:type="default" r:id="rId27"/>
      <w:type w:val="continuous"/>
      <w:pgSz w:w="11906" w:h="16838" w:code="9"/>
      <w:pgMar w:top="1440" w:right="1797" w:bottom="1440" w:left="1797" w:header="851" w:footer="85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BC18D" w14:textId="77777777" w:rsidR="00BE1151" w:rsidRDefault="00BE1151">
      <w:r>
        <w:separator/>
      </w:r>
    </w:p>
    <w:p w14:paraId="56ED08B3" w14:textId="77777777" w:rsidR="00BE1151" w:rsidRDefault="00BE1151"/>
  </w:endnote>
  <w:endnote w:type="continuationSeparator" w:id="0">
    <w:p w14:paraId="164D75DA" w14:textId="77777777" w:rsidR="00BE1151" w:rsidRDefault="00BE1151">
      <w:r>
        <w:continuationSeparator/>
      </w:r>
    </w:p>
    <w:p w14:paraId="34AEFA59" w14:textId="77777777" w:rsidR="00BE1151" w:rsidRDefault="00BE11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79F09" w14:textId="77777777" w:rsidR="00D908D7" w:rsidRDefault="00D908D7" w:rsidP="000A702D">
    <w:pPr>
      <w:pStyle w:val="Footer"/>
      <w:jc w:val="right"/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1" wp14:anchorId="333EBBDB" wp14:editId="08B98CC4">
          <wp:simplePos x="0" y="0"/>
          <wp:positionH relativeFrom="column">
            <wp:posOffset>-22225</wp:posOffset>
          </wp:positionH>
          <wp:positionV relativeFrom="paragraph">
            <wp:posOffset>123190</wp:posOffset>
          </wp:positionV>
          <wp:extent cx="1298575" cy="204470"/>
          <wp:effectExtent l="19050" t="0" r="0" b="0"/>
          <wp:wrapNone/>
          <wp:docPr id="39" name="Picture 39" descr="orac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ac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575" cy="204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F5D1C79" w14:textId="0C260AB4" w:rsidR="00D908D7" w:rsidRDefault="00D908D7" w:rsidP="000A702D">
    <w:pPr>
      <w:pStyle w:val="Footer"/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E5C77">
      <w:rPr>
        <w:noProof/>
      </w:rPr>
      <w:t>15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BE5C77">
      <w:rPr>
        <w:noProof/>
      </w:rPr>
      <w:t>16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27D1A" w14:textId="77777777" w:rsidR="00BE1151" w:rsidRDefault="00BE1151">
      <w:r>
        <w:separator/>
      </w:r>
    </w:p>
    <w:p w14:paraId="0A7636F9" w14:textId="77777777" w:rsidR="00BE1151" w:rsidRDefault="00BE1151"/>
  </w:footnote>
  <w:footnote w:type="continuationSeparator" w:id="0">
    <w:p w14:paraId="31BB05A2" w14:textId="77777777" w:rsidR="00BE1151" w:rsidRDefault="00BE1151">
      <w:r>
        <w:continuationSeparator/>
      </w:r>
    </w:p>
    <w:p w14:paraId="6ED3DECE" w14:textId="77777777" w:rsidR="00BE1151" w:rsidRDefault="00BE11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37454D"/>
    <w:multiLevelType w:val="hybridMultilevel"/>
    <w:tmpl w:val="40F677F0"/>
    <w:lvl w:ilvl="0" w:tplc="5B924194">
      <w:start w:val="1"/>
      <w:numFmt w:val="bullet"/>
      <w:pStyle w:val="l1"/>
      <w:lvlText w:val=""/>
      <w:lvlJc w:val="left"/>
      <w:pPr>
        <w:ind w:left="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C287AB9"/>
    <w:multiLevelType w:val="multilevel"/>
    <w:tmpl w:val="631EF714"/>
    <w:lvl w:ilvl="0">
      <w:start w:val="1"/>
      <w:numFmt w:val="decimal"/>
      <w:pStyle w:val="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Restart w:val="0"/>
      <w:pStyle w:val="l0"/>
      <w:suff w:val="space"/>
      <w:lvlText w:val="表-%8"/>
      <w:lvlJc w:val="left"/>
      <w:pPr>
        <w:ind w:left="4253" w:hanging="1277"/>
      </w:pPr>
      <w:rPr>
        <w:rFonts w:hint="eastAsia"/>
      </w:rPr>
    </w:lvl>
    <w:lvl w:ilvl="8">
      <w:start w:val="1"/>
      <w:numFmt w:val="decimal"/>
      <w:lvlRestart w:val="0"/>
      <w:pStyle w:val="l"/>
      <w:suff w:val="space"/>
      <w:lvlText w:val="图-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29F120B"/>
    <w:multiLevelType w:val="singleLevel"/>
    <w:tmpl w:val="CA12BCEE"/>
    <w:lvl w:ilvl="0">
      <w:start w:val="1"/>
      <w:numFmt w:val="decimal"/>
      <w:lvlText w:val="%1"/>
      <w:lvlJc w:val="left"/>
      <w:pPr>
        <w:ind w:left="420" w:hanging="420"/>
      </w:pPr>
    </w:lvl>
  </w:abstractNum>
  <w:abstractNum w:abstractNumId="4" w15:restartNumberingAfterBreak="0">
    <w:nsid w:val="1A5022A5"/>
    <w:multiLevelType w:val="multilevel"/>
    <w:tmpl w:val="0DC0C5AA"/>
    <w:lvl w:ilvl="0">
      <w:start w:val="1"/>
      <w:numFmt w:val="decimal"/>
      <w:pStyle w:val="l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suff w:val="space"/>
      <w:lvlText w:val="%1.%2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pStyle w:val="l3"/>
      <w:suff w:val="space"/>
      <w:lvlText w:val="%1.%2.%3"/>
      <w:lvlJc w:val="left"/>
      <w:pPr>
        <w:ind w:left="1418" w:hanging="141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1984" w:hanging="1984"/>
      </w:pPr>
      <w:rPr>
        <w:rFonts w:ascii="Times New Roman" w:eastAsia="宋体" w:hAnsi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2552" w:hanging="2552"/>
      </w:pPr>
      <w:rPr>
        <w:rFonts w:ascii="Times New Roman" w:eastAsia="宋体" w:hAnsi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2A5C3ADE"/>
    <w:multiLevelType w:val="multilevel"/>
    <w:tmpl w:val="8B34F632"/>
    <w:lvl w:ilvl="0">
      <w:start w:val="1"/>
      <w:numFmt w:val="decimal"/>
      <w:pStyle w:val="l1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l20"/>
      <w:suff w:val="space"/>
      <w:lvlText w:val="%1.%2"/>
      <w:lvlJc w:val="left"/>
      <w:pPr>
        <w:ind w:left="4404" w:hanging="576"/>
      </w:pPr>
      <w:rPr>
        <w:rFonts w:hint="eastAsia"/>
        <w:b/>
        <w:i w:val="0"/>
      </w:rPr>
    </w:lvl>
    <w:lvl w:ilvl="2">
      <w:start w:val="1"/>
      <w:numFmt w:val="decimal"/>
      <w:pStyle w:val="l30"/>
      <w:suff w:val="space"/>
      <w:lvlText w:val="%1.%2.%3"/>
      <w:lvlJc w:val="left"/>
      <w:pPr>
        <w:ind w:left="720" w:hanging="720"/>
      </w:pPr>
      <w:rPr>
        <w:rFonts w:hint="eastAsia"/>
        <w:b/>
        <w:i w:val="0"/>
      </w:rPr>
    </w:lvl>
    <w:lvl w:ilvl="3">
      <w:start w:val="1"/>
      <w:numFmt w:val="decimal"/>
      <w:pStyle w:val="l4"/>
      <w:suff w:val="space"/>
      <w:lvlText w:val="%1.%2.%3.%4"/>
      <w:lvlJc w:val="left"/>
      <w:pPr>
        <w:ind w:left="864" w:hanging="864"/>
      </w:pPr>
      <w:rPr>
        <w:rFonts w:hint="eastAsia"/>
        <w:b/>
        <w:i w:val="0"/>
      </w:rPr>
    </w:lvl>
    <w:lvl w:ilvl="4">
      <w:start w:val="1"/>
      <w:numFmt w:val="decimal"/>
      <w:pStyle w:val="l5"/>
      <w:suff w:val="space"/>
      <w:lvlText w:val="%1.%2.%3.%4.%5"/>
      <w:lvlJc w:val="left"/>
      <w:pPr>
        <w:ind w:left="1008" w:hanging="1008"/>
      </w:pPr>
      <w:rPr>
        <w:rFonts w:hint="eastAsia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ADF57E2"/>
    <w:multiLevelType w:val="hybridMultilevel"/>
    <w:tmpl w:val="A72487A8"/>
    <w:lvl w:ilvl="0" w:tplc="6A4A24D4">
      <w:start w:val="1"/>
      <w:numFmt w:val="bullet"/>
      <w:pStyle w:val="1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6B44838C">
      <w:start w:val="1"/>
      <w:numFmt w:val="bullet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E45871"/>
    <w:multiLevelType w:val="hybridMultilevel"/>
    <w:tmpl w:val="14484B6A"/>
    <w:lvl w:ilvl="0" w:tplc="E5A45D0C">
      <w:start w:val="1"/>
      <w:numFmt w:val="decimal"/>
      <w:lvlText w:val="%1）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7" w:hanging="360"/>
      </w:pPr>
    </w:lvl>
    <w:lvl w:ilvl="2" w:tplc="0409001B" w:tentative="1">
      <w:start w:val="1"/>
      <w:numFmt w:val="lowerRoman"/>
      <w:lvlText w:val="%3."/>
      <w:lvlJc w:val="right"/>
      <w:pPr>
        <w:ind w:left="2097" w:hanging="180"/>
      </w:pPr>
    </w:lvl>
    <w:lvl w:ilvl="3" w:tplc="0409000F" w:tentative="1">
      <w:start w:val="1"/>
      <w:numFmt w:val="decimal"/>
      <w:lvlText w:val="%4."/>
      <w:lvlJc w:val="left"/>
      <w:pPr>
        <w:ind w:left="2817" w:hanging="360"/>
      </w:pPr>
    </w:lvl>
    <w:lvl w:ilvl="4" w:tplc="04090019" w:tentative="1">
      <w:start w:val="1"/>
      <w:numFmt w:val="lowerLetter"/>
      <w:lvlText w:val="%5."/>
      <w:lvlJc w:val="left"/>
      <w:pPr>
        <w:ind w:left="3537" w:hanging="360"/>
      </w:pPr>
    </w:lvl>
    <w:lvl w:ilvl="5" w:tplc="0409001B" w:tentative="1">
      <w:start w:val="1"/>
      <w:numFmt w:val="lowerRoman"/>
      <w:lvlText w:val="%6."/>
      <w:lvlJc w:val="right"/>
      <w:pPr>
        <w:ind w:left="4257" w:hanging="180"/>
      </w:pPr>
    </w:lvl>
    <w:lvl w:ilvl="6" w:tplc="0409000F" w:tentative="1">
      <w:start w:val="1"/>
      <w:numFmt w:val="decimal"/>
      <w:lvlText w:val="%7."/>
      <w:lvlJc w:val="left"/>
      <w:pPr>
        <w:ind w:left="4977" w:hanging="360"/>
      </w:pPr>
    </w:lvl>
    <w:lvl w:ilvl="7" w:tplc="04090019" w:tentative="1">
      <w:start w:val="1"/>
      <w:numFmt w:val="lowerLetter"/>
      <w:lvlText w:val="%8."/>
      <w:lvlJc w:val="left"/>
      <w:pPr>
        <w:ind w:left="5697" w:hanging="360"/>
      </w:pPr>
    </w:lvl>
    <w:lvl w:ilvl="8" w:tplc="0409001B" w:tentative="1">
      <w:start w:val="1"/>
      <w:numFmt w:val="lowerRoman"/>
      <w:lvlText w:val="%9."/>
      <w:lvlJc w:val="right"/>
      <w:pPr>
        <w:ind w:left="6417" w:hanging="180"/>
      </w:pPr>
    </w:lvl>
  </w:abstractNum>
  <w:abstractNum w:abstractNumId="8" w15:restartNumberingAfterBreak="0">
    <w:nsid w:val="4B2813E4"/>
    <w:multiLevelType w:val="hybridMultilevel"/>
    <w:tmpl w:val="588202DE"/>
    <w:lvl w:ilvl="0" w:tplc="562C4E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315EB"/>
    <w:multiLevelType w:val="hybridMultilevel"/>
    <w:tmpl w:val="2238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02E53"/>
    <w:multiLevelType w:val="hybridMultilevel"/>
    <w:tmpl w:val="D85AB5CE"/>
    <w:lvl w:ilvl="0" w:tplc="768A1E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CDA6911"/>
    <w:multiLevelType w:val="hybridMultilevel"/>
    <w:tmpl w:val="CC6851A8"/>
    <w:lvl w:ilvl="0" w:tplc="E9724A1A">
      <w:start w:val="1"/>
      <w:numFmt w:val="bullet"/>
      <w:pStyle w:val="l6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6362F2"/>
    <w:multiLevelType w:val="multilevel"/>
    <w:tmpl w:val="264A4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656A5BE6"/>
    <w:multiLevelType w:val="hybridMultilevel"/>
    <w:tmpl w:val="3920FB3A"/>
    <w:lvl w:ilvl="0" w:tplc="7D825E6E">
      <w:start w:val="1"/>
      <w:numFmt w:val="decimal"/>
      <w:lvlText w:val="%1)"/>
      <w:lvlJc w:val="left"/>
      <w:pPr>
        <w:ind w:left="6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7" w:hanging="360"/>
      </w:pPr>
    </w:lvl>
    <w:lvl w:ilvl="2" w:tplc="0409001B" w:tentative="1">
      <w:start w:val="1"/>
      <w:numFmt w:val="lowerRoman"/>
      <w:lvlText w:val="%3."/>
      <w:lvlJc w:val="right"/>
      <w:pPr>
        <w:ind w:left="2097" w:hanging="180"/>
      </w:pPr>
    </w:lvl>
    <w:lvl w:ilvl="3" w:tplc="0409000F" w:tentative="1">
      <w:start w:val="1"/>
      <w:numFmt w:val="decimal"/>
      <w:lvlText w:val="%4."/>
      <w:lvlJc w:val="left"/>
      <w:pPr>
        <w:ind w:left="2817" w:hanging="360"/>
      </w:pPr>
    </w:lvl>
    <w:lvl w:ilvl="4" w:tplc="04090019" w:tentative="1">
      <w:start w:val="1"/>
      <w:numFmt w:val="lowerLetter"/>
      <w:lvlText w:val="%5."/>
      <w:lvlJc w:val="left"/>
      <w:pPr>
        <w:ind w:left="3537" w:hanging="360"/>
      </w:pPr>
    </w:lvl>
    <w:lvl w:ilvl="5" w:tplc="0409001B" w:tentative="1">
      <w:start w:val="1"/>
      <w:numFmt w:val="lowerRoman"/>
      <w:lvlText w:val="%6."/>
      <w:lvlJc w:val="right"/>
      <w:pPr>
        <w:ind w:left="4257" w:hanging="180"/>
      </w:pPr>
    </w:lvl>
    <w:lvl w:ilvl="6" w:tplc="0409000F" w:tentative="1">
      <w:start w:val="1"/>
      <w:numFmt w:val="decimal"/>
      <w:lvlText w:val="%7."/>
      <w:lvlJc w:val="left"/>
      <w:pPr>
        <w:ind w:left="4977" w:hanging="360"/>
      </w:pPr>
    </w:lvl>
    <w:lvl w:ilvl="7" w:tplc="04090019" w:tentative="1">
      <w:start w:val="1"/>
      <w:numFmt w:val="lowerLetter"/>
      <w:lvlText w:val="%8."/>
      <w:lvlJc w:val="left"/>
      <w:pPr>
        <w:ind w:left="5697" w:hanging="360"/>
      </w:pPr>
    </w:lvl>
    <w:lvl w:ilvl="8" w:tplc="0409001B" w:tentative="1">
      <w:start w:val="1"/>
      <w:numFmt w:val="lowerRoman"/>
      <w:lvlText w:val="%9."/>
      <w:lvlJc w:val="right"/>
      <w:pPr>
        <w:ind w:left="6417" w:hanging="180"/>
      </w:pPr>
    </w:lvl>
  </w:abstractNum>
  <w:abstractNum w:abstractNumId="14" w15:restartNumberingAfterBreak="0">
    <w:nsid w:val="65F53E8C"/>
    <w:multiLevelType w:val="hybridMultilevel"/>
    <w:tmpl w:val="0B344B84"/>
    <w:lvl w:ilvl="0" w:tplc="97A4F1A4">
      <w:numFmt w:val="bullet"/>
      <w:pStyle w:val="O-1"/>
      <w:lvlText w:val="•"/>
      <w:lvlJc w:val="left"/>
      <w:pPr>
        <w:ind w:left="703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5" w15:restartNumberingAfterBreak="0">
    <w:nsid w:val="67F0245B"/>
    <w:multiLevelType w:val="hybridMultilevel"/>
    <w:tmpl w:val="CA7A5BA2"/>
    <w:lvl w:ilvl="0" w:tplc="2438EF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F7659A"/>
    <w:multiLevelType w:val="hybridMultilevel"/>
    <w:tmpl w:val="F82A0F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435EE9D4">
      <w:start w:val="1"/>
      <w:numFmt w:val="bullet"/>
      <w:pStyle w:val="O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BA65BB2"/>
    <w:multiLevelType w:val="hybridMultilevel"/>
    <w:tmpl w:val="F2F0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14"/>
  </w:num>
  <w:num w:numId="8">
    <w:abstractNumId w:val="16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0"/>
        <w:lvlJc w:val="left"/>
        <w:pPr>
          <w:ind w:left="2520" w:firstLine="0"/>
        </w:pPr>
        <w:rPr>
          <w:rFonts w:ascii="Tms Rmn" w:hAnsi="Tms Rmn" w:hint="default"/>
        </w:rPr>
      </w:lvl>
    </w:lvlOverride>
  </w:num>
  <w:num w:numId="10">
    <w:abstractNumId w:val="3"/>
  </w:num>
  <w:num w:numId="11">
    <w:abstractNumId w:val="6"/>
  </w:num>
  <w:num w:numId="12">
    <w:abstractNumId w:val="8"/>
  </w:num>
  <w:num w:numId="13">
    <w:abstractNumId w:val="13"/>
  </w:num>
  <w:num w:numId="14">
    <w:abstractNumId w:val="7"/>
  </w:num>
  <w:num w:numId="15">
    <w:abstractNumId w:val="17"/>
  </w:num>
  <w:num w:numId="16">
    <w:abstractNumId w:val="9"/>
  </w:num>
  <w:num w:numId="17">
    <w:abstractNumId w:val="15"/>
  </w:num>
  <w:num w:numId="18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35"/>
    <w:rsid w:val="000002A3"/>
    <w:rsid w:val="00000FA5"/>
    <w:rsid w:val="00001363"/>
    <w:rsid w:val="000020E1"/>
    <w:rsid w:val="000028E4"/>
    <w:rsid w:val="00002B9A"/>
    <w:rsid w:val="000037ED"/>
    <w:rsid w:val="000038FF"/>
    <w:rsid w:val="000039B9"/>
    <w:rsid w:val="000050C6"/>
    <w:rsid w:val="00006436"/>
    <w:rsid w:val="0000791A"/>
    <w:rsid w:val="00010E02"/>
    <w:rsid w:val="0001135F"/>
    <w:rsid w:val="0001162C"/>
    <w:rsid w:val="000119EB"/>
    <w:rsid w:val="00011BFE"/>
    <w:rsid w:val="00012E94"/>
    <w:rsid w:val="0001366E"/>
    <w:rsid w:val="0001378A"/>
    <w:rsid w:val="00013C60"/>
    <w:rsid w:val="00013FEF"/>
    <w:rsid w:val="00014242"/>
    <w:rsid w:val="000142A9"/>
    <w:rsid w:val="00014329"/>
    <w:rsid w:val="00014BFD"/>
    <w:rsid w:val="00014CB9"/>
    <w:rsid w:val="0002039B"/>
    <w:rsid w:val="000206E5"/>
    <w:rsid w:val="000210E9"/>
    <w:rsid w:val="00021CAA"/>
    <w:rsid w:val="00023284"/>
    <w:rsid w:val="000233F2"/>
    <w:rsid w:val="00024EB2"/>
    <w:rsid w:val="00024FC5"/>
    <w:rsid w:val="00025035"/>
    <w:rsid w:val="00025634"/>
    <w:rsid w:val="00025C05"/>
    <w:rsid w:val="00026243"/>
    <w:rsid w:val="00026A36"/>
    <w:rsid w:val="00026B29"/>
    <w:rsid w:val="00027304"/>
    <w:rsid w:val="000279D2"/>
    <w:rsid w:val="000304DF"/>
    <w:rsid w:val="00030504"/>
    <w:rsid w:val="000313CF"/>
    <w:rsid w:val="00031F2F"/>
    <w:rsid w:val="000334EB"/>
    <w:rsid w:val="0003427E"/>
    <w:rsid w:val="0003458A"/>
    <w:rsid w:val="0003481D"/>
    <w:rsid w:val="0003518F"/>
    <w:rsid w:val="000355B5"/>
    <w:rsid w:val="00035998"/>
    <w:rsid w:val="000366AE"/>
    <w:rsid w:val="00036BFF"/>
    <w:rsid w:val="00036F61"/>
    <w:rsid w:val="000379BA"/>
    <w:rsid w:val="000400D2"/>
    <w:rsid w:val="00040634"/>
    <w:rsid w:val="00040E5D"/>
    <w:rsid w:val="0004172E"/>
    <w:rsid w:val="00041C73"/>
    <w:rsid w:val="000451FD"/>
    <w:rsid w:val="00046D6C"/>
    <w:rsid w:val="00050F71"/>
    <w:rsid w:val="000515CB"/>
    <w:rsid w:val="00051B4F"/>
    <w:rsid w:val="0005231F"/>
    <w:rsid w:val="000525FA"/>
    <w:rsid w:val="0005290D"/>
    <w:rsid w:val="000535A9"/>
    <w:rsid w:val="00055210"/>
    <w:rsid w:val="00055F8D"/>
    <w:rsid w:val="00056015"/>
    <w:rsid w:val="00056306"/>
    <w:rsid w:val="00056D9A"/>
    <w:rsid w:val="000573CE"/>
    <w:rsid w:val="0005754B"/>
    <w:rsid w:val="00061426"/>
    <w:rsid w:val="00061D88"/>
    <w:rsid w:val="00062504"/>
    <w:rsid w:val="00062DA7"/>
    <w:rsid w:val="000630BB"/>
    <w:rsid w:val="000631E6"/>
    <w:rsid w:val="00063F15"/>
    <w:rsid w:val="00065276"/>
    <w:rsid w:val="000657BF"/>
    <w:rsid w:val="00065BF1"/>
    <w:rsid w:val="00065CA5"/>
    <w:rsid w:val="00066087"/>
    <w:rsid w:val="000668FF"/>
    <w:rsid w:val="00067117"/>
    <w:rsid w:val="00067412"/>
    <w:rsid w:val="0006789A"/>
    <w:rsid w:val="00067AB2"/>
    <w:rsid w:val="00067DD6"/>
    <w:rsid w:val="0007016C"/>
    <w:rsid w:val="0007039C"/>
    <w:rsid w:val="00070C6D"/>
    <w:rsid w:val="00071B8C"/>
    <w:rsid w:val="00071EB1"/>
    <w:rsid w:val="000728CD"/>
    <w:rsid w:val="00072F3D"/>
    <w:rsid w:val="00073372"/>
    <w:rsid w:val="00074311"/>
    <w:rsid w:val="00074807"/>
    <w:rsid w:val="00075633"/>
    <w:rsid w:val="00075DF3"/>
    <w:rsid w:val="0007668F"/>
    <w:rsid w:val="000767D7"/>
    <w:rsid w:val="00077324"/>
    <w:rsid w:val="00077561"/>
    <w:rsid w:val="00077A1D"/>
    <w:rsid w:val="0008040F"/>
    <w:rsid w:val="00080487"/>
    <w:rsid w:val="000804B7"/>
    <w:rsid w:val="00080C17"/>
    <w:rsid w:val="00081096"/>
    <w:rsid w:val="00081DE3"/>
    <w:rsid w:val="00083D2D"/>
    <w:rsid w:val="00084105"/>
    <w:rsid w:val="000845D6"/>
    <w:rsid w:val="00085072"/>
    <w:rsid w:val="000851CC"/>
    <w:rsid w:val="000854DD"/>
    <w:rsid w:val="000861B7"/>
    <w:rsid w:val="000861EF"/>
    <w:rsid w:val="00086820"/>
    <w:rsid w:val="00086B83"/>
    <w:rsid w:val="00086C5F"/>
    <w:rsid w:val="00086ECD"/>
    <w:rsid w:val="00087AD2"/>
    <w:rsid w:val="00087C8F"/>
    <w:rsid w:val="00090073"/>
    <w:rsid w:val="000907FF"/>
    <w:rsid w:val="00090AB0"/>
    <w:rsid w:val="00090B21"/>
    <w:rsid w:val="00090B50"/>
    <w:rsid w:val="00091750"/>
    <w:rsid w:val="000919E2"/>
    <w:rsid w:val="00091C5E"/>
    <w:rsid w:val="0009279C"/>
    <w:rsid w:val="00093008"/>
    <w:rsid w:val="0009301E"/>
    <w:rsid w:val="000941F6"/>
    <w:rsid w:val="000951B5"/>
    <w:rsid w:val="00095876"/>
    <w:rsid w:val="00095A98"/>
    <w:rsid w:val="00095E65"/>
    <w:rsid w:val="000960B7"/>
    <w:rsid w:val="0009750E"/>
    <w:rsid w:val="00097E84"/>
    <w:rsid w:val="000A0669"/>
    <w:rsid w:val="000A0701"/>
    <w:rsid w:val="000A114D"/>
    <w:rsid w:val="000A4395"/>
    <w:rsid w:val="000A4756"/>
    <w:rsid w:val="000A559D"/>
    <w:rsid w:val="000A5DE8"/>
    <w:rsid w:val="000A69F4"/>
    <w:rsid w:val="000A702D"/>
    <w:rsid w:val="000A7FEF"/>
    <w:rsid w:val="000B0918"/>
    <w:rsid w:val="000B20CC"/>
    <w:rsid w:val="000B251D"/>
    <w:rsid w:val="000B3637"/>
    <w:rsid w:val="000B44F9"/>
    <w:rsid w:val="000C0121"/>
    <w:rsid w:val="000C0A18"/>
    <w:rsid w:val="000C0D1B"/>
    <w:rsid w:val="000C0FE8"/>
    <w:rsid w:val="000C1897"/>
    <w:rsid w:val="000C20C8"/>
    <w:rsid w:val="000C265F"/>
    <w:rsid w:val="000C2965"/>
    <w:rsid w:val="000C39A1"/>
    <w:rsid w:val="000C3EBA"/>
    <w:rsid w:val="000C462B"/>
    <w:rsid w:val="000C6617"/>
    <w:rsid w:val="000C67EE"/>
    <w:rsid w:val="000C6904"/>
    <w:rsid w:val="000C6E46"/>
    <w:rsid w:val="000C7176"/>
    <w:rsid w:val="000C7278"/>
    <w:rsid w:val="000C7A62"/>
    <w:rsid w:val="000D11A7"/>
    <w:rsid w:val="000D1642"/>
    <w:rsid w:val="000D25DF"/>
    <w:rsid w:val="000D2620"/>
    <w:rsid w:val="000D2C29"/>
    <w:rsid w:val="000D4575"/>
    <w:rsid w:val="000D56F3"/>
    <w:rsid w:val="000D637B"/>
    <w:rsid w:val="000D6BA5"/>
    <w:rsid w:val="000E025B"/>
    <w:rsid w:val="000E0789"/>
    <w:rsid w:val="000E1792"/>
    <w:rsid w:val="000E25B7"/>
    <w:rsid w:val="000E33D4"/>
    <w:rsid w:val="000E36EB"/>
    <w:rsid w:val="000E3BF9"/>
    <w:rsid w:val="000E461E"/>
    <w:rsid w:val="000E4ADD"/>
    <w:rsid w:val="000E4AFB"/>
    <w:rsid w:val="000E54FA"/>
    <w:rsid w:val="000E59D4"/>
    <w:rsid w:val="000E59D9"/>
    <w:rsid w:val="000E6846"/>
    <w:rsid w:val="000E69FA"/>
    <w:rsid w:val="000E793D"/>
    <w:rsid w:val="000E7D31"/>
    <w:rsid w:val="000F03E4"/>
    <w:rsid w:val="000F1B07"/>
    <w:rsid w:val="000F2031"/>
    <w:rsid w:val="000F20C4"/>
    <w:rsid w:val="000F291A"/>
    <w:rsid w:val="000F3828"/>
    <w:rsid w:val="000F3A3C"/>
    <w:rsid w:val="000F515F"/>
    <w:rsid w:val="000F5604"/>
    <w:rsid w:val="000F6804"/>
    <w:rsid w:val="000F7718"/>
    <w:rsid w:val="000F7A0D"/>
    <w:rsid w:val="000F7D70"/>
    <w:rsid w:val="001005E3"/>
    <w:rsid w:val="00101469"/>
    <w:rsid w:val="001038DE"/>
    <w:rsid w:val="001038ED"/>
    <w:rsid w:val="00104387"/>
    <w:rsid w:val="001050D1"/>
    <w:rsid w:val="00105E54"/>
    <w:rsid w:val="0010784E"/>
    <w:rsid w:val="00107867"/>
    <w:rsid w:val="0011033B"/>
    <w:rsid w:val="001105F0"/>
    <w:rsid w:val="00110847"/>
    <w:rsid w:val="00111904"/>
    <w:rsid w:val="00111A2E"/>
    <w:rsid w:val="0011229C"/>
    <w:rsid w:val="00112D46"/>
    <w:rsid w:val="00113291"/>
    <w:rsid w:val="00114ABC"/>
    <w:rsid w:val="00114B50"/>
    <w:rsid w:val="00115100"/>
    <w:rsid w:val="001153B8"/>
    <w:rsid w:val="001157DD"/>
    <w:rsid w:val="00115AEA"/>
    <w:rsid w:val="00115FB4"/>
    <w:rsid w:val="001163BB"/>
    <w:rsid w:val="00116EFE"/>
    <w:rsid w:val="001179E4"/>
    <w:rsid w:val="00117A30"/>
    <w:rsid w:val="0012117F"/>
    <w:rsid w:val="00121A50"/>
    <w:rsid w:val="00123B3A"/>
    <w:rsid w:val="00124B76"/>
    <w:rsid w:val="00124FAE"/>
    <w:rsid w:val="00125AC3"/>
    <w:rsid w:val="00125B32"/>
    <w:rsid w:val="0012660F"/>
    <w:rsid w:val="001271DA"/>
    <w:rsid w:val="001272DC"/>
    <w:rsid w:val="00130194"/>
    <w:rsid w:val="001301F9"/>
    <w:rsid w:val="0013025A"/>
    <w:rsid w:val="00132B9B"/>
    <w:rsid w:val="001333CE"/>
    <w:rsid w:val="0013371F"/>
    <w:rsid w:val="001342E2"/>
    <w:rsid w:val="001346C3"/>
    <w:rsid w:val="0013679D"/>
    <w:rsid w:val="00136AAB"/>
    <w:rsid w:val="00136AB0"/>
    <w:rsid w:val="001377C8"/>
    <w:rsid w:val="00137A9D"/>
    <w:rsid w:val="00140900"/>
    <w:rsid w:val="00140DED"/>
    <w:rsid w:val="001413DF"/>
    <w:rsid w:val="001418C7"/>
    <w:rsid w:val="00141F88"/>
    <w:rsid w:val="001423B6"/>
    <w:rsid w:val="0014443D"/>
    <w:rsid w:val="00145686"/>
    <w:rsid w:val="001457E5"/>
    <w:rsid w:val="00145C30"/>
    <w:rsid w:val="00145C62"/>
    <w:rsid w:val="00146478"/>
    <w:rsid w:val="00146910"/>
    <w:rsid w:val="00146C70"/>
    <w:rsid w:val="001475FF"/>
    <w:rsid w:val="0015001C"/>
    <w:rsid w:val="00150053"/>
    <w:rsid w:val="00151CFF"/>
    <w:rsid w:val="00151D3A"/>
    <w:rsid w:val="001523A7"/>
    <w:rsid w:val="0015404A"/>
    <w:rsid w:val="001541FF"/>
    <w:rsid w:val="00154A93"/>
    <w:rsid w:val="00155172"/>
    <w:rsid w:val="001556BF"/>
    <w:rsid w:val="00155A45"/>
    <w:rsid w:val="00155F9B"/>
    <w:rsid w:val="00157123"/>
    <w:rsid w:val="0015753B"/>
    <w:rsid w:val="001577EC"/>
    <w:rsid w:val="0016004A"/>
    <w:rsid w:val="00160989"/>
    <w:rsid w:val="0016131A"/>
    <w:rsid w:val="001613B4"/>
    <w:rsid w:val="0016147A"/>
    <w:rsid w:val="00162A02"/>
    <w:rsid w:val="0016334C"/>
    <w:rsid w:val="001633C2"/>
    <w:rsid w:val="001643BB"/>
    <w:rsid w:val="00164F11"/>
    <w:rsid w:val="00164F9F"/>
    <w:rsid w:val="0016526C"/>
    <w:rsid w:val="00166285"/>
    <w:rsid w:val="00166492"/>
    <w:rsid w:val="00166559"/>
    <w:rsid w:val="001666F1"/>
    <w:rsid w:val="0016714A"/>
    <w:rsid w:val="001702BA"/>
    <w:rsid w:val="0017035F"/>
    <w:rsid w:val="0017043A"/>
    <w:rsid w:val="00171485"/>
    <w:rsid w:val="00171C64"/>
    <w:rsid w:val="0017220D"/>
    <w:rsid w:val="001722D6"/>
    <w:rsid w:val="001728C8"/>
    <w:rsid w:val="00173109"/>
    <w:rsid w:val="00173618"/>
    <w:rsid w:val="00173FC9"/>
    <w:rsid w:val="00174711"/>
    <w:rsid w:val="0017492B"/>
    <w:rsid w:val="0017530E"/>
    <w:rsid w:val="00175552"/>
    <w:rsid w:val="00175787"/>
    <w:rsid w:val="00176A22"/>
    <w:rsid w:val="0018012B"/>
    <w:rsid w:val="001801DA"/>
    <w:rsid w:val="001807F0"/>
    <w:rsid w:val="00180859"/>
    <w:rsid w:val="00180BE1"/>
    <w:rsid w:val="00180C39"/>
    <w:rsid w:val="00181377"/>
    <w:rsid w:val="001845A5"/>
    <w:rsid w:val="0018558F"/>
    <w:rsid w:val="00185A29"/>
    <w:rsid w:val="0018609D"/>
    <w:rsid w:val="001862FF"/>
    <w:rsid w:val="001867E6"/>
    <w:rsid w:val="00187167"/>
    <w:rsid w:val="0019016C"/>
    <w:rsid w:val="00190488"/>
    <w:rsid w:val="0019218A"/>
    <w:rsid w:val="001925D1"/>
    <w:rsid w:val="00192950"/>
    <w:rsid w:val="00193632"/>
    <w:rsid w:val="00193684"/>
    <w:rsid w:val="00193C79"/>
    <w:rsid w:val="00193F40"/>
    <w:rsid w:val="0019505D"/>
    <w:rsid w:val="001971BF"/>
    <w:rsid w:val="00197D2B"/>
    <w:rsid w:val="001A05DB"/>
    <w:rsid w:val="001A0EE3"/>
    <w:rsid w:val="001A220D"/>
    <w:rsid w:val="001A47A6"/>
    <w:rsid w:val="001A5445"/>
    <w:rsid w:val="001A62DD"/>
    <w:rsid w:val="001A649F"/>
    <w:rsid w:val="001A77D2"/>
    <w:rsid w:val="001B0030"/>
    <w:rsid w:val="001B193A"/>
    <w:rsid w:val="001B1EE0"/>
    <w:rsid w:val="001B276A"/>
    <w:rsid w:val="001B45A3"/>
    <w:rsid w:val="001B580A"/>
    <w:rsid w:val="001B640B"/>
    <w:rsid w:val="001B66D6"/>
    <w:rsid w:val="001B66DB"/>
    <w:rsid w:val="001B7398"/>
    <w:rsid w:val="001B7FE7"/>
    <w:rsid w:val="001C075B"/>
    <w:rsid w:val="001C11F6"/>
    <w:rsid w:val="001C1A33"/>
    <w:rsid w:val="001C1A57"/>
    <w:rsid w:val="001C27F0"/>
    <w:rsid w:val="001C282B"/>
    <w:rsid w:val="001C2A1E"/>
    <w:rsid w:val="001C479C"/>
    <w:rsid w:val="001C65C4"/>
    <w:rsid w:val="001C699A"/>
    <w:rsid w:val="001C6CCA"/>
    <w:rsid w:val="001C7F8A"/>
    <w:rsid w:val="001D17A9"/>
    <w:rsid w:val="001D182A"/>
    <w:rsid w:val="001D1883"/>
    <w:rsid w:val="001D18BF"/>
    <w:rsid w:val="001D1DA6"/>
    <w:rsid w:val="001D2338"/>
    <w:rsid w:val="001D2365"/>
    <w:rsid w:val="001D255A"/>
    <w:rsid w:val="001D2B1F"/>
    <w:rsid w:val="001D3A27"/>
    <w:rsid w:val="001D3BE4"/>
    <w:rsid w:val="001D4722"/>
    <w:rsid w:val="001D4A78"/>
    <w:rsid w:val="001D4BA0"/>
    <w:rsid w:val="001D6178"/>
    <w:rsid w:val="001D7CF3"/>
    <w:rsid w:val="001E0629"/>
    <w:rsid w:val="001E2B05"/>
    <w:rsid w:val="001E3191"/>
    <w:rsid w:val="001E3A51"/>
    <w:rsid w:val="001E3B5D"/>
    <w:rsid w:val="001E4051"/>
    <w:rsid w:val="001E4AB4"/>
    <w:rsid w:val="001E579F"/>
    <w:rsid w:val="001E5B2D"/>
    <w:rsid w:val="001E6152"/>
    <w:rsid w:val="001E7295"/>
    <w:rsid w:val="001E7432"/>
    <w:rsid w:val="001E7743"/>
    <w:rsid w:val="001F1744"/>
    <w:rsid w:val="001F1976"/>
    <w:rsid w:val="001F1B53"/>
    <w:rsid w:val="001F24C8"/>
    <w:rsid w:val="001F2632"/>
    <w:rsid w:val="001F279A"/>
    <w:rsid w:val="001F3129"/>
    <w:rsid w:val="001F3CA3"/>
    <w:rsid w:val="001F661C"/>
    <w:rsid w:val="001F66B2"/>
    <w:rsid w:val="001F6C88"/>
    <w:rsid w:val="00200782"/>
    <w:rsid w:val="002030FA"/>
    <w:rsid w:val="0020373C"/>
    <w:rsid w:val="00203746"/>
    <w:rsid w:val="00204476"/>
    <w:rsid w:val="00205347"/>
    <w:rsid w:val="002053CB"/>
    <w:rsid w:val="00205AB1"/>
    <w:rsid w:val="00205D59"/>
    <w:rsid w:val="00205FE3"/>
    <w:rsid w:val="00206232"/>
    <w:rsid w:val="00207019"/>
    <w:rsid w:val="002102E8"/>
    <w:rsid w:val="00210EDD"/>
    <w:rsid w:val="0021157F"/>
    <w:rsid w:val="0021163B"/>
    <w:rsid w:val="00211C07"/>
    <w:rsid w:val="00212A39"/>
    <w:rsid w:val="002135D4"/>
    <w:rsid w:val="002146EA"/>
    <w:rsid w:val="0021488B"/>
    <w:rsid w:val="002154A0"/>
    <w:rsid w:val="00215802"/>
    <w:rsid w:val="002164A1"/>
    <w:rsid w:val="00216F17"/>
    <w:rsid w:val="002173C5"/>
    <w:rsid w:val="002176D2"/>
    <w:rsid w:val="0022058A"/>
    <w:rsid w:val="0022067A"/>
    <w:rsid w:val="00220AEB"/>
    <w:rsid w:val="002213FC"/>
    <w:rsid w:val="00221957"/>
    <w:rsid w:val="0022291E"/>
    <w:rsid w:val="00223125"/>
    <w:rsid w:val="0022317D"/>
    <w:rsid w:val="002238E2"/>
    <w:rsid w:val="00225D6F"/>
    <w:rsid w:val="00226DF9"/>
    <w:rsid w:val="00226EC0"/>
    <w:rsid w:val="00226EF1"/>
    <w:rsid w:val="0022747C"/>
    <w:rsid w:val="0023064A"/>
    <w:rsid w:val="0023100D"/>
    <w:rsid w:val="002318A4"/>
    <w:rsid w:val="002320F7"/>
    <w:rsid w:val="00232DE8"/>
    <w:rsid w:val="00232F54"/>
    <w:rsid w:val="002334CB"/>
    <w:rsid w:val="0023350F"/>
    <w:rsid w:val="00234703"/>
    <w:rsid w:val="00234B37"/>
    <w:rsid w:val="00234B3D"/>
    <w:rsid w:val="0023584C"/>
    <w:rsid w:val="0023644A"/>
    <w:rsid w:val="002368E5"/>
    <w:rsid w:val="00236F7A"/>
    <w:rsid w:val="00237858"/>
    <w:rsid w:val="00240C89"/>
    <w:rsid w:val="00240F46"/>
    <w:rsid w:val="0024152D"/>
    <w:rsid w:val="002415A8"/>
    <w:rsid w:val="002417E7"/>
    <w:rsid w:val="0024195D"/>
    <w:rsid w:val="0024209E"/>
    <w:rsid w:val="0024314A"/>
    <w:rsid w:val="002434CD"/>
    <w:rsid w:val="002437B8"/>
    <w:rsid w:val="00243969"/>
    <w:rsid w:val="00243DB8"/>
    <w:rsid w:val="00243E6F"/>
    <w:rsid w:val="0024463B"/>
    <w:rsid w:val="00245518"/>
    <w:rsid w:val="002455D6"/>
    <w:rsid w:val="002467B6"/>
    <w:rsid w:val="00247151"/>
    <w:rsid w:val="002500A1"/>
    <w:rsid w:val="00251615"/>
    <w:rsid w:val="00252C85"/>
    <w:rsid w:val="00252CB7"/>
    <w:rsid w:val="00252FBA"/>
    <w:rsid w:val="002552D3"/>
    <w:rsid w:val="00255EEE"/>
    <w:rsid w:val="00256937"/>
    <w:rsid w:val="00256F6F"/>
    <w:rsid w:val="00257777"/>
    <w:rsid w:val="0026160C"/>
    <w:rsid w:val="00262168"/>
    <w:rsid w:val="002626E9"/>
    <w:rsid w:val="00263764"/>
    <w:rsid w:val="00264579"/>
    <w:rsid w:val="00265021"/>
    <w:rsid w:val="002659A2"/>
    <w:rsid w:val="002662AB"/>
    <w:rsid w:val="0026663A"/>
    <w:rsid w:val="0026687E"/>
    <w:rsid w:val="00266E9D"/>
    <w:rsid w:val="00266F80"/>
    <w:rsid w:val="00267C0E"/>
    <w:rsid w:val="002705CC"/>
    <w:rsid w:val="00270870"/>
    <w:rsid w:val="00270BFB"/>
    <w:rsid w:val="00271BF2"/>
    <w:rsid w:val="002723F4"/>
    <w:rsid w:val="002726C6"/>
    <w:rsid w:val="00272EFC"/>
    <w:rsid w:val="002731F9"/>
    <w:rsid w:val="00274505"/>
    <w:rsid w:val="0027464C"/>
    <w:rsid w:val="002747F7"/>
    <w:rsid w:val="00274AC5"/>
    <w:rsid w:val="0027506C"/>
    <w:rsid w:val="00275762"/>
    <w:rsid w:val="00276474"/>
    <w:rsid w:val="002765E8"/>
    <w:rsid w:val="0027688E"/>
    <w:rsid w:val="0027783A"/>
    <w:rsid w:val="00280197"/>
    <w:rsid w:val="00281B35"/>
    <w:rsid w:val="00281DAB"/>
    <w:rsid w:val="00282393"/>
    <w:rsid w:val="002829B8"/>
    <w:rsid w:val="00282AD1"/>
    <w:rsid w:val="00282D65"/>
    <w:rsid w:val="0028317F"/>
    <w:rsid w:val="002842F6"/>
    <w:rsid w:val="00284A36"/>
    <w:rsid w:val="00285911"/>
    <w:rsid w:val="00285B59"/>
    <w:rsid w:val="00286AEB"/>
    <w:rsid w:val="00286E9B"/>
    <w:rsid w:val="00286F59"/>
    <w:rsid w:val="00287672"/>
    <w:rsid w:val="00287766"/>
    <w:rsid w:val="00287878"/>
    <w:rsid w:val="00290023"/>
    <w:rsid w:val="0029044D"/>
    <w:rsid w:val="002907BF"/>
    <w:rsid w:val="002915DF"/>
    <w:rsid w:val="00292026"/>
    <w:rsid w:val="002939BB"/>
    <w:rsid w:val="00294893"/>
    <w:rsid w:val="00295D84"/>
    <w:rsid w:val="00297700"/>
    <w:rsid w:val="00297FF7"/>
    <w:rsid w:val="002A0018"/>
    <w:rsid w:val="002A1A1F"/>
    <w:rsid w:val="002A2FB5"/>
    <w:rsid w:val="002A3BCA"/>
    <w:rsid w:val="002A4040"/>
    <w:rsid w:val="002A41A4"/>
    <w:rsid w:val="002A4DA2"/>
    <w:rsid w:val="002A4FB6"/>
    <w:rsid w:val="002A5238"/>
    <w:rsid w:val="002A54B6"/>
    <w:rsid w:val="002A5A55"/>
    <w:rsid w:val="002A6BAA"/>
    <w:rsid w:val="002A6D75"/>
    <w:rsid w:val="002A6F5C"/>
    <w:rsid w:val="002A6FEB"/>
    <w:rsid w:val="002A7881"/>
    <w:rsid w:val="002A7FE6"/>
    <w:rsid w:val="002B0BC7"/>
    <w:rsid w:val="002B1B0F"/>
    <w:rsid w:val="002B1D49"/>
    <w:rsid w:val="002B239A"/>
    <w:rsid w:val="002B25FA"/>
    <w:rsid w:val="002B3324"/>
    <w:rsid w:val="002B38EF"/>
    <w:rsid w:val="002B40D7"/>
    <w:rsid w:val="002B452D"/>
    <w:rsid w:val="002B4E6B"/>
    <w:rsid w:val="002B5120"/>
    <w:rsid w:val="002B5619"/>
    <w:rsid w:val="002B5660"/>
    <w:rsid w:val="002B5DC8"/>
    <w:rsid w:val="002B5E3C"/>
    <w:rsid w:val="002B5FCD"/>
    <w:rsid w:val="002B63FF"/>
    <w:rsid w:val="002B6847"/>
    <w:rsid w:val="002B6B50"/>
    <w:rsid w:val="002B7647"/>
    <w:rsid w:val="002B7941"/>
    <w:rsid w:val="002C28C7"/>
    <w:rsid w:val="002C305C"/>
    <w:rsid w:val="002C384A"/>
    <w:rsid w:val="002C491B"/>
    <w:rsid w:val="002C4A70"/>
    <w:rsid w:val="002C517C"/>
    <w:rsid w:val="002C5A3A"/>
    <w:rsid w:val="002C5A78"/>
    <w:rsid w:val="002C7BF7"/>
    <w:rsid w:val="002D095B"/>
    <w:rsid w:val="002D0F70"/>
    <w:rsid w:val="002D3631"/>
    <w:rsid w:val="002D4859"/>
    <w:rsid w:val="002D53EB"/>
    <w:rsid w:val="002D571B"/>
    <w:rsid w:val="002D5D3A"/>
    <w:rsid w:val="002D645E"/>
    <w:rsid w:val="002D6F45"/>
    <w:rsid w:val="002D72A4"/>
    <w:rsid w:val="002D7D06"/>
    <w:rsid w:val="002E0D47"/>
    <w:rsid w:val="002E16A5"/>
    <w:rsid w:val="002E1A98"/>
    <w:rsid w:val="002E2DD9"/>
    <w:rsid w:val="002E3AC7"/>
    <w:rsid w:val="002E4682"/>
    <w:rsid w:val="002E4DB3"/>
    <w:rsid w:val="002E4ED6"/>
    <w:rsid w:val="002E5EDC"/>
    <w:rsid w:val="002E6FA4"/>
    <w:rsid w:val="002E7872"/>
    <w:rsid w:val="002F05DA"/>
    <w:rsid w:val="002F092B"/>
    <w:rsid w:val="002F0A88"/>
    <w:rsid w:val="002F0A9E"/>
    <w:rsid w:val="002F210B"/>
    <w:rsid w:val="002F2183"/>
    <w:rsid w:val="002F25BF"/>
    <w:rsid w:val="002F2765"/>
    <w:rsid w:val="002F2B8D"/>
    <w:rsid w:val="002F2FA8"/>
    <w:rsid w:val="002F3E5D"/>
    <w:rsid w:val="002F3EAC"/>
    <w:rsid w:val="002F4CE7"/>
    <w:rsid w:val="002F538A"/>
    <w:rsid w:val="002F60CC"/>
    <w:rsid w:val="002F6B14"/>
    <w:rsid w:val="002F799A"/>
    <w:rsid w:val="00300496"/>
    <w:rsid w:val="0030168F"/>
    <w:rsid w:val="00301AB7"/>
    <w:rsid w:val="00304CDB"/>
    <w:rsid w:val="00304D5E"/>
    <w:rsid w:val="00306080"/>
    <w:rsid w:val="003073F0"/>
    <w:rsid w:val="003076BF"/>
    <w:rsid w:val="00307F44"/>
    <w:rsid w:val="003100D7"/>
    <w:rsid w:val="003108B8"/>
    <w:rsid w:val="00310E4B"/>
    <w:rsid w:val="00310E68"/>
    <w:rsid w:val="00311098"/>
    <w:rsid w:val="0031124A"/>
    <w:rsid w:val="003119A6"/>
    <w:rsid w:val="00311A53"/>
    <w:rsid w:val="003123AB"/>
    <w:rsid w:val="00312A8E"/>
    <w:rsid w:val="00312C13"/>
    <w:rsid w:val="00312F53"/>
    <w:rsid w:val="003133BF"/>
    <w:rsid w:val="0031370B"/>
    <w:rsid w:val="00313A62"/>
    <w:rsid w:val="00313B97"/>
    <w:rsid w:val="003141AC"/>
    <w:rsid w:val="00314705"/>
    <w:rsid w:val="003153EA"/>
    <w:rsid w:val="00315C4C"/>
    <w:rsid w:val="003169ED"/>
    <w:rsid w:val="0031733A"/>
    <w:rsid w:val="00317857"/>
    <w:rsid w:val="00317A0D"/>
    <w:rsid w:val="00321884"/>
    <w:rsid w:val="00321DDB"/>
    <w:rsid w:val="0032226A"/>
    <w:rsid w:val="00322719"/>
    <w:rsid w:val="00322C2E"/>
    <w:rsid w:val="00323746"/>
    <w:rsid w:val="00324635"/>
    <w:rsid w:val="00324E43"/>
    <w:rsid w:val="00325251"/>
    <w:rsid w:val="0032558B"/>
    <w:rsid w:val="00326965"/>
    <w:rsid w:val="00326EFC"/>
    <w:rsid w:val="00326F39"/>
    <w:rsid w:val="00327814"/>
    <w:rsid w:val="00327D8C"/>
    <w:rsid w:val="003302C1"/>
    <w:rsid w:val="003302EC"/>
    <w:rsid w:val="003304E4"/>
    <w:rsid w:val="003315AB"/>
    <w:rsid w:val="0033178D"/>
    <w:rsid w:val="00332749"/>
    <w:rsid w:val="00333A15"/>
    <w:rsid w:val="00334321"/>
    <w:rsid w:val="00334F5D"/>
    <w:rsid w:val="003350AA"/>
    <w:rsid w:val="00335C00"/>
    <w:rsid w:val="0034094D"/>
    <w:rsid w:val="00340B47"/>
    <w:rsid w:val="00340E43"/>
    <w:rsid w:val="00342975"/>
    <w:rsid w:val="00342C32"/>
    <w:rsid w:val="00343278"/>
    <w:rsid w:val="00343297"/>
    <w:rsid w:val="00343FEB"/>
    <w:rsid w:val="003445E0"/>
    <w:rsid w:val="00344C62"/>
    <w:rsid w:val="00345A6E"/>
    <w:rsid w:val="00346924"/>
    <w:rsid w:val="00346D56"/>
    <w:rsid w:val="003472AB"/>
    <w:rsid w:val="00347C03"/>
    <w:rsid w:val="00347E63"/>
    <w:rsid w:val="003500E0"/>
    <w:rsid w:val="00350863"/>
    <w:rsid w:val="003515E8"/>
    <w:rsid w:val="00351938"/>
    <w:rsid w:val="00352AAC"/>
    <w:rsid w:val="00352B56"/>
    <w:rsid w:val="00352C55"/>
    <w:rsid w:val="00353D8B"/>
    <w:rsid w:val="00353DA3"/>
    <w:rsid w:val="003543C8"/>
    <w:rsid w:val="003546DE"/>
    <w:rsid w:val="003548F0"/>
    <w:rsid w:val="00354A8B"/>
    <w:rsid w:val="00354F42"/>
    <w:rsid w:val="0035508E"/>
    <w:rsid w:val="00356F5F"/>
    <w:rsid w:val="00357391"/>
    <w:rsid w:val="003605E8"/>
    <w:rsid w:val="00360EAE"/>
    <w:rsid w:val="00361618"/>
    <w:rsid w:val="00361763"/>
    <w:rsid w:val="003620EC"/>
    <w:rsid w:val="00363319"/>
    <w:rsid w:val="00363C9B"/>
    <w:rsid w:val="00364594"/>
    <w:rsid w:val="00364748"/>
    <w:rsid w:val="003655D7"/>
    <w:rsid w:val="00365E7C"/>
    <w:rsid w:val="00366BD8"/>
    <w:rsid w:val="003676DF"/>
    <w:rsid w:val="003678DD"/>
    <w:rsid w:val="00370F88"/>
    <w:rsid w:val="00371C45"/>
    <w:rsid w:val="003732BD"/>
    <w:rsid w:val="00373E05"/>
    <w:rsid w:val="003743A3"/>
    <w:rsid w:val="003749F2"/>
    <w:rsid w:val="00374A8B"/>
    <w:rsid w:val="00374C5E"/>
    <w:rsid w:val="00374EF4"/>
    <w:rsid w:val="003754FA"/>
    <w:rsid w:val="00375982"/>
    <w:rsid w:val="00375D49"/>
    <w:rsid w:val="00377759"/>
    <w:rsid w:val="00377FF8"/>
    <w:rsid w:val="0038141A"/>
    <w:rsid w:val="00381B0E"/>
    <w:rsid w:val="00381EBD"/>
    <w:rsid w:val="00382345"/>
    <w:rsid w:val="00383891"/>
    <w:rsid w:val="00383B59"/>
    <w:rsid w:val="00383C48"/>
    <w:rsid w:val="00383F11"/>
    <w:rsid w:val="0038433C"/>
    <w:rsid w:val="00384791"/>
    <w:rsid w:val="003856E1"/>
    <w:rsid w:val="00385A72"/>
    <w:rsid w:val="0038617D"/>
    <w:rsid w:val="003862F2"/>
    <w:rsid w:val="00386323"/>
    <w:rsid w:val="0038651C"/>
    <w:rsid w:val="00386C3C"/>
    <w:rsid w:val="003870DC"/>
    <w:rsid w:val="00390FCA"/>
    <w:rsid w:val="0039163B"/>
    <w:rsid w:val="00391F8E"/>
    <w:rsid w:val="0039245E"/>
    <w:rsid w:val="0039258C"/>
    <w:rsid w:val="003929AD"/>
    <w:rsid w:val="003933E1"/>
    <w:rsid w:val="00393AE5"/>
    <w:rsid w:val="003945FA"/>
    <w:rsid w:val="00395553"/>
    <w:rsid w:val="003962CD"/>
    <w:rsid w:val="00397950"/>
    <w:rsid w:val="00397DD1"/>
    <w:rsid w:val="003A0419"/>
    <w:rsid w:val="003A0852"/>
    <w:rsid w:val="003A16D7"/>
    <w:rsid w:val="003A18E4"/>
    <w:rsid w:val="003A1956"/>
    <w:rsid w:val="003A1E5C"/>
    <w:rsid w:val="003A1F4C"/>
    <w:rsid w:val="003A2CFF"/>
    <w:rsid w:val="003A2D8C"/>
    <w:rsid w:val="003A52D9"/>
    <w:rsid w:val="003A5960"/>
    <w:rsid w:val="003A6AC6"/>
    <w:rsid w:val="003B0255"/>
    <w:rsid w:val="003B047C"/>
    <w:rsid w:val="003B1B86"/>
    <w:rsid w:val="003B2B71"/>
    <w:rsid w:val="003B3205"/>
    <w:rsid w:val="003B520F"/>
    <w:rsid w:val="003B5652"/>
    <w:rsid w:val="003B570F"/>
    <w:rsid w:val="003B6E61"/>
    <w:rsid w:val="003B77C9"/>
    <w:rsid w:val="003B7AA0"/>
    <w:rsid w:val="003C02CF"/>
    <w:rsid w:val="003C0BCB"/>
    <w:rsid w:val="003C1CFD"/>
    <w:rsid w:val="003C2792"/>
    <w:rsid w:val="003C37CD"/>
    <w:rsid w:val="003C3F68"/>
    <w:rsid w:val="003C5291"/>
    <w:rsid w:val="003C5E1B"/>
    <w:rsid w:val="003C627E"/>
    <w:rsid w:val="003C669E"/>
    <w:rsid w:val="003C6DC5"/>
    <w:rsid w:val="003C6FDC"/>
    <w:rsid w:val="003C7C97"/>
    <w:rsid w:val="003D0B8A"/>
    <w:rsid w:val="003D194C"/>
    <w:rsid w:val="003D1D8E"/>
    <w:rsid w:val="003D2126"/>
    <w:rsid w:val="003D22DE"/>
    <w:rsid w:val="003D2412"/>
    <w:rsid w:val="003D357C"/>
    <w:rsid w:val="003D369C"/>
    <w:rsid w:val="003D53D2"/>
    <w:rsid w:val="003D5A68"/>
    <w:rsid w:val="003D627E"/>
    <w:rsid w:val="003D62BA"/>
    <w:rsid w:val="003E10C0"/>
    <w:rsid w:val="003E181F"/>
    <w:rsid w:val="003E213F"/>
    <w:rsid w:val="003E28D3"/>
    <w:rsid w:val="003E29DB"/>
    <w:rsid w:val="003E2A87"/>
    <w:rsid w:val="003E329B"/>
    <w:rsid w:val="003E33D8"/>
    <w:rsid w:val="003E34E1"/>
    <w:rsid w:val="003E524B"/>
    <w:rsid w:val="003E5A3C"/>
    <w:rsid w:val="003E60AE"/>
    <w:rsid w:val="003E62B7"/>
    <w:rsid w:val="003E7716"/>
    <w:rsid w:val="003E7ED0"/>
    <w:rsid w:val="003F019E"/>
    <w:rsid w:val="003F05B8"/>
    <w:rsid w:val="003F0FC2"/>
    <w:rsid w:val="003F12BD"/>
    <w:rsid w:val="003F260F"/>
    <w:rsid w:val="003F2DA3"/>
    <w:rsid w:val="003F35AB"/>
    <w:rsid w:val="003F3991"/>
    <w:rsid w:val="003F48E7"/>
    <w:rsid w:val="003F4A21"/>
    <w:rsid w:val="003F4D5A"/>
    <w:rsid w:val="003F5A2A"/>
    <w:rsid w:val="003F5A75"/>
    <w:rsid w:val="003F6629"/>
    <w:rsid w:val="00400019"/>
    <w:rsid w:val="00400914"/>
    <w:rsid w:val="00401C1A"/>
    <w:rsid w:val="0040221D"/>
    <w:rsid w:val="00402368"/>
    <w:rsid w:val="00402B9F"/>
    <w:rsid w:val="00402F0C"/>
    <w:rsid w:val="0040314A"/>
    <w:rsid w:val="00403505"/>
    <w:rsid w:val="004038EC"/>
    <w:rsid w:val="00403F61"/>
    <w:rsid w:val="00404CCA"/>
    <w:rsid w:val="00404EE0"/>
    <w:rsid w:val="00405781"/>
    <w:rsid w:val="00405D2F"/>
    <w:rsid w:val="00406295"/>
    <w:rsid w:val="00406BC6"/>
    <w:rsid w:val="00406CB0"/>
    <w:rsid w:val="00406D59"/>
    <w:rsid w:val="00407F33"/>
    <w:rsid w:val="004107E8"/>
    <w:rsid w:val="004129EE"/>
    <w:rsid w:val="00412A8D"/>
    <w:rsid w:val="00413293"/>
    <w:rsid w:val="004152A0"/>
    <w:rsid w:val="004162A2"/>
    <w:rsid w:val="00416779"/>
    <w:rsid w:val="004168E8"/>
    <w:rsid w:val="004204F0"/>
    <w:rsid w:val="00421CDC"/>
    <w:rsid w:val="00423152"/>
    <w:rsid w:val="004236B0"/>
    <w:rsid w:val="004264A2"/>
    <w:rsid w:val="0042741A"/>
    <w:rsid w:val="00430012"/>
    <w:rsid w:val="00430379"/>
    <w:rsid w:val="00430620"/>
    <w:rsid w:val="00430C97"/>
    <w:rsid w:val="0043237A"/>
    <w:rsid w:val="0043279A"/>
    <w:rsid w:val="00433129"/>
    <w:rsid w:val="0043321B"/>
    <w:rsid w:val="00433379"/>
    <w:rsid w:val="00433D2E"/>
    <w:rsid w:val="0043609D"/>
    <w:rsid w:val="00436186"/>
    <w:rsid w:val="004361D1"/>
    <w:rsid w:val="00436D28"/>
    <w:rsid w:val="00436E28"/>
    <w:rsid w:val="00436F67"/>
    <w:rsid w:val="0043709D"/>
    <w:rsid w:val="00437BDE"/>
    <w:rsid w:val="00437F66"/>
    <w:rsid w:val="004406EE"/>
    <w:rsid w:val="00440C04"/>
    <w:rsid w:val="00441345"/>
    <w:rsid w:val="00441780"/>
    <w:rsid w:val="004424CA"/>
    <w:rsid w:val="004427D8"/>
    <w:rsid w:val="004429DA"/>
    <w:rsid w:val="00442E37"/>
    <w:rsid w:val="004435D1"/>
    <w:rsid w:val="00443762"/>
    <w:rsid w:val="004468BF"/>
    <w:rsid w:val="00447729"/>
    <w:rsid w:val="00451026"/>
    <w:rsid w:val="0045128E"/>
    <w:rsid w:val="004517F3"/>
    <w:rsid w:val="00451B78"/>
    <w:rsid w:val="00452340"/>
    <w:rsid w:val="00452388"/>
    <w:rsid w:val="00452E9A"/>
    <w:rsid w:val="0045326B"/>
    <w:rsid w:val="00453F0A"/>
    <w:rsid w:val="00455346"/>
    <w:rsid w:val="00455766"/>
    <w:rsid w:val="00455895"/>
    <w:rsid w:val="00455E41"/>
    <w:rsid w:val="00455ECF"/>
    <w:rsid w:val="0045607D"/>
    <w:rsid w:val="0045674C"/>
    <w:rsid w:val="00457348"/>
    <w:rsid w:val="00460457"/>
    <w:rsid w:val="004606EC"/>
    <w:rsid w:val="00460779"/>
    <w:rsid w:val="00460B9C"/>
    <w:rsid w:val="00460D5E"/>
    <w:rsid w:val="00461990"/>
    <w:rsid w:val="004619BB"/>
    <w:rsid w:val="004620CE"/>
    <w:rsid w:val="00462A67"/>
    <w:rsid w:val="004637A9"/>
    <w:rsid w:val="00463D05"/>
    <w:rsid w:val="00463F8B"/>
    <w:rsid w:val="004645BA"/>
    <w:rsid w:val="00464C9F"/>
    <w:rsid w:val="00464E4D"/>
    <w:rsid w:val="00464F02"/>
    <w:rsid w:val="0046573C"/>
    <w:rsid w:val="00465E12"/>
    <w:rsid w:val="00465EEC"/>
    <w:rsid w:val="004667A2"/>
    <w:rsid w:val="0046686D"/>
    <w:rsid w:val="0046688A"/>
    <w:rsid w:val="00467119"/>
    <w:rsid w:val="00467B0F"/>
    <w:rsid w:val="004702AB"/>
    <w:rsid w:val="004705CC"/>
    <w:rsid w:val="00470621"/>
    <w:rsid w:val="004709DF"/>
    <w:rsid w:val="004716A7"/>
    <w:rsid w:val="004716DD"/>
    <w:rsid w:val="004733A9"/>
    <w:rsid w:val="0047379A"/>
    <w:rsid w:val="00473DF5"/>
    <w:rsid w:val="004741EB"/>
    <w:rsid w:val="004759C3"/>
    <w:rsid w:val="00475A47"/>
    <w:rsid w:val="00477204"/>
    <w:rsid w:val="004773BE"/>
    <w:rsid w:val="0048035B"/>
    <w:rsid w:val="004805DD"/>
    <w:rsid w:val="00480752"/>
    <w:rsid w:val="0048114B"/>
    <w:rsid w:val="00481881"/>
    <w:rsid w:val="004820F1"/>
    <w:rsid w:val="0048225C"/>
    <w:rsid w:val="004838F6"/>
    <w:rsid w:val="004843C5"/>
    <w:rsid w:val="00484EE5"/>
    <w:rsid w:val="00486353"/>
    <w:rsid w:val="0048649E"/>
    <w:rsid w:val="00486754"/>
    <w:rsid w:val="004869FB"/>
    <w:rsid w:val="0048710C"/>
    <w:rsid w:val="004878D9"/>
    <w:rsid w:val="00490F8F"/>
    <w:rsid w:val="0049142C"/>
    <w:rsid w:val="00491919"/>
    <w:rsid w:val="00492305"/>
    <w:rsid w:val="0049233F"/>
    <w:rsid w:val="00492346"/>
    <w:rsid w:val="0049235A"/>
    <w:rsid w:val="00492514"/>
    <w:rsid w:val="00492BF2"/>
    <w:rsid w:val="00493687"/>
    <w:rsid w:val="00493B7B"/>
    <w:rsid w:val="00493F23"/>
    <w:rsid w:val="00494E61"/>
    <w:rsid w:val="0049501E"/>
    <w:rsid w:val="004953F0"/>
    <w:rsid w:val="00495A1C"/>
    <w:rsid w:val="00496061"/>
    <w:rsid w:val="00496582"/>
    <w:rsid w:val="00496AAB"/>
    <w:rsid w:val="00496B9D"/>
    <w:rsid w:val="004975F2"/>
    <w:rsid w:val="00497E28"/>
    <w:rsid w:val="004A0213"/>
    <w:rsid w:val="004A0A1D"/>
    <w:rsid w:val="004A1383"/>
    <w:rsid w:val="004A294D"/>
    <w:rsid w:val="004A2AC9"/>
    <w:rsid w:val="004A2F08"/>
    <w:rsid w:val="004A30EF"/>
    <w:rsid w:val="004A3D62"/>
    <w:rsid w:val="004A446C"/>
    <w:rsid w:val="004A4C6A"/>
    <w:rsid w:val="004A4F91"/>
    <w:rsid w:val="004A5117"/>
    <w:rsid w:val="004A633F"/>
    <w:rsid w:val="004A7C3A"/>
    <w:rsid w:val="004A7EF1"/>
    <w:rsid w:val="004B07C0"/>
    <w:rsid w:val="004B13C4"/>
    <w:rsid w:val="004B2359"/>
    <w:rsid w:val="004B2EB0"/>
    <w:rsid w:val="004B3531"/>
    <w:rsid w:val="004B3C02"/>
    <w:rsid w:val="004B4A56"/>
    <w:rsid w:val="004B4C2B"/>
    <w:rsid w:val="004B5D58"/>
    <w:rsid w:val="004B66C3"/>
    <w:rsid w:val="004B6DD1"/>
    <w:rsid w:val="004B737B"/>
    <w:rsid w:val="004B7F59"/>
    <w:rsid w:val="004C01BC"/>
    <w:rsid w:val="004C064F"/>
    <w:rsid w:val="004C0793"/>
    <w:rsid w:val="004C19F1"/>
    <w:rsid w:val="004C1E51"/>
    <w:rsid w:val="004C261C"/>
    <w:rsid w:val="004C27BE"/>
    <w:rsid w:val="004C2C08"/>
    <w:rsid w:val="004C3A0D"/>
    <w:rsid w:val="004C3A66"/>
    <w:rsid w:val="004C4AE4"/>
    <w:rsid w:val="004C4D53"/>
    <w:rsid w:val="004C61F8"/>
    <w:rsid w:val="004C68A4"/>
    <w:rsid w:val="004C7437"/>
    <w:rsid w:val="004C75D1"/>
    <w:rsid w:val="004C7C20"/>
    <w:rsid w:val="004C7FE5"/>
    <w:rsid w:val="004D0017"/>
    <w:rsid w:val="004D13F1"/>
    <w:rsid w:val="004D1B88"/>
    <w:rsid w:val="004D1D76"/>
    <w:rsid w:val="004D1E3D"/>
    <w:rsid w:val="004D1F3D"/>
    <w:rsid w:val="004D2B0B"/>
    <w:rsid w:val="004D417E"/>
    <w:rsid w:val="004D41A4"/>
    <w:rsid w:val="004D4CDA"/>
    <w:rsid w:val="004D5ACB"/>
    <w:rsid w:val="004D5CD2"/>
    <w:rsid w:val="004D7298"/>
    <w:rsid w:val="004D7484"/>
    <w:rsid w:val="004D75DD"/>
    <w:rsid w:val="004D7E27"/>
    <w:rsid w:val="004E0440"/>
    <w:rsid w:val="004E0714"/>
    <w:rsid w:val="004E0959"/>
    <w:rsid w:val="004E2108"/>
    <w:rsid w:val="004E2799"/>
    <w:rsid w:val="004E3B06"/>
    <w:rsid w:val="004E4522"/>
    <w:rsid w:val="004E4630"/>
    <w:rsid w:val="004E4977"/>
    <w:rsid w:val="004E5D49"/>
    <w:rsid w:val="004E71F6"/>
    <w:rsid w:val="004E74F6"/>
    <w:rsid w:val="004E7B3E"/>
    <w:rsid w:val="004E7BC2"/>
    <w:rsid w:val="004E7D15"/>
    <w:rsid w:val="004F0271"/>
    <w:rsid w:val="004F0279"/>
    <w:rsid w:val="004F09F5"/>
    <w:rsid w:val="004F35B6"/>
    <w:rsid w:val="004F36B5"/>
    <w:rsid w:val="004F5C79"/>
    <w:rsid w:val="004F5EB5"/>
    <w:rsid w:val="004F64A1"/>
    <w:rsid w:val="004F6BA0"/>
    <w:rsid w:val="004F6BA2"/>
    <w:rsid w:val="00500DC6"/>
    <w:rsid w:val="0050199D"/>
    <w:rsid w:val="00502099"/>
    <w:rsid w:val="00502217"/>
    <w:rsid w:val="00502C4E"/>
    <w:rsid w:val="00502D88"/>
    <w:rsid w:val="00503DA1"/>
    <w:rsid w:val="0050427D"/>
    <w:rsid w:val="00504AD6"/>
    <w:rsid w:val="00504FD4"/>
    <w:rsid w:val="00505552"/>
    <w:rsid w:val="00506850"/>
    <w:rsid w:val="0051073A"/>
    <w:rsid w:val="005108A5"/>
    <w:rsid w:val="00510A52"/>
    <w:rsid w:val="00510E70"/>
    <w:rsid w:val="00510EE5"/>
    <w:rsid w:val="0051109F"/>
    <w:rsid w:val="005122E9"/>
    <w:rsid w:val="005122F1"/>
    <w:rsid w:val="0051364F"/>
    <w:rsid w:val="00514321"/>
    <w:rsid w:val="00514600"/>
    <w:rsid w:val="00514FB4"/>
    <w:rsid w:val="005154DC"/>
    <w:rsid w:val="005157C8"/>
    <w:rsid w:val="00515F9D"/>
    <w:rsid w:val="0051707E"/>
    <w:rsid w:val="00520CE9"/>
    <w:rsid w:val="0052188E"/>
    <w:rsid w:val="00522EAD"/>
    <w:rsid w:val="00523544"/>
    <w:rsid w:val="00523A65"/>
    <w:rsid w:val="00524973"/>
    <w:rsid w:val="00524D35"/>
    <w:rsid w:val="005274A5"/>
    <w:rsid w:val="00527592"/>
    <w:rsid w:val="00527F21"/>
    <w:rsid w:val="00527F92"/>
    <w:rsid w:val="00530107"/>
    <w:rsid w:val="0053074A"/>
    <w:rsid w:val="00530918"/>
    <w:rsid w:val="00530C7C"/>
    <w:rsid w:val="0053163B"/>
    <w:rsid w:val="0053339C"/>
    <w:rsid w:val="00534A83"/>
    <w:rsid w:val="00534FDC"/>
    <w:rsid w:val="00535335"/>
    <w:rsid w:val="005355B6"/>
    <w:rsid w:val="00535C4D"/>
    <w:rsid w:val="005367E2"/>
    <w:rsid w:val="00537FED"/>
    <w:rsid w:val="00540DEE"/>
    <w:rsid w:val="00541993"/>
    <w:rsid w:val="00541D53"/>
    <w:rsid w:val="00542461"/>
    <w:rsid w:val="005429D8"/>
    <w:rsid w:val="00543A7A"/>
    <w:rsid w:val="00543B99"/>
    <w:rsid w:val="00545890"/>
    <w:rsid w:val="00546057"/>
    <w:rsid w:val="005465A5"/>
    <w:rsid w:val="00546B2D"/>
    <w:rsid w:val="00547410"/>
    <w:rsid w:val="005479DB"/>
    <w:rsid w:val="00547CFC"/>
    <w:rsid w:val="00550CA6"/>
    <w:rsid w:val="00551899"/>
    <w:rsid w:val="00551F77"/>
    <w:rsid w:val="00552DC2"/>
    <w:rsid w:val="005532B5"/>
    <w:rsid w:val="00554CCD"/>
    <w:rsid w:val="00554CD5"/>
    <w:rsid w:val="005550D5"/>
    <w:rsid w:val="0055569F"/>
    <w:rsid w:val="00557702"/>
    <w:rsid w:val="00557D15"/>
    <w:rsid w:val="00557E31"/>
    <w:rsid w:val="00562302"/>
    <w:rsid w:val="00562459"/>
    <w:rsid w:val="00563DA1"/>
    <w:rsid w:val="005647CD"/>
    <w:rsid w:val="0056486A"/>
    <w:rsid w:val="00564BBA"/>
    <w:rsid w:val="00564F23"/>
    <w:rsid w:val="005651E6"/>
    <w:rsid w:val="00565C6F"/>
    <w:rsid w:val="0056606F"/>
    <w:rsid w:val="00567024"/>
    <w:rsid w:val="00570E5D"/>
    <w:rsid w:val="0057139D"/>
    <w:rsid w:val="00571A95"/>
    <w:rsid w:val="00572CB3"/>
    <w:rsid w:val="0057384E"/>
    <w:rsid w:val="005742A7"/>
    <w:rsid w:val="00574A60"/>
    <w:rsid w:val="00574DF2"/>
    <w:rsid w:val="00576A52"/>
    <w:rsid w:val="005803A8"/>
    <w:rsid w:val="00580645"/>
    <w:rsid w:val="0058096B"/>
    <w:rsid w:val="00582433"/>
    <w:rsid w:val="00584595"/>
    <w:rsid w:val="00584C7B"/>
    <w:rsid w:val="00584F20"/>
    <w:rsid w:val="00585F0A"/>
    <w:rsid w:val="00586474"/>
    <w:rsid w:val="0058671E"/>
    <w:rsid w:val="0058777E"/>
    <w:rsid w:val="005879E4"/>
    <w:rsid w:val="005911D0"/>
    <w:rsid w:val="0059126C"/>
    <w:rsid w:val="00592AAC"/>
    <w:rsid w:val="00592B14"/>
    <w:rsid w:val="00593275"/>
    <w:rsid w:val="00593F07"/>
    <w:rsid w:val="00594626"/>
    <w:rsid w:val="005965DD"/>
    <w:rsid w:val="00596726"/>
    <w:rsid w:val="00596CCE"/>
    <w:rsid w:val="005970B3"/>
    <w:rsid w:val="005979A8"/>
    <w:rsid w:val="00597A64"/>
    <w:rsid w:val="005A015E"/>
    <w:rsid w:val="005A1E45"/>
    <w:rsid w:val="005A26ED"/>
    <w:rsid w:val="005A3028"/>
    <w:rsid w:val="005A33C8"/>
    <w:rsid w:val="005A3504"/>
    <w:rsid w:val="005A37A9"/>
    <w:rsid w:val="005A5236"/>
    <w:rsid w:val="005A5267"/>
    <w:rsid w:val="005B0019"/>
    <w:rsid w:val="005B0680"/>
    <w:rsid w:val="005B0AE4"/>
    <w:rsid w:val="005B0DB6"/>
    <w:rsid w:val="005B173D"/>
    <w:rsid w:val="005B1B8A"/>
    <w:rsid w:val="005B4902"/>
    <w:rsid w:val="005B4D32"/>
    <w:rsid w:val="005B4DE6"/>
    <w:rsid w:val="005B4F07"/>
    <w:rsid w:val="005B52B4"/>
    <w:rsid w:val="005B6105"/>
    <w:rsid w:val="005B633D"/>
    <w:rsid w:val="005B6DE1"/>
    <w:rsid w:val="005B77DD"/>
    <w:rsid w:val="005B7912"/>
    <w:rsid w:val="005B7A54"/>
    <w:rsid w:val="005C1BDB"/>
    <w:rsid w:val="005C2D19"/>
    <w:rsid w:val="005C2FBB"/>
    <w:rsid w:val="005C32BB"/>
    <w:rsid w:val="005C3AD2"/>
    <w:rsid w:val="005C3EE8"/>
    <w:rsid w:val="005C3FAA"/>
    <w:rsid w:val="005C41B4"/>
    <w:rsid w:val="005C586B"/>
    <w:rsid w:val="005C58AF"/>
    <w:rsid w:val="005C646D"/>
    <w:rsid w:val="005C7244"/>
    <w:rsid w:val="005C761E"/>
    <w:rsid w:val="005D03DC"/>
    <w:rsid w:val="005D109A"/>
    <w:rsid w:val="005D30AD"/>
    <w:rsid w:val="005D49B1"/>
    <w:rsid w:val="005D4A10"/>
    <w:rsid w:val="005D53E1"/>
    <w:rsid w:val="005D57B8"/>
    <w:rsid w:val="005D5F57"/>
    <w:rsid w:val="005D630C"/>
    <w:rsid w:val="005E00E1"/>
    <w:rsid w:val="005E13A4"/>
    <w:rsid w:val="005E172E"/>
    <w:rsid w:val="005E18F4"/>
    <w:rsid w:val="005E247C"/>
    <w:rsid w:val="005E2C38"/>
    <w:rsid w:val="005E37A6"/>
    <w:rsid w:val="005E3DD1"/>
    <w:rsid w:val="005E3EB3"/>
    <w:rsid w:val="005E42B0"/>
    <w:rsid w:val="005E4425"/>
    <w:rsid w:val="005E44CE"/>
    <w:rsid w:val="005E4A0A"/>
    <w:rsid w:val="005E5907"/>
    <w:rsid w:val="005E5E54"/>
    <w:rsid w:val="005E6914"/>
    <w:rsid w:val="005E6AF9"/>
    <w:rsid w:val="005E6E21"/>
    <w:rsid w:val="005E745B"/>
    <w:rsid w:val="005E76F7"/>
    <w:rsid w:val="005E7911"/>
    <w:rsid w:val="005E7F83"/>
    <w:rsid w:val="005F07EC"/>
    <w:rsid w:val="005F19D1"/>
    <w:rsid w:val="005F24FA"/>
    <w:rsid w:val="005F360C"/>
    <w:rsid w:val="005F3732"/>
    <w:rsid w:val="005F3C53"/>
    <w:rsid w:val="005F3D58"/>
    <w:rsid w:val="005F42F2"/>
    <w:rsid w:val="005F47A7"/>
    <w:rsid w:val="005F5D7F"/>
    <w:rsid w:val="005F6E32"/>
    <w:rsid w:val="005F6E73"/>
    <w:rsid w:val="005F7460"/>
    <w:rsid w:val="005F7613"/>
    <w:rsid w:val="00600295"/>
    <w:rsid w:val="006005F1"/>
    <w:rsid w:val="00600793"/>
    <w:rsid w:val="00600EBE"/>
    <w:rsid w:val="006017B8"/>
    <w:rsid w:val="006018A6"/>
    <w:rsid w:val="00601BC6"/>
    <w:rsid w:val="006026D3"/>
    <w:rsid w:val="00602A16"/>
    <w:rsid w:val="00602E1C"/>
    <w:rsid w:val="00603200"/>
    <w:rsid w:val="006036DF"/>
    <w:rsid w:val="00604815"/>
    <w:rsid w:val="0060563A"/>
    <w:rsid w:val="006063C5"/>
    <w:rsid w:val="006063FC"/>
    <w:rsid w:val="0060667E"/>
    <w:rsid w:val="00606EF0"/>
    <w:rsid w:val="006070DD"/>
    <w:rsid w:val="00607492"/>
    <w:rsid w:val="00607CC8"/>
    <w:rsid w:val="0061072E"/>
    <w:rsid w:val="00610BC7"/>
    <w:rsid w:val="00610F86"/>
    <w:rsid w:val="00611508"/>
    <w:rsid w:val="00611CAF"/>
    <w:rsid w:val="00611EC8"/>
    <w:rsid w:val="00612E0F"/>
    <w:rsid w:val="006130E8"/>
    <w:rsid w:val="00613292"/>
    <w:rsid w:val="00613514"/>
    <w:rsid w:val="006144D0"/>
    <w:rsid w:val="00614628"/>
    <w:rsid w:val="00615006"/>
    <w:rsid w:val="00616798"/>
    <w:rsid w:val="00617844"/>
    <w:rsid w:val="00617DCD"/>
    <w:rsid w:val="00620127"/>
    <w:rsid w:val="006226F4"/>
    <w:rsid w:val="00622745"/>
    <w:rsid w:val="006232A1"/>
    <w:rsid w:val="006249B6"/>
    <w:rsid w:val="0062560E"/>
    <w:rsid w:val="0062601F"/>
    <w:rsid w:val="006262E3"/>
    <w:rsid w:val="0062751A"/>
    <w:rsid w:val="00627E0F"/>
    <w:rsid w:val="00627E43"/>
    <w:rsid w:val="00630A24"/>
    <w:rsid w:val="00630CE7"/>
    <w:rsid w:val="006310C6"/>
    <w:rsid w:val="00631386"/>
    <w:rsid w:val="00631EEC"/>
    <w:rsid w:val="00632D49"/>
    <w:rsid w:val="00633447"/>
    <w:rsid w:val="00633449"/>
    <w:rsid w:val="00633EF3"/>
    <w:rsid w:val="00634761"/>
    <w:rsid w:val="00634864"/>
    <w:rsid w:val="00634B17"/>
    <w:rsid w:val="006350A5"/>
    <w:rsid w:val="00636C16"/>
    <w:rsid w:val="0063705F"/>
    <w:rsid w:val="0063772D"/>
    <w:rsid w:val="0064027C"/>
    <w:rsid w:val="006404A6"/>
    <w:rsid w:val="00640680"/>
    <w:rsid w:val="00640D3F"/>
    <w:rsid w:val="00641056"/>
    <w:rsid w:val="006422A7"/>
    <w:rsid w:val="006430E6"/>
    <w:rsid w:val="00644173"/>
    <w:rsid w:val="006445E9"/>
    <w:rsid w:val="00645B77"/>
    <w:rsid w:val="006461FF"/>
    <w:rsid w:val="00646C11"/>
    <w:rsid w:val="00646DCF"/>
    <w:rsid w:val="00647988"/>
    <w:rsid w:val="00652594"/>
    <w:rsid w:val="00652872"/>
    <w:rsid w:val="006528DF"/>
    <w:rsid w:val="00652CB1"/>
    <w:rsid w:val="00652E47"/>
    <w:rsid w:val="00653D74"/>
    <w:rsid w:val="00654066"/>
    <w:rsid w:val="0065566F"/>
    <w:rsid w:val="00655C0F"/>
    <w:rsid w:val="00655D77"/>
    <w:rsid w:val="006564C7"/>
    <w:rsid w:val="006566B8"/>
    <w:rsid w:val="00657062"/>
    <w:rsid w:val="0065729F"/>
    <w:rsid w:val="0065771C"/>
    <w:rsid w:val="006579E5"/>
    <w:rsid w:val="006604B4"/>
    <w:rsid w:val="0066085A"/>
    <w:rsid w:val="00660C72"/>
    <w:rsid w:val="00662622"/>
    <w:rsid w:val="006636C0"/>
    <w:rsid w:val="00663B46"/>
    <w:rsid w:val="0066401D"/>
    <w:rsid w:val="00664C76"/>
    <w:rsid w:val="00667283"/>
    <w:rsid w:val="006729EE"/>
    <w:rsid w:val="00673E1C"/>
    <w:rsid w:val="00674055"/>
    <w:rsid w:val="00675615"/>
    <w:rsid w:val="00675E35"/>
    <w:rsid w:val="006769F3"/>
    <w:rsid w:val="006769F7"/>
    <w:rsid w:val="00676B7B"/>
    <w:rsid w:val="00677402"/>
    <w:rsid w:val="00677517"/>
    <w:rsid w:val="00677A89"/>
    <w:rsid w:val="00677B41"/>
    <w:rsid w:val="00677F30"/>
    <w:rsid w:val="0068054D"/>
    <w:rsid w:val="00680C23"/>
    <w:rsid w:val="00681D61"/>
    <w:rsid w:val="0068212A"/>
    <w:rsid w:val="0068238B"/>
    <w:rsid w:val="006823CE"/>
    <w:rsid w:val="006823DD"/>
    <w:rsid w:val="00682607"/>
    <w:rsid w:val="006840D9"/>
    <w:rsid w:val="0068482C"/>
    <w:rsid w:val="00684AD9"/>
    <w:rsid w:val="006854D3"/>
    <w:rsid w:val="006855BD"/>
    <w:rsid w:val="00686A37"/>
    <w:rsid w:val="00687154"/>
    <w:rsid w:val="006901BB"/>
    <w:rsid w:val="00690839"/>
    <w:rsid w:val="006909E4"/>
    <w:rsid w:val="00690A67"/>
    <w:rsid w:val="00690D08"/>
    <w:rsid w:val="006927BA"/>
    <w:rsid w:val="00692F2D"/>
    <w:rsid w:val="00693AD9"/>
    <w:rsid w:val="00693BD6"/>
    <w:rsid w:val="0069458C"/>
    <w:rsid w:val="00694865"/>
    <w:rsid w:val="00695F48"/>
    <w:rsid w:val="006963D3"/>
    <w:rsid w:val="006968F8"/>
    <w:rsid w:val="00697C48"/>
    <w:rsid w:val="006A0388"/>
    <w:rsid w:val="006A0885"/>
    <w:rsid w:val="006A09CE"/>
    <w:rsid w:val="006A1C36"/>
    <w:rsid w:val="006A2B4A"/>
    <w:rsid w:val="006A3F6F"/>
    <w:rsid w:val="006A5A9E"/>
    <w:rsid w:val="006A60A9"/>
    <w:rsid w:val="006A7AD3"/>
    <w:rsid w:val="006A7C4F"/>
    <w:rsid w:val="006A7FAB"/>
    <w:rsid w:val="006B066F"/>
    <w:rsid w:val="006B1512"/>
    <w:rsid w:val="006B210F"/>
    <w:rsid w:val="006B31D3"/>
    <w:rsid w:val="006B55C4"/>
    <w:rsid w:val="006B5743"/>
    <w:rsid w:val="006B57A6"/>
    <w:rsid w:val="006B5B1B"/>
    <w:rsid w:val="006B6100"/>
    <w:rsid w:val="006B62F8"/>
    <w:rsid w:val="006B6626"/>
    <w:rsid w:val="006B6A76"/>
    <w:rsid w:val="006B70AF"/>
    <w:rsid w:val="006B720C"/>
    <w:rsid w:val="006B74B2"/>
    <w:rsid w:val="006C06E0"/>
    <w:rsid w:val="006C0989"/>
    <w:rsid w:val="006C1A13"/>
    <w:rsid w:val="006C392F"/>
    <w:rsid w:val="006C539F"/>
    <w:rsid w:val="006C5D48"/>
    <w:rsid w:val="006C739C"/>
    <w:rsid w:val="006C789E"/>
    <w:rsid w:val="006C7F26"/>
    <w:rsid w:val="006D129F"/>
    <w:rsid w:val="006D1548"/>
    <w:rsid w:val="006D169C"/>
    <w:rsid w:val="006D19BD"/>
    <w:rsid w:val="006D1FAD"/>
    <w:rsid w:val="006D2275"/>
    <w:rsid w:val="006D2381"/>
    <w:rsid w:val="006D29F1"/>
    <w:rsid w:val="006D3E35"/>
    <w:rsid w:val="006D4518"/>
    <w:rsid w:val="006D4AA2"/>
    <w:rsid w:val="006D665D"/>
    <w:rsid w:val="006D6B07"/>
    <w:rsid w:val="006E049E"/>
    <w:rsid w:val="006E0749"/>
    <w:rsid w:val="006E097E"/>
    <w:rsid w:val="006E10C8"/>
    <w:rsid w:val="006E157D"/>
    <w:rsid w:val="006E2DD2"/>
    <w:rsid w:val="006E3409"/>
    <w:rsid w:val="006E4969"/>
    <w:rsid w:val="006E49EA"/>
    <w:rsid w:val="006E5756"/>
    <w:rsid w:val="006E6556"/>
    <w:rsid w:val="006F0FA8"/>
    <w:rsid w:val="006F2484"/>
    <w:rsid w:val="006F2745"/>
    <w:rsid w:val="006F344A"/>
    <w:rsid w:val="006F54AB"/>
    <w:rsid w:val="006F5705"/>
    <w:rsid w:val="006F5C13"/>
    <w:rsid w:val="006F63AB"/>
    <w:rsid w:val="006F68FB"/>
    <w:rsid w:val="006F6ACA"/>
    <w:rsid w:val="006F6D3B"/>
    <w:rsid w:val="006F7513"/>
    <w:rsid w:val="00700183"/>
    <w:rsid w:val="007015A1"/>
    <w:rsid w:val="007022BA"/>
    <w:rsid w:val="00703A17"/>
    <w:rsid w:val="00704327"/>
    <w:rsid w:val="00704754"/>
    <w:rsid w:val="007049CF"/>
    <w:rsid w:val="0070669E"/>
    <w:rsid w:val="00706ABB"/>
    <w:rsid w:val="00706EB0"/>
    <w:rsid w:val="00710701"/>
    <w:rsid w:val="00710C52"/>
    <w:rsid w:val="007127D8"/>
    <w:rsid w:val="00712923"/>
    <w:rsid w:val="00712C94"/>
    <w:rsid w:val="00712F15"/>
    <w:rsid w:val="007130A8"/>
    <w:rsid w:val="00713579"/>
    <w:rsid w:val="00714278"/>
    <w:rsid w:val="007152AA"/>
    <w:rsid w:val="00716479"/>
    <w:rsid w:val="00717C40"/>
    <w:rsid w:val="00717FC9"/>
    <w:rsid w:val="00720D1E"/>
    <w:rsid w:val="0072159E"/>
    <w:rsid w:val="0072313F"/>
    <w:rsid w:val="00723169"/>
    <w:rsid w:val="007237FC"/>
    <w:rsid w:val="00723AB5"/>
    <w:rsid w:val="00723B8D"/>
    <w:rsid w:val="00724991"/>
    <w:rsid w:val="007252DF"/>
    <w:rsid w:val="0072572F"/>
    <w:rsid w:val="00725A18"/>
    <w:rsid w:val="00725D29"/>
    <w:rsid w:val="007274AE"/>
    <w:rsid w:val="00730672"/>
    <w:rsid w:val="00732CA1"/>
    <w:rsid w:val="00733D6D"/>
    <w:rsid w:val="00734818"/>
    <w:rsid w:val="00734FB9"/>
    <w:rsid w:val="007350E8"/>
    <w:rsid w:val="00735773"/>
    <w:rsid w:val="00735960"/>
    <w:rsid w:val="00735CBF"/>
    <w:rsid w:val="007362C4"/>
    <w:rsid w:val="007366A4"/>
    <w:rsid w:val="0073728A"/>
    <w:rsid w:val="00737CB4"/>
    <w:rsid w:val="0074011F"/>
    <w:rsid w:val="00740E19"/>
    <w:rsid w:val="007411E6"/>
    <w:rsid w:val="007421DE"/>
    <w:rsid w:val="00742291"/>
    <w:rsid w:val="00742A64"/>
    <w:rsid w:val="00742AAB"/>
    <w:rsid w:val="00742DBC"/>
    <w:rsid w:val="00743DA6"/>
    <w:rsid w:val="007440CD"/>
    <w:rsid w:val="007442FB"/>
    <w:rsid w:val="00746406"/>
    <w:rsid w:val="007470FD"/>
    <w:rsid w:val="0074799C"/>
    <w:rsid w:val="007507BB"/>
    <w:rsid w:val="00750EFA"/>
    <w:rsid w:val="00751B9A"/>
    <w:rsid w:val="00751EFE"/>
    <w:rsid w:val="00752846"/>
    <w:rsid w:val="00752A94"/>
    <w:rsid w:val="007530ED"/>
    <w:rsid w:val="007535ED"/>
    <w:rsid w:val="0075376D"/>
    <w:rsid w:val="00753F86"/>
    <w:rsid w:val="00754E91"/>
    <w:rsid w:val="007551E0"/>
    <w:rsid w:val="007555CC"/>
    <w:rsid w:val="0075564D"/>
    <w:rsid w:val="00755726"/>
    <w:rsid w:val="00755749"/>
    <w:rsid w:val="007568C1"/>
    <w:rsid w:val="00757C53"/>
    <w:rsid w:val="007615DC"/>
    <w:rsid w:val="0076186D"/>
    <w:rsid w:val="00762254"/>
    <w:rsid w:val="007625EA"/>
    <w:rsid w:val="00762B04"/>
    <w:rsid w:val="00762C6B"/>
    <w:rsid w:val="00763B4D"/>
    <w:rsid w:val="00763C82"/>
    <w:rsid w:val="00764762"/>
    <w:rsid w:val="00764D79"/>
    <w:rsid w:val="00765625"/>
    <w:rsid w:val="00765D89"/>
    <w:rsid w:val="00767994"/>
    <w:rsid w:val="00770701"/>
    <w:rsid w:val="0077120D"/>
    <w:rsid w:val="007716C9"/>
    <w:rsid w:val="00771D2E"/>
    <w:rsid w:val="007726D5"/>
    <w:rsid w:val="007728AF"/>
    <w:rsid w:val="00772CC9"/>
    <w:rsid w:val="00772F92"/>
    <w:rsid w:val="0077322C"/>
    <w:rsid w:val="007734C4"/>
    <w:rsid w:val="00773919"/>
    <w:rsid w:val="00775238"/>
    <w:rsid w:val="007766B4"/>
    <w:rsid w:val="0078031C"/>
    <w:rsid w:val="00780A95"/>
    <w:rsid w:val="00781A08"/>
    <w:rsid w:val="00782FE0"/>
    <w:rsid w:val="007830FD"/>
    <w:rsid w:val="007838DF"/>
    <w:rsid w:val="007848B4"/>
    <w:rsid w:val="00785353"/>
    <w:rsid w:val="00785711"/>
    <w:rsid w:val="00785F72"/>
    <w:rsid w:val="0078623F"/>
    <w:rsid w:val="007868F4"/>
    <w:rsid w:val="00786A01"/>
    <w:rsid w:val="007879E7"/>
    <w:rsid w:val="007904F8"/>
    <w:rsid w:val="007911AA"/>
    <w:rsid w:val="007916D3"/>
    <w:rsid w:val="00792166"/>
    <w:rsid w:val="00792442"/>
    <w:rsid w:val="007928C8"/>
    <w:rsid w:val="00793513"/>
    <w:rsid w:val="00793F08"/>
    <w:rsid w:val="00794235"/>
    <w:rsid w:val="00794878"/>
    <w:rsid w:val="0079536B"/>
    <w:rsid w:val="00795DF1"/>
    <w:rsid w:val="00796674"/>
    <w:rsid w:val="00796A1A"/>
    <w:rsid w:val="00796F15"/>
    <w:rsid w:val="007971F4"/>
    <w:rsid w:val="00797C9B"/>
    <w:rsid w:val="00797F01"/>
    <w:rsid w:val="007A0F82"/>
    <w:rsid w:val="007A19C1"/>
    <w:rsid w:val="007A2725"/>
    <w:rsid w:val="007A2C6C"/>
    <w:rsid w:val="007A2CCF"/>
    <w:rsid w:val="007A3393"/>
    <w:rsid w:val="007A36B0"/>
    <w:rsid w:val="007A39B7"/>
    <w:rsid w:val="007A4039"/>
    <w:rsid w:val="007A4AF1"/>
    <w:rsid w:val="007A50F7"/>
    <w:rsid w:val="007A55E5"/>
    <w:rsid w:val="007A5B2C"/>
    <w:rsid w:val="007A634C"/>
    <w:rsid w:val="007A6E26"/>
    <w:rsid w:val="007B020A"/>
    <w:rsid w:val="007B072D"/>
    <w:rsid w:val="007B0D81"/>
    <w:rsid w:val="007B1010"/>
    <w:rsid w:val="007B1471"/>
    <w:rsid w:val="007B1FA0"/>
    <w:rsid w:val="007B21F5"/>
    <w:rsid w:val="007B2DB1"/>
    <w:rsid w:val="007B4B4A"/>
    <w:rsid w:val="007B4B4D"/>
    <w:rsid w:val="007B506F"/>
    <w:rsid w:val="007B57CC"/>
    <w:rsid w:val="007B5A8D"/>
    <w:rsid w:val="007B6C92"/>
    <w:rsid w:val="007B6D46"/>
    <w:rsid w:val="007B7808"/>
    <w:rsid w:val="007C0CB7"/>
    <w:rsid w:val="007C110C"/>
    <w:rsid w:val="007C2378"/>
    <w:rsid w:val="007C276A"/>
    <w:rsid w:val="007C2DA3"/>
    <w:rsid w:val="007C2E2D"/>
    <w:rsid w:val="007C3FD4"/>
    <w:rsid w:val="007C4684"/>
    <w:rsid w:val="007C4F72"/>
    <w:rsid w:val="007C5E09"/>
    <w:rsid w:val="007C6E86"/>
    <w:rsid w:val="007D1247"/>
    <w:rsid w:val="007D1358"/>
    <w:rsid w:val="007D1F69"/>
    <w:rsid w:val="007D2F2C"/>
    <w:rsid w:val="007D330D"/>
    <w:rsid w:val="007D37BF"/>
    <w:rsid w:val="007D38C6"/>
    <w:rsid w:val="007D4284"/>
    <w:rsid w:val="007D44E1"/>
    <w:rsid w:val="007D45A8"/>
    <w:rsid w:val="007D51A4"/>
    <w:rsid w:val="007D54EE"/>
    <w:rsid w:val="007D5920"/>
    <w:rsid w:val="007D5E6E"/>
    <w:rsid w:val="007D6215"/>
    <w:rsid w:val="007D6A01"/>
    <w:rsid w:val="007E04CD"/>
    <w:rsid w:val="007E0861"/>
    <w:rsid w:val="007E093A"/>
    <w:rsid w:val="007E1319"/>
    <w:rsid w:val="007E137C"/>
    <w:rsid w:val="007E17E9"/>
    <w:rsid w:val="007E1926"/>
    <w:rsid w:val="007E2467"/>
    <w:rsid w:val="007E36FB"/>
    <w:rsid w:val="007E3F15"/>
    <w:rsid w:val="007E4A8C"/>
    <w:rsid w:val="007E4F87"/>
    <w:rsid w:val="007E5099"/>
    <w:rsid w:val="007E565F"/>
    <w:rsid w:val="007E5DD6"/>
    <w:rsid w:val="007E68E6"/>
    <w:rsid w:val="007E6A66"/>
    <w:rsid w:val="007E7BB5"/>
    <w:rsid w:val="007F0CFE"/>
    <w:rsid w:val="007F2021"/>
    <w:rsid w:val="007F202A"/>
    <w:rsid w:val="007F334D"/>
    <w:rsid w:val="007F4178"/>
    <w:rsid w:val="007F4966"/>
    <w:rsid w:val="007F560C"/>
    <w:rsid w:val="007F6146"/>
    <w:rsid w:val="007F623A"/>
    <w:rsid w:val="007F771C"/>
    <w:rsid w:val="008005AF"/>
    <w:rsid w:val="00800D39"/>
    <w:rsid w:val="008022A6"/>
    <w:rsid w:val="00803E34"/>
    <w:rsid w:val="00804751"/>
    <w:rsid w:val="00804C49"/>
    <w:rsid w:val="00805378"/>
    <w:rsid w:val="00805677"/>
    <w:rsid w:val="00806951"/>
    <w:rsid w:val="00807558"/>
    <w:rsid w:val="008079BB"/>
    <w:rsid w:val="00810271"/>
    <w:rsid w:val="0081084C"/>
    <w:rsid w:val="00810D7C"/>
    <w:rsid w:val="00811DA4"/>
    <w:rsid w:val="00812166"/>
    <w:rsid w:val="008121EE"/>
    <w:rsid w:val="008125CC"/>
    <w:rsid w:val="0081292C"/>
    <w:rsid w:val="00813F9B"/>
    <w:rsid w:val="0081477A"/>
    <w:rsid w:val="00814A22"/>
    <w:rsid w:val="00814B2F"/>
    <w:rsid w:val="00815E0C"/>
    <w:rsid w:val="00816124"/>
    <w:rsid w:val="008165F4"/>
    <w:rsid w:val="00816E9C"/>
    <w:rsid w:val="00817575"/>
    <w:rsid w:val="00817AB9"/>
    <w:rsid w:val="00820D4B"/>
    <w:rsid w:val="00821726"/>
    <w:rsid w:val="0082276D"/>
    <w:rsid w:val="00823A1B"/>
    <w:rsid w:val="008245DB"/>
    <w:rsid w:val="00824804"/>
    <w:rsid w:val="00824E1B"/>
    <w:rsid w:val="00825214"/>
    <w:rsid w:val="00825959"/>
    <w:rsid w:val="00825FC2"/>
    <w:rsid w:val="008260EE"/>
    <w:rsid w:val="00826748"/>
    <w:rsid w:val="008270FB"/>
    <w:rsid w:val="008306AC"/>
    <w:rsid w:val="00830E59"/>
    <w:rsid w:val="0083118C"/>
    <w:rsid w:val="008318AE"/>
    <w:rsid w:val="00831A39"/>
    <w:rsid w:val="00832200"/>
    <w:rsid w:val="00832581"/>
    <w:rsid w:val="0083297C"/>
    <w:rsid w:val="00832AEB"/>
    <w:rsid w:val="0083336C"/>
    <w:rsid w:val="0083380D"/>
    <w:rsid w:val="0083393C"/>
    <w:rsid w:val="00833979"/>
    <w:rsid w:val="00833E07"/>
    <w:rsid w:val="00834182"/>
    <w:rsid w:val="00834ACD"/>
    <w:rsid w:val="00834B35"/>
    <w:rsid w:val="00834CB9"/>
    <w:rsid w:val="008354CB"/>
    <w:rsid w:val="008357C8"/>
    <w:rsid w:val="00835A45"/>
    <w:rsid w:val="00835ECF"/>
    <w:rsid w:val="00835FCD"/>
    <w:rsid w:val="0083650A"/>
    <w:rsid w:val="008367D3"/>
    <w:rsid w:val="00836AB2"/>
    <w:rsid w:val="0083752C"/>
    <w:rsid w:val="008375A6"/>
    <w:rsid w:val="008377F3"/>
    <w:rsid w:val="00837BF3"/>
    <w:rsid w:val="00837C6F"/>
    <w:rsid w:val="00840183"/>
    <w:rsid w:val="008402A1"/>
    <w:rsid w:val="00840555"/>
    <w:rsid w:val="0084076B"/>
    <w:rsid w:val="008409CA"/>
    <w:rsid w:val="00840D16"/>
    <w:rsid w:val="008417B9"/>
    <w:rsid w:val="00842871"/>
    <w:rsid w:val="00844FA9"/>
    <w:rsid w:val="0084556F"/>
    <w:rsid w:val="00845705"/>
    <w:rsid w:val="0084631D"/>
    <w:rsid w:val="00847B3B"/>
    <w:rsid w:val="008511F2"/>
    <w:rsid w:val="0085151F"/>
    <w:rsid w:val="00851805"/>
    <w:rsid w:val="008529D1"/>
    <w:rsid w:val="0085342E"/>
    <w:rsid w:val="00853CAF"/>
    <w:rsid w:val="00855289"/>
    <w:rsid w:val="008556DC"/>
    <w:rsid w:val="00855B3E"/>
    <w:rsid w:val="00856574"/>
    <w:rsid w:val="00857345"/>
    <w:rsid w:val="00857357"/>
    <w:rsid w:val="00857E59"/>
    <w:rsid w:val="0086178B"/>
    <w:rsid w:val="00861A17"/>
    <w:rsid w:val="00861A79"/>
    <w:rsid w:val="00862DC3"/>
    <w:rsid w:val="008630E8"/>
    <w:rsid w:val="00863380"/>
    <w:rsid w:val="00863DEF"/>
    <w:rsid w:val="008640BC"/>
    <w:rsid w:val="00864195"/>
    <w:rsid w:val="00865CB5"/>
    <w:rsid w:val="008664D8"/>
    <w:rsid w:val="0086695C"/>
    <w:rsid w:val="008675C7"/>
    <w:rsid w:val="008677DD"/>
    <w:rsid w:val="00870185"/>
    <w:rsid w:val="0087086E"/>
    <w:rsid w:val="00871291"/>
    <w:rsid w:val="008714AE"/>
    <w:rsid w:val="00871597"/>
    <w:rsid w:val="00871AC4"/>
    <w:rsid w:val="00873C36"/>
    <w:rsid w:val="008745E0"/>
    <w:rsid w:val="00874A73"/>
    <w:rsid w:val="0087549F"/>
    <w:rsid w:val="00875564"/>
    <w:rsid w:val="00875C4C"/>
    <w:rsid w:val="008766CC"/>
    <w:rsid w:val="0087675E"/>
    <w:rsid w:val="00876862"/>
    <w:rsid w:val="00876DA9"/>
    <w:rsid w:val="0087732D"/>
    <w:rsid w:val="00877932"/>
    <w:rsid w:val="0088049D"/>
    <w:rsid w:val="00880E05"/>
    <w:rsid w:val="00880FF7"/>
    <w:rsid w:val="00881078"/>
    <w:rsid w:val="00881442"/>
    <w:rsid w:val="0088165D"/>
    <w:rsid w:val="00882B25"/>
    <w:rsid w:val="0088372E"/>
    <w:rsid w:val="00883EA5"/>
    <w:rsid w:val="008849D9"/>
    <w:rsid w:val="008850DE"/>
    <w:rsid w:val="00885321"/>
    <w:rsid w:val="008853B7"/>
    <w:rsid w:val="0088586F"/>
    <w:rsid w:val="00885BF4"/>
    <w:rsid w:val="00886482"/>
    <w:rsid w:val="00887073"/>
    <w:rsid w:val="008870AE"/>
    <w:rsid w:val="0088723F"/>
    <w:rsid w:val="008874DB"/>
    <w:rsid w:val="00890227"/>
    <w:rsid w:val="0089033F"/>
    <w:rsid w:val="00890A58"/>
    <w:rsid w:val="00891404"/>
    <w:rsid w:val="0089222A"/>
    <w:rsid w:val="008926B3"/>
    <w:rsid w:val="008928DC"/>
    <w:rsid w:val="00893876"/>
    <w:rsid w:val="00893989"/>
    <w:rsid w:val="00893CFA"/>
    <w:rsid w:val="00893EA5"/>
    <w:rsid w:val="00894E32"/>
    <w:rsid w:val="00894FB9"/>
    <w:rsid w:val="00895299"/>
    <w:rsid w:val="00895933"/>
    <w:rsid w:val="00895C31"/>
    <w:rsid w:val="00896438"/>
    <w:rsid w:val="00896DF2"/>
    <w:rsid w:val="008974D0"/>
    <w:rsid w:val="00897601"/>
    <w:rsid w:val="008A132A"/>
    <w:rsid w:val="008A237C"/>
    <w:rsid w:val="008A26BA"/>
    <w:rsid w:val="008A2772"/>
    <w:rsid w:val="008A2C6F"/>
    <w:rsid w:val="008A2F20"/>
    <w:rsid w:val="008A45F0"/>
    <w:rsid w:val="008A73E8"/>
    <w:rsid w:val="008A7DD9"/>
    <w:rsid w:val="008B02A5"/>
    <w:rsid w:val="008B13A5"/>
    <w:rsid w:val="008B2331"/>
    <w:rsid w:val="008B2BF9"/>
    <w:rsid w:val="008B3C4E"/>
    <w:rsid w:val="008B400B"/>
    <w:rsid w:val="008B428E"/>
    <w:rsid w:val="008B4609"/>
    <w:rsid w:val="008B540F"/>
    <w:rsid w:val="008B6AAC"/>
    <w:rsid w:val="008B720F"/>
    <w:rsid w:val="008B725C"/>
    <w:rsid w:val="008B7D56"/>
    <w:rsid w:val="008C0260"/>
    <w:rsid w:val="008C0277"/>
    <w:rsid w:val="008C261B"/>
    <w:rsid w:val="008C2942"/>
    <w:rsid w:val="008C4C2E"/>
    <w:rsid w:val="008C4E82"/>
    <w:rsid w:val="008C5290"/>
    <w:rsid w:val="008C600B"/>
    <w:rsid w:val="008C6B14"/>
    <w:rsid w:val="008C79ED"/>
    <w:rsid w:val="008D001A"/>
    <w:rsid w:val="008D010D"/>
    <w:rsid w:val="008D0436"/>
    <w:rsid w:val="008D0539"/>
    <w:rsid w:val="008D082C"/>
    <w:rsid w:val="008D0830"/>
    <w:rsid w:val="008D08B6"/>
    <w:rsid w:val="008D0DDD"/>
    <w:rsid w:val="008D1690"/>
    <w:rsid w:val="008D2183"/>
    <w:rsid w:val="008D23AD"/>
    <w:rsid w:val="008D28F1"/>
    <w:rsid w:val="008D29BE"/>
    <w:rsid w:val="008D2B8A"/>
    <w:rsid w:val="008D308C"/>
    <w:rsid w:val="008D3C56"/>
    <w:rsid w:val="008D4EF5"/>
    <w:rsid w:val="008D54BA"/>
    <w:rsid w:val="008D5D94"/>
    <w:rsid w:val="008D68ED"/>
    <w:rsid w:val="008D72AD"/>
    <w:rsid w:val="008D7D86"/>
    <w:rsid w:val="008E02C7"/>
    <w:rsid w:val="008E030F"/>
    <w:rsid w:val="008E1390"/>
    <w:rsid w:val="008E1B7C"/>
    <w:rsid w:val="008E2203"/>
    <w:rsid w:val="008E228D"/>
    <w:rsid w:val="008E31F6"/>
    <w:rsid w:val="008E430F"/>
    <w:rsid w:val="008E4377"/>
    <w:rsid w:val="008E46C4"/>
    <w:rsid w:val="008E4A0D"/>
    <w:rsid w:val="008E4DBA"/>
    <w:rsid w:val="008E590C"/>
    <w:rsid w:val="008E595D"/>
    <w:rsid w:val="008E6E4A"/>
    <w:rsid w:val="008E6EB5"/>
    <w:rsid w:val="008E7146"/>
    <w:rsid w:val="008F0655"/>
    <w:rsid w:val="008F0F0A"/>
    <w:rsid w:val="008F145E"/>
    <w:rsid w:val="008F1725"/>
    <w:rsid w:val="008F196E"/>
    <w:rsid w:val="008F1F7A"/>
    <w:rsid w:val="008F2A28"/>
    <w:rsid w:val="008F40E6"/>
    <w:rsid w:val="008F43C6"/>
    <w:rsid w:val="008F5003"/>
    <w:rsid w:val="008F5966"/>
    <w:rsid w:val="008F5A31"/>
    <w:rsid w:val="008F617E"/>
    <w:rsid w:val="008F61BA"/>
    <w:rsid w:val="008F65BA"/>
    <w:rsid w:val="008F7587"/>
    <w:rsid w:val="008F7839"/>
    <w:rsid w:val="009000A5"/>
    <w:rsid w:val="0090029E"/>
    <w:rsid w:val="0090060C"/>
    <w:rsid w:val="00901329"/>
    <w:rsid w:val="00903B93"/>
    <w:rsid w:val="00904BDB"/>
    <w:rsid w:val="00906839"/>
    <w:rsid w:val="00906BEC"/>
    <w:rsid w:val="00907EBA"/>
    <w:rsid w:val="00910C43"/>
    <w:rsid w:val="00911F5F"/>
    <w:rsid w:val="0091339E"/>
    <w:rsid w:val="0091381B"/>
    <w:rsid w:val="0091382A"/>
    <w:rsid w:val="00913B2E"/>
    <w:rsid w:val="00914886"/>
    <w:rsid w:val="00915CFB"/>
    <w:rsid w:val="00917519"/>
    <w:rsid w:val="00920E88"/>
    <w:rsid w:val="00920FEA"/>
    <w:rsid w:val="0092158D"/>
    <w:rsid w:val="009215F2"/>
    <w:rsid w:val="00921704"/>
    <w:rsid w:val="00921804"/>
    <w:rsid w:val="00921E3D"/>
    <w:rsid w:val="00922FAA"/>
    <w:rsid w:val="00922FEC"/>
    <w:rsid w:val="0092356B"/>
    <w:rsid w:val="00923639"/>
    <w:rsid w:val="00923662"/>
    <w:rsid w:val="009236F4"/>
    <w:rsid w:val="00924448"/>
    <w:rsid w:val="009245A2"/>
    <w:rsid w:val="00925A5A"/>
    <w:rsid w:val="009260ED"/>
    <w:rsid w:val="00926E78"/>
    <w:rsid w:val="009309AD"/>
    <w:rsid w:val="009318B1"/>
    <w:rsid w:val="00931B2B"/>
    <w:rsid w:val="00931D42"/>
    <w:rsid w:val="00932939"/>
    <w:rsid w:val="00932BDF"/>
    <w:rsid w:val="00933F02"/>
    <w:rsid w:val="00935C88"/>
    <w:rsid w:val="00937DD4"/>
    <w:rsid w:val="00937DE2"/>
    <w:rsid w:val="00940257"/>
    <w:rsid w:val="00940430"/>
    <w:rsid w:val="0094169D"/>
    <w:rsid w:val="00942271"/>
    <w:rsid w:val="00942608"/>
    <w:rsid w:val="009428FC"/>
    <w:rsid w:val="00942E1A"/>
    <w:rsid w:val="00942E2F"/>
    <w:rsid w:val="00943411"/>
    <w:rsid w:val="009437E2"/>
    <w:rsid w:val="00944225"/>
    <w:rsid w:val="0094481C"/>
    <w:rsid w:val="00945281"/>
    <w:rsid w:val="0094547C"/>
    <w:rsid w:val="00946860"/>
    <w:rsid w:val="009472F1"/>
    <w:rsid w:val="00947C08"/>
    <w:rsid w:val="009501E0"/>
    <w:rsid w:val="009504B2"/>
    <w:rsid w:val="00950673"/>
    <w:rsid w:val="00950AF3"/>
    <w:rsid w:val="0095200E"/>
    <w:rsid w:val="009533F4"/>
    <w:rsid w:val="00953415"/>
    <w:rsid w:val="0095442E"/>
    <w:rsid w:val="00957018"/>
    <w:rsid w:val="009578E4"/>
    <w:rsid w:val="00957944"/>
    <w:rsid w:val="00960CE9"/>
    <w:rsid w:val="00960D58"/>
    <w:rsid w:val="009630D6"/>
    <w:rsid w:val="00966E26"/>
    <w:rsid w:val="00970104"/>
    <w:rsid w:val="00970C67"/>
    <w:rsid w:val="0097106D"/>
    <w:rsid w:val="00972F27"/>
    <w:rsid w:val="00973E21"/>
    <w:rsid w:val="00974AC0"/>
    <w:rsid w:val="009750DB"/>
    <w:rsid w:val="009766DD"/>
    <w:rsid w:val="009774E4"/>
    <w:rsid w:val="0098087C"/>
    <w:rsid w:val="00980BA5"/>
    <w:rsid w:val="00980E3A"/>
    <w:rsid w:val="00981038"/>
    <w:rsid w:val="00981B7A"/>
    <w:rsid w:val="0098217F"/>
    <w:rsid w:val="00983501"/>
    <w:rsid w:val="00983FCB"/>
    <w:rsid w:val="0098407A"/>
    <w:rsid w:val="009840AE"/>
    <w:rsid w:val="009843AC"/>
    <w:rsid w:val="00984EBF"/>
    <w:rsid w:val="00984FEA"/>
    <w:rsid w:val="009868B3"/>
    <w:rsid w:val="00987982"/>
    <w:rsid w:val="009879A1"/>
    <w:rsid w:val="00987C76"/>
    <w:rsid w:val="009905CB"/>
    <w:rsid w:val="0099098E"/>
    <w:rsid w:val="00990A41"/>
    <w:rsid w:val="00991740"/>
    <w:rsid w:val="00991E06"/>
    <w:rsid w:val="00991E80"/>
    <w:rsid w:val="009941ED"/>
    <w:rsid w:val="009942C3"/>
    <w:rsid w:val="00994549"/>
    <w:rsid w:val="00994EA6"/>
    <w:rsid w:val="00995659"/>
    <w:rsid w:val="009959CE"/>
    <w:rsid w:val="0099617C"/>
    <w:rsid w:val="009969B9"/>
    <w:rsid w:val="00996F39"/>
    <w:rsid w:val="009A013D"/>
    <w:rsid w:val="009A01D4"/>
    <w:rsid w:val="009A0D3D"/>
    <w:rsid w:val="009A0F54"/>
    <w:rsid w:val="009A182E"/>
    <w:rsid w:val="009A184B"/>
    <w:rsid w:val="009A1ACA"/>
    <w:rsid w:val="009A307F"/>
    <w:rsid w:val="009A3D35"/>
    <w:rsid w:val="009A4C52"/>
    <w:rsid w:val="009A558F"/>
    <w:rsid w:val="009A7D60"/>
    <w:rsid w:val="009B0190"/>
    <w:rsid w:val="009B054A"/>
    <w:rsid w:val="009B0BC5"/>
    <w:rsid w:val="009B1F3B"/>
    <w:rsid w:val="009B20DF"/>
    <w:rsid w:val="009B2BB4"/>
    <w:rsid w:val="009B306D"/>
    <w:rsid w:val="009B3B45"/>
    <w:rsid w:val="009B3E22"/>
    <w:rsid w:val="009B43EE"/>
    <w:rsid w:val="009B442C"/>
    <w:rsid w:val="009B4830"/>
    <w:rsid w:val="009B48E3"/>
    <w:rsid w:val="009B4E68"/>
    <w:rsid w:val="009B5426"/>
    <w:rsid w:val="009B69CC"/>
    <w:rsid w:val="009B6B15"/>
    <w:rsid w:val="009B7062"/>
    <w:rsid w:val="009B7526"/>
    <w:rsid w:val="009B7D75"/>
    <w:rsid w:val="009B7F4E"/>
    <w:rsid w:val="009C0DC8"/>
    <w:rsid w:val="009C13EC"/>
    <w:rsid w:val="009C168F"/>
    <w:rsid w:val="009C1AC0"/>
    <w:rsid w:val="009C1C42"/>
    <w:rsid w:val="009C201E"/>
    <w:rsid w:val="009C2496"/>
    <w:rsid w:val="009C2ECE"/>
    <w:rsid w:val="009C39E4"/>
    <w:rsid w:val="009C45D8"/>
    <w:rsid w:val="009C5846"/>
    <w:rsid w:val="009C5A89"/>
    <w:rsid w:val="009C5E1D"/>
    <w:rsid w:val="009C5E42"/>
    <w:rsid w:val="009C6967"/>
    <w:rsid w:val="009D114F"/>
    <w:rsid w:val="009D197F"/>
    <w:rsid w:val="009D1CFC"/>
    <w:rsid w:val="009D3695"/>
    <w:rsid w:val="009D3C65"/>
    <w:rsid w:val="009D3CED"/>
    <w:rsid w:val="009D47BA"/>
    <w:rsid w:val="009D4B70"/>
    <w:rsid w:val="009D546B"/>
    <w:rsid w:val="009D6425"/>
    <w:rsid w:val="009D7773"/>
    <w:rsid w:val="009D7B2A"/>
    <w:rsid w:val="009E0342"/>
    <w:rsid w:val="009E17FE"/>
    <w:rsid w:val="009E56AD"/>
    <w:rsid w:val="009E6AB4"/>
    <w:rsid w:val="009E77FD"/>
    <w:rsid w:val="009E7831"/>
    <w:rsid w:val="009E7A95"/>
    <w:rsid w:val="009F17C1"/>
    <w:rsid w:val="009F1A2E"/>
    <w:rsid w:val="009F2373"/>
    <w:rsid w:val="009F29B7"/>
    <w:rsid w:val="009F2B86"/>
    <w:rsid w:val="009F2BEE"/>
    <w:rsid w:val="009F44A3"/>
    <w:rsid w:val="009F45A2"/>
    <w:rsid w:val="009F57F1"/>
    <w:rsid w:val="009F5F22"/>
    <w:rsid w:val="009F7017"/>
    <w:rsid w:val="009F73E5"/>
    <w:rsid w:val="00A02749"/>
    <w:rsid w:val="00A03001"/>
    <w:rsid w:val="00A03216"/>
    <w:rsid w:val="00A04529"/>
    <w:rsid w:val="00A05504"/>
    <w:rsid w:val="00A0551D"/>
    <w:rsid w:val="00A06D1F"/>
    <w:rsid w:val="00A075A0"/>
    <w:rsid w:val="00A075B6"/>
    <w:rsid w:val="00A0788F"/>
    <w:rsid w:val="00A100E8"/>
    <w:rsid w:val="00A1047A"/>
    <w:rsid w:val="00A1257D"/>
    <w:rsid w:val="00A1287F"/>
    <w:rsid w:val="00A12B20"/>
    <w:rsid w:val="00A145A8"/>
    <w:rsid w:val="00A14D5F"/>
    <w:rsid w:val="00A14F35"/>
    <w:rsid w:val="00A151C4"/>
    <w:rsid w:val="00A1591E"/>
    <w:rsid w:val="00A15CE9"/>
    <w:rsid w:val="00A15D50"/>
    <w:rsid w:val="00A17E4E"/>
    <w:rsid w:val="00A20646"/>
    <w:rsid w:val="00A20F6E"/>
    <w:rsid w:val="00A21830"/>
    <w:rsid w:val="00A21ECE"/>
    <w:rsid w:val="00A23D48"/>
    <w:rsid w:val="00A25290"/>
    <w:rsid w:val="00A2530E"/>
    <w:rsid w:val="00A273CE"/>
    <w:rsid w:val="00A27A31"/>
    <w:rsid w:val="00A27AD5"/>
    <w:rsid w:val="00A30CE1"/>
    <w:rsid w:val="00A33E6A"/>
    <w:rsid w:val="00A33F2F"/>
    <w:rsid w:val="00A3466F"/>
    <w:rsid w:val="00A35347"/>
    <w:rsid w:val="00A35E8F"/>
    <w:rsid w:val="00A375CF"/>
    <w:rsid w:val="00A4075B"/>
    <w:rsid w:val="00A409B4"/>
    <w:rsid w:val="00A409DA"/>
    <w:rsid w:val="00A41DD0"/>
    <w:rsid w:val="00A42071"/>
    <w:rsid w:val="00A427AB"/>
    <w:rsid w:val="00A427B5"/>
    <w:rsid w:val="00A42DCB"/>
    <w:rsid w:val="00A44400"/>
    <w:rsid w:val="00A44664"/>
    <w:rsid w:val="00A449BD"/>
    <w:rsid w:val="00A452B2"/>
    <w:rsid w:val="00A4562B"/>
    <w:rsid w:val="00A4794F"/>
    <w:rsid w:val="00A47997"/>
    <w:rsid w:val="00A51647"/>
    <w:rsid w:val="00A5242B"/>
    <w:rsid w:val="00A52458"/>
    <w:rsid w:val="00A52464"/>
    <w:rsid w:val="00A524EF"/>
    <w:rsid w:val="00A5300E"/>
    <w:rsid w:val="00A531A0"/>
    <w:rsid w:val="00A533A6"/>
    <w:rsid w:val="00A55215"/>
    <w:rsid w:val="00A55AC9"/>
    <w:rsid w:val="00A5619E"/>
    <w:rsid w:val="00A5697A"/>
    <w:rsid w:val="00A56E00"/>
    <w:rsid w:val="00A56EF3"/>
    <w:rsid w:val="00A60AB1"/>
    <w:rsid w:val="00A60F7B"/>
    <w:rsid w:val="00A61899"/>
    <w:rsid w:val="00A61BB6"/>
    <w:rsid w:val="00A61D34"/>
    <w:rsid w:val="00A629A7"/>
    <w:rsid w:val="00A647E7"/>
    <w:rsid w:val="00A64F66"/>
    <w:rsid w:val="00A658E3"/>
    <w:rsid w:val="00A65FE2"/>
    <w:rsid w:val="00A660FE"/>
    <w:rsid w:val="00A669B0"/>
    <w:rsid w:val="00A66FB7"/>
    <w:rsid w:val="00A70687"/>
    <w:rsid w:val="00A714B5"/>
    <w:rsid w:val="00A71E3D"/>
    <w:rsid w:val="00A72DC0"/>
    <w:rsid w:val="00A73209"/>
    <w:rsid w:val="00A747D9"/>
    <w:rsid w:val="00A752C5"/>
    <w:rsid w:val="00A75A0E"/>
    <w:rsid w:val="00A75A4F"/>
    <w:rsid w:val="00A76B2A"/>
    <w:rsid w:val="00A76C64"/>
    <w:rsid w:val="00A77057"/>
    <w:rsid w:val="00A770E3"/>
    <w:rsid w:val="00A778CB"/>
    <w:rsid w:val="00A77A66"/>
    <w:rsid w:val="00A80347"/>
    <w:rsid w:val="00A80452"/>
    <w:rsid w:val="00A80978"/>
    <w:rsid w:val="00A80C8F"/>
    <w:rsid w:val="00A82FB2"/>
    <w:rsid w:val="00A83E81"/>
    <w:rsid w:val="00A841C1"/>
    <w:rsid w:val="00A84379"/>
    <w:rsid w:val="00A855FF"/>
    <w:rsid w:val="00A86158"/>
    <w:rsid w:val="00A86353"/>
    <w:rsid w:val="00A87B80"/>
    <w:rsid w:val="00A87EBB"/>
    <w:rsid w:val="00A87FC6"/>
    <w:rsid w:val="00A900ED"/>
    <w:rsid w:val="00A904D1"/>
    <w:rsid w:val="00A90F12"/>
    <w:rsid w:val="00A90F84"/>
    <w:rsid w:val="00A910FD"/>
    <w:rsid w:val="00A914D0"/>
    <w:rsid w:val="00A922C1"/>
    <w:rsid w:val="00A92D10"/>
    <w:rsid w:val="00A933A0"/>
    <w:rsid w:val="00A9387F"/>
    <w:rsid w:val="00A940CC"/>
    <w:rsid w:val="00A94FA0"/>
    <w:rsid w:val="00A95528"/>
    <w:rsid w:val="00A961B9"/>
    <w:rsid w:val="00A96270"/>
    <w:rsid w:val="00A96F9E"/>
    <w:rsid w:val="00A97062"/>
    <w:rsid w:val="00A97144"/>
    <w:rsid w:val="00A9782B"/>
    <w:rsid w:val="00AA0B55"/>
    <w:rsid w:val="00AA0E66"/>
    <w:rsid w:val="00AA357A"/>
    <w:rsid w:val="00AA3C77"/>
    <w:rsid w:val="00AA453E"/>
    <w:rsid w:val="00AA56C4"/>
    <w:rsid w:val="00AA5AC3"/>
    <w:rsid w:val="00AA60CB"/>
    <w:rsid w:val="00AA7413"/>
    <w:rsid w:val="00AA7576"/>
    <w:rsid w:val="00AB079E"/>
    <w:rsid w:val="00AB0A76"/>
    <w:rsid w:val="00AB0CF2"/>
    <w:rsid w:val="00AB1C8E"/>
    <w:rsid w:val="00AB22C4"/>
    <w:rsid w:val="00AB3078"/>
    <w:rsid w:val="00AB5236"/>
    <w:rsid w:val="00AB6196"/>
    <w:rsid w:val="00AB736F"/>
    <w:rsid w:val="00AB73A8"/>
    <w:rsid w:val="00AC0E06"/>
    <w:rsid w:val="00AC163D"/>
    <w:rsid w:val="00AC1DD2"/>
    <w:rsid w:val="00AC274C"/>
    <w:rsid w:val="00AC2974"/>
    <w:rsid w:val="00AC2D18"/>
    <w:rsid w:val="00AC39E7"/>
    <w:rsid w:val="00AC3CE9"/>
    <w:rsid w:val="00AC3D2B"/>
    <w:rsid w:val="00AC3FB8"/>
    <w:rsid w:val="00AC4D94"/>
    <w:rsid w:val="00AC7384"/>
    <w:rsid w:val="00AD0BC2"/>
    <w:rsid w:val="00AD0E82"/>
    <w:rsid w:val="00AD11B3"/>
    <w:rsid w:val="00AD19F8"/>
    <w:rsid w:val="00AD1F7B"/>
    <w:rsid w:val="00AD32CA"/>
    <w:rsid w:val="00AD578F"/>
    <w:rsid w:val="00AD5F2D"/>
    <w:rsid w:val="00AD78BE"/>
    <w:rsid w:val="00AD7D5D"/>
    <w:rsid w:val="00AE011D"/>
    <w:rsid w:val="00AE060E"/>
    <w:rsid w:val="00AE06CD"/>
    <w:rsid w:val="00AE0CC7"/>
    <w:rsid w:val="00AE1834"/>
    <w:rsid w:val="00AE2277"/>
    <w:rsid w:val="00AE22F3"/>
    <w:rsid w:val="00AE3C6E"/>
    <w:rsid w:val="00AE3FB6"/>
    <w:rsid w:val="00AE450A"/>
    <w:rsid w:val="00AE49ED"/>
    <w:rsid w:val="00AE4A00"/>
    <w:rsid w:val="00AE5521"/>
    <w:rsid w:val="00AE59F0"/>
    <w:rsid w:val="00AE5B79"/>
    <w:rsid w:val="00AE6949"/>
    <w:rsid w:val="00AE7608"/>
    <w:rsid w:val="00AE78F0"/>
    <w:rsid w:val="00AF0235"/>
    <w:rsid w:val="00AF1770"/>
    <w:rsid w:val="00AF1794"/>
    <w:rsid w:val="00AF18A6"/>
    <w:rsid w:val="00AF32EF"/>
    <w:rsid w:val="00AF35D6"/>
    <w:rsid w:val="00AF3CD7"/>
    <w:rsid w:val="00AF41CB"/>
    <w:rsid w:val="00AF4952"/>
    <w:rsid w:val="00AF4C64"/>
    <w:rsid w:val="00AF52E4"/>
    <w:rsid w:val="00AF5BF5"/>
    <w:rsid w:val="00AF6C85"/>
    <w:rsid w:val="00AF7366"/>
    <w:rsid w:val="00B0014C"/>
    <w:rsid w:val="00B002B4"/>
    <w:rsid w:val="00B00B82"/>
    <w:rsid w:val="00B019C5"/>
    <w:rsid w:val="00B02864"/>
    <w:rsid w:val="00B02873"/>
    <w:rsid w:val="00B02971"/>
    <w:rsid w:val="00B029AF"/>
    <w:rsid w:val="00B030FC"/>
    <w:rsid w:val="00B03152"/>
    <w:rsid w:val="00B032C4"/>
    <w:rsid w:val="00B03465"/>
    <w:rsid w:val="00B04018"/>
    <w:rsid w:val="00B0437C"/>
    <w:rsid w:val="00B04411"/>
    <w:rsid w:val="00B0446C"/>
    <w:rsid w:val="00B04AC5"/>
    <w:rsid w:val="00B060C0"/>
    <w:rsid w:val="00B06811"/>
    <w:rsid w:val="00B07BA0"/>
    <w:rsid w:val="00B10259"/>
    <w:rsid w:val="00B11194"/>
    <w:rsid w:val="00B11CB8"/>
    <w:rsid w:val="00B14498"/>
    <w:rsid w:val="00B14733"/>
    <w:rsid w:val="00B14C2C"/>
    <w:rsid w:val="00B14E18"/>
    <w:rsid w:val="00B14ECF"/>
    <w:rsid w:val="00B15A84"/>
    <w:rsid w:val="00B15DE6"/>
    <w:rsid w:val="00B16872"/>
    <w:rsid w:val="00B16E5F"/>
    <w:rsid w:val="00B170C1"/>
    <w:rsid w:val="00B170F4"/>
    <w:rsid w:val="00B17508"/>
    <w:rsid w:val="00B2066D"/>
    <w:rsid w:val="00B20B6C"/>
    <w:rsid w:val="00B21341"/>
    <w:rsid w:val="00B2137E"/>
    <w:rsid w:val="00B217BB"/>
    <w:rsid w:val="00B22B62"/>
    <w:rsid w:val="00B22CD3"/>
    <w:rsid w:val="00B22F9A"/>
    <w:rsid w:val="00B23F1C"/>
    <w:rsid w:val="00B23FB9"/>
    <w:rsid w:val="00B2513A"/>
    <w:rsid w:val="00B25B50"/>
    <w:rsid w:val="00B25BAD"/>
    <w:rsid w:val="00B25BF4"/>
    <w:rsid w:val="00B26412"/>
    <w:rsid w:val="00B26FD0"/>
    <w:rsid w:val="00B273C8"/>
    <w:rsid w:val="00B275DF"/>
    <w:rsid w:val="00B279E3"/>
    <w:rsid w:val="00B27B6D"/>
    <w:rsid w:val="00B30114"/>
    <w:rsid w:val="00B301D8"/>
    <w:rsid w:val="00B30D21"/>
    <w:rsid w:val="00B32549"/>
    <w:rsid w:val="00B32564"/>
    <w:rsid w:val="00B32B51"/>
    <w:rsid w:val="00B33487"/>
    <w:rsid w:val="00B33D23"/>
    <w:rsid w:val="00B34485"/>
    <w:rsid w:val="00B37290"/>
    <w:rsid w:val="00B40CD9"/>
    <w:rsid w:val="00B41FD1"/>
    <w:rsid w:val="00B42D00"/>
    <w:rsid w:val="00B4335A"/>
    <w:rsid w:val="00B43B72"/>
    <w:rsid w:val="00B44AF9"/>
    <w:rsid w:val="00B4710E"/>
    <w:rsid w:val="00B47B40"/>
    <w:rsid w:val="00B47B8E"/>
    <w:rsid w:val="00B50C53"/>
    <w:rsid w:val="00B52171"/>
    <w:rsid w:val="00B52D0B"/>
    <w:rsid w:val="00B54264"/>
    <w:rsid w:val="00B54A67"/>
    <w:rsid w:val="00B55BC4"/>
    <w:rsid w:val="00B607EF"/>
    <w:rsid w:val="00B619A1"/>
    <w:rsid w:val="00B61A57"/>
    <w:rsid w:val="00B62697"/>
    <w:rsid w:val="00B629C8"/>
    <w:rsid w:val="00B63849"/>
    <w:rsid w:val="00B64306"/>
    <w:rsid w:val="00B64519"/>
    <w:rsid w:val="00B647D6"/>
    <w:rsid w:val="00B648E0"/>
    <w:rsid w:val="00B64FFF"/>
    <w:rsid w:val="00B652E8"/>
    <w:rsid w:val="00B653EA"/>
    <w:rsid w:val="00B656D5"/>
    <w:rsid w:val="00B6625B"/>
    <w:rsid w:val="00B6640A"/>
    <w:rsid w:val="00B6693C"/>
    <w:rsid w:val="00B70ECC"/>
    <w:rsid w:val="00B7156E"/>
    <w:rsid w:val="00B733B2"/>
    <w:rsid w:val="00B735E3"/>
    <w:rsid w:val="00B736A3"/>
    <w:rsid w:val="00B738D8"/>
    <w:rsid w:val="00B73FB1"/>
    <w:rsid w:val="00B748E3"/>
    <w:rsid w:val="00B75C7E"/>
    <w:rsid w:val="00B75EA0"/>
    <w:rsid w:val="00B76056"/>
    <w:rsid w:val="00B7649C"/>
    <w:rsid w:val="00B76912"/>
    <w:rsid w:val="00B76E39"/>
    <w:rsid w:val="00B770A9"/>
    <w:rsid w:val="00B77B29"/>
    <w:rsid w:val="00B77D0D"/>
    <w:rsid w:val="00B77F81"/>
    <w:rsid w:val="00B809FF"/>
    <w:rsid w:val="00B80A38"/>
    <w:rsid w:val="00B81012"/>
    <w:rsid w:val="00B813A8"/>
    <w:rsid w:val="00B82042"/>
    <w:rsid w:val="00B84364"/>
    <w:rsid w:val="00B85B68"/>
    <w:rsid w:val="00B86333"/>
    <w:rsid w:val="00B874C5"/>
    <w:rsid w:val="00B87FCB"/>
    <w:rsid w:val="00B9177F"/>
    <w:rsid w:val="00B92840"/>
    <w:rsid w:val="00B92E02"/>
    <w:rsid w:val="00B92EF4"/>
    <w:rsid w:val="00B93383"/>
    <w:rsid w:val="00B93BCD"/>
    <w:rsid w:val="00B93F49"/>
    <w:rsid w:val="00B949C0"/>
    <w:rsid w:val="00B94A7D"/>
    <w:rsid w:val="00B94F64"/>
    <w:rsid w:val="00B95837"/>
    <w:rsid w:val="00B95DB1"/>
    <w:rsid w:val="00BA0301"/>
    <w:rsid w:val="00BA0B7A"/>
    <w:rsid w:val="00BA113C"/>
    <w:rsid w:val="00BA22DB"/>
    <w:rsid w:val="00BA307B"/>
    <w:rsid w:val="00BA3A20"/>
    <w:rsid w:val="00BA3DB5"/>
    <w:rsid w:val="00BA3E65"/>
    <w:rsid w:val="00BA4736"/>
    <w:rsid w:val="00BA4AB9"/>
    <w:rsid w:val="00BA4EA5"/>
    <w:rsid w:val="00BA60C6"/>
    <w:rsid w:val="00BA613F"/>
    <w:rsid w:val="00BA6413"/>
    <w:rsid w:val="00BA6548"/>
    <w:rsid w:val="00BB0ACB"/>
    <w:rsid w:val="00BB0C78"/>
    <w:rsid w:val="00BB168A"/>
    <w:rsid w:val="00BB1753"/>
    <w:rsid w:val="00BB17F5"/>
    <w:rsid w:val="00BB1C3C"/>
    <w:rsid w:val="00BB20EB"/>
    <w:rsid w:val="00BB23CD"/>
    <w:rsid w:val="00BB27FB"/>
    <w:rsid w:val="00BB297B"/>
    <w:rsid w:val="00BB4B63"/>
    <w:rsid w:val="00BB505C"/>
    <w:rsid w:val="00BB5B80"/>
    <w:rsid w:val="00BB71D7"/>
    <w:rsid w:val="00BB72FD"/>
    <w:rsid w:val="00BB7F7E"/>
    <w:rsid w:val="00BC0973"/>
    <w:rsid w:val="00BC0EC4"/>
    <w:rsid w:val="00BC1DDB"/>
    <w:rsid w:val="00BC4E95"/>
    <w:rsid w:val="00BC4F7E"/>
    <w:rsid w:val="00BC505E"/>
    <w:rsid w:val="00BC5178"/>
    <w:rsid w:val="00BC5D4F"/>
    <w:rsid w:val="00BC60F5"/>
    <w:rsid w:val="00BC67C7"/>
    <w:rsid w:val="00BC7A54"/>
    <w:rsid w:val="00BC7C5B"/>
    <w:rsid w:val="00BD0B53"/>
    <w:rsid w:val="00BD0C20"/>
    <w:rsid w:val="00BD0F21"/>
    <w:rsid w:val="00BD1ED0"/>
    <w:rsid w:val="00BD2935"/>
    <w:rsid w:val="00BD2EBA"/>
    <w:rsid w:val="00BD3A46"/>
    <w:rsid w:val="00BD5C91"/>
    <w:rsid w:val="00BD5EA0"/>
    <w:rsid w:val="00BD6874"/>
    <w:rsid w:val="00BD6A6B"/>
    <w:rsid w:val="00BD75F3"/>
    <w:rsid w:val="00BD7D22"/>
    <w:rsid w:val="00BE1151"/>
    <w:rsid w:val="00BE1DEB"/>
    <w:rsid w:val="00BE2D12"/>
    <w:rsid w:val="00BE43A7"/>
    <w:rsid w:val="00BE5717"/>
    <w:rsid w:val="00BE5C77"/>
    <w:rsid w:val="00BE6AE4"/>
    <w:rsid w:val="00BE70CA"/>
    <w:rsid w:val="00BF0816"/>
    <w:rsid w:val="00BF0A95"/>
    <w:rsid w:val="00BF24ED"/>
    <w:rsid w:val="00BF333D"/>
    <w:rsid w:val="00BF3B54"/>
    <w:rsid w:val="00BF414C"/>
    <w:rsid w:val="00BF4875"/>
    <w:rsid w:val="00BF49C5"/>
    <w:rsid w:val="00BF4BC1"/>
    <w:rsid w:val="00BF6224"/>
    <w:rsid w:val="00BF78B8"/>
    <w:rsid w:val="00BF7B6D"/>
    <w:rsid w:val="00C008E8"/>
    <w:rsid w:val="00C016A9"/>
    <w:rsid w:val="00C025D8"/>
    <w:rsid w:val="00C02D92"/>
    <w:rsid w:val="00C030F3"/>
    <w:rsid w:val="00C0313A"/>
    <w:rsid w:val="00C03A10"/>
    <w:rsid w:val="00C04A2B"/>
    <w:rsid w:val="00C04CF2"/>
    <w:rsid w:val="00C04D32"/>
    <w:rsid w:val="00C04DB2"/>
    <w:rsid w:val="00C05B0E"/>
    <w:rsid w:val="00C06206"/>
    <w:rsid w:val="00C064AB"/>
    <w:rsid w:val="00C065F9"/>
    <w:rsid w:val="00C06882"/>
    <w:rsid w:val="00C069B0"/>
    <w:rsid w:val="00C06AC8"/>
    <w:rsid w:val="00C06C19"/>
    <w:rsid w:val="00C06E8D"/>
    <w:rsid w:val="00C0715B"/>
    <w:rsid w:val="00C07BCC"/>
    <w:rsid w:val="00C101B2"/>
    <w:rsid w:val="00C1069A"/>
    <w:rsid w:val="00C10C5D"/>
    <w:rsid w:val="00C11718"/>
    <w:rsid w:val="00C1241A"/>
    <w:rsid w:val="00C12830"/>
    <w:rsid w:val="00C13014"/>
    <w:rsid w:val="00C1365D"/>
    <w:rsid w:val="00C1378C"/>
    <w:rsid w:val="00C13AA9"/>
    <w:rsid w:val="00C13F1D"/>
    <w:rsid w:val="00C140A0"/>
    <w:rsid w:val="00C14136"/>
    <w:rsid w:val="00C145B3"/>
    <w:rsid w:val="00C161C7"/>
    <w:rsid w:val="00C16281"/>
    <w:rsid w:val="00C16799"/>
    <w:rsid w:val="00C16B22"/>
    <w:rsid w:val="00C16BAC"/>
    <w:rsid w:val="00C16E0F"/>
    <w:rsid w:val="00C20619"/>
    <w:rsid w:val="00C22186"/>
    <w:rsid w:val="00C224CB"/>
    <w:rsid w:val="00C2521B"/>
    <w:rsid w:val="00C25A28"/>
    <w:rsid w:val="00C25A97"/>
    <w:rsid w:val="00C25B47"/>
    <w:rsid w:val="00C26CF3"/>
    <w:rsid w:val="00C26F86"/>
    <w:rsid w:val="00C27535"/>
    <w:rsid w:val="00C2760D"/>
    <w:rsid w:val="00C27988"/>
    <w:rsid w:val="00C302B1"/>
    <w:rsid w:val="00C30E12"/>
    <w:rsid w:val="00C31A23"/>
    <w:rsid w:val="00C3204F"/>
    <w:rsid w:val="00C32525"/>
    <w:rsid w:val="00C32BB0"/>
    <w:rsid w:val="00C33D17"/>
    <w:rsid w:val="00C3413B"/>
    <w:rsid w:val="00C35623"/>
    <w:rsid w:val="00C367E7"/>
    <w:rsid w:val="00C36E1A"/>
    <w:rsid w:val="00C3774E"/>
    <w:rsid w:val="00C3795E"/>
    <w:rsid w:val="00C4003D"/>
    <w:rsid w:val="00C403ED"/>
    <w:rsid w:val="00C4071A"/>
    <w:rsid w:val="00C40C7D"/>
    <w:rsid w:val="00C40CF5"/>
    <w:rsid w:val="00C40ED4"/>
    <w:rsid w:val="00C412B6"/>
    <w:rsid w:val="00C415A3"/>
    <w:rsid w:val="00C4198B"/>
    <w:rsid w:val="00C41E2E"/>
    <w:rsid w:val="00C41E57"/>
    <w:rsid w:val="00C42B87"/>
    <w:rsid w:val="00C43629"/>
    <w:rsid w:val="00C44452"/>
    <w:rsid w:val="00C44AB2"/>
    <w:rsid w:val="00C461AD"/>
    <w:rsid w:val="00C505E4"/>
    <w:rsid w:val="00C5108E"/>
    <w:rsid w:val="00C52180"/>
    <w:rsid w:val="00C523EF"/>
    <w:rsid w:val="00C52719"/>
    <w:rsid w:val="00C53F72"/>
    <w:rsid w:val="00C545EA"/>
    <w:rsid w:val="00C54E54"/>
    <w:rsid w:val="00C54EB8"/>
    <w:rsid w:val="00C565A3"/>
    <w:rsid w:val="00C566D1"/>
    <w:rsid w:val="00C573EE"/>
    <w:rsid w:val="00C57637"/>
    <w:rsid w:val="00C578ED"/>
    <w:rsid w:val="00C57B62"/>
    <w:rsid w:val="00C57F5B"/>
    <w:rsid w:val="00C600BC"/>
    <w:rsid w:val="00C604F0"/>
    <w:rsid w:val="00C605E3"/>
    <w:rsid w:val="00C60C02"/>
    <w:rsid w:val="00C61293"/>
    <w:rsid w:val="00C6130B"/>
    <w:rsid w:val="00C61613"/>
    <w:rsid w:val="00C617EB"/>
    <w:rsid w:val="00C619DC"/>
    <w:rsid w:val="00C61C61"/>
    <w:rsid w:val="00C62DB9"/>
    <w:rsid w:val="00C63D0F"/>
    <w:rsid w:val="00C64C77"/>
    <w:rsid w:val="00C65367"/>
    <w:rsid w:val="00C656DC"/>
    <w:rsid w:val="00C657D0"/>
    <w:rsid w:val="00C667D0"/>
    <w:rsid w:val="00C66E88"/>
    <w:rsid w:val="00C67A45"/>
    <w:rsid w:val="00C712CF"/>
    <w:rsid w:val="00C71514"/>
    <w:rsid w:val="00C71A56"/>
    <w:rsid w:val="00C72BE6"/>
    <w:rsid w:val="00C7410B"/>
    <w:rsid w:val="00C7495E"/>
    <w:rsid w:val="00C762E6"/>
    <w:rsid w:val="00C763A6"/>
    <w:rsid w:val="00C774EF"/>
    <w:rsid w:val="00C77E10"/>
    <w:rsid w:val="00C80458"/>
    <w:rsid w:val="00C80C38"/>
    <w:rsid w:val="00C814BC"/>
    <w:rsid w:val="00C81D08"/>
    <w:rsid w:val="00C81E98"/>
    <w:rsid w:val="00C826DE"/>
    <w:rsid w:val="00C82D21"/>
    <w:rsid w:val="00C82EB8"/>
    <w:rsid w:val="00C83877"/>
    <w:rsid w:val="00C83881"/>
    <w:rsid w:val="00C840FC"/>
    <w:rsid w:val="00C8469B"/>
    <w:rsid w:val="00C846B4"/>
    <w:rsid w:val="00C8475B"/>
    <w:rsid w:val="00C84A97"/>
    <w:rsid w:val="00C84BCA"/>
    <w:rsid w:val="00C84E1E"/>
    <w:rsid w:val="00C8508D"/>
    <w:rsid w:val="00C850E5"/>
    <w:rsid w:val="00C85EA4"/>
    <w:rsid w:val="00C863B2"/>
    <w:rsid w:val="00C86ED2"/>
    <w:rsid w:val="00C902F6"/>
    <w:rsid w:val="00C905F0"/>
    <w:rsid w:val="00C91AF3"/>
    <w:rsid w:val="00C91BA0"/>
    <w:rsid w:val="00C91DB1"/>
    <w:rsid w:val="00C9273A"/>
    <w:rsid w:val="00C928BB"/>
    <w:rsid w:val="00C94034"/>
    <w:rsid w:val="00C949A1"/>
    <w:rsid w:val="00C95189"/>
    <w:rsid w:val="00C957DD"/>
    <w:rsid w:val="00C95C1A"/>
    <w:rsid w:val="00C95FEB"/>
    <w:rsid w:val="00C96518"/>
    <w:rsid w:val="00C970CD"/>
    <w:rsid w:val="00C9710D"/>
    <w:rsid w:val="00C971B4"/>
    <w:rsid w:val="00C975AB"/>
    <w:rsid w:val="00CA3868"/>
    <w:rsid w:val="00CA457A"/>
    <w:rsid w:val="00CA4E1D"/>
    <w:rsid w:val="00CA4F84"/>
    <w:rsid w:val="00CA5706"/>
    <w:rsid w:val="00CA6AD2"/>
    <w:rsid w:val="00CA74A3"/>
    <w:rsid w:val="00CB0538"/>
    <w:rsid w:val="00CB0B2F"/>
    <w:rsid w:val="00CB1302"/>
    <w:rsid w:val="00CB1B7D"/>
    <w:rsid w:val="00CB1C1A"/>
    <w:rsid w:val="00CB28FC"/>
    <w:rsid w:val="00CB2D5C"/>
    <w:rsid w:val="00CB3168"/>
    <w:rsid w:val="00CB465F"/>
    <w:rsid w:val="00CB4AEF"/>
    <w:rsid w:val="00CB5420"/>
    <w:rsid w:val="00CB5BB7"/>
    <w:rsid w:val="00CB603D"/>
    <w:rsid w:val="00CB6322"/>
    <w:rsid w:val="00CB6C1B"/>
    <w:rsid w:val="00CB761F"/>
    <w:rsid w:val="00CB7EE7"/>
    <w:rsid w:val="00CB7FCD"/>
    <w:rsid w:val="00CC06E3"/>
    <w:rsid w:val="00CC07C0"/>
    <w:rsid w:val="00CC159F"/>
    <w:rsid w:val="00CC1E6D"/>
    <w:rsid w:val="00CC1FCA"/>
    <w:rsid w:val="00CC2A17"/>
    <w:rsid w:val="00CC3395"/>
    <w:rsid w:val="00CC3962"/>
    <w:rsid w:val="00CC3991"/>
    <w:rsid w:val="00CC3FEC"/>
    <w:rsid w:val="00CC4459"/>
    <w:rsid w:val="00CC4552"/>
    <w:rsid w:val="00CC5B09"/>
    <w:rsid w:val="00CC5CE2"/>
    <w:rsid w:val="00CC6A70"/>
    <w:rsid w:val="00CC7392"/>
    <w:rsid w:val="00CC74C1"/>
    <w:rsid w:val="00CC7702"/>
    <w:rsid w:val="00CD02DA"/>
    <w:rsid w:val="00CD1207"/>
    <w:rsid w:val="00CD2321"/>
    <w:rsid w:val="00CD332C"/>
    <w:rsid w:val="00CD402F"/>
    <w:rsid w:val="00CD666F"/>
    <w:rsid w:val="00CD6B25"/>
    <w:rsid w:val="00CD6C95"/>
    <w:rsid w:val="00CD6E1A"/>
    <w:rsid w:val="00CD7550"/>
    <w:rsid w:val="00CD765B"/>
    <w:rsid w:val="00CE030B"/>
    <w:rsid w:val="00CE1061"/>
    <w:rsid w:val="00CE1AC2"/>
    <w:rsid w:val="00CE1E54"/>
    <w:rsid w:val="00CE21AD"/>
    <w:rsid w:val="00CE2773"/>
    <w:rsid w:val="00CE2AB0"/>
    <w:rsid w:val="00CE301C"/>
    <w:rsid w:val="00CE38EE"/>
    <w:rsid w:val="00CE3A02"/>
    <w:rsid w:val="00CE4381"/>
    <w:rsid w:val="00CE4B84"/>
    <w:rsid w:val="00CE5BD4"/>
    <w:rsid w:val="00CE5E9F"/>
    <w:rsid w:val="00CE61BC"/>
    <w:rsid w:val="00CE6469"/>
    <w:rsid w:val="00CE6753"/>
    <w:rsid w:val="00CE7352"/>
    <w:rsid w:val="00CE7AF8"/>
    <w:rsid w:val="00CE7FC5"/>
    <w:rsid w:val="00CF00D5"/>
    <w:rsid w:val="00CF0129"/>
    <w:rsid w:val="00CF0280"/>
    <w:rsid w:val="00CF0495"/>
    <w:rsid w:val="00CF0669"/>
    <w:rsid w:val="00CF2370"/>
    <w:rsid w:val="00CF2F98"/>
    <w:rsid w:val="00CF31B1"/>
    <w:rsid w:val="00CF42E4"/>
    <w:rsid w:val="00CF4329"/>
    <w:rsid w:val="00CF4690"/>
    <w:rsid w:val="00CF480B"/>
    <w:rsid w:val="00CF5376"/>
    <w:rsid w:val="00CF57D4"/>
    <w:rsid w:val="00CF5A38"/>
    <w:rsid w:val="00CF7750"/>
    <w:rsid w:val="00D00B5B"/>
    <w:rsid w:val="00D01386"/>
    <w:rsid w:val="00D01771"/>
    <w:rsid w:val="00D01ABF"/>
    <w:rsid w:val="00D02007"/>
    <w:rsid w:val="00D02067"/>
    <w:rsid w:val="00D0275A"/>
    <w:rsid w:val="00D02D57"/>
    <w:rsid w:val="00D0326E"/>
    <w:rsid w:val="00D03722"/>
    <w:rsid w:val="00D03B48"/>
    <w:rsid w:val="00D03BDD"/>
    <w:rsid w:val="00D043CF"/>
    <w:rsid w:val="00D04A95"/>
    <w:rsid w:val="00D04E5A"/>
    <w:rsid w:val="00D04F49"/>
    <w:rsid w:val="00D05026"/>
    <w:rsid w:val="00D06088"/>
    <w:rsid w:val="00D061B5"/>
    <w:rsid w:val="00D0636A"/>
    <w:rsid w:val="00D071C1"/>
    <w:rsid w:val="00D072C2"/>
    <w:rsid w:val="00D07A55"/>
    <w:rsid w:val="00D10192"/>
    <w:rsid w:val="00D10241"/>
    <w:rsid w:val="00D1091A"/>
    <w:rsid w:val="00D10D95"/>
    <w:rsid w:val="00D1123D"/>
    <w:rsid w:val="00D1156C"/>
    <w:rsid w:val="00D1294E"/>
    <w:rsid w:val="00D132D7"/>
    <w:rsid w:val="00D137B8"/>
    <w:rsid w:val="00D13AE4"/>
    <w:rsid w:val="00D14F98"/>
    <w:rsid w:val="00D159DE"/>
    <w:rsid w:val="00D16379"/>
    <w:rsid w:val="00D1641C"/>
    <w:rsid w:val="00D165CC"/>
    <w:rsid w:val="00D16AFF"/>
    <w:rsid w:val="00D16F19"/>
    <w:rsid w:val="00D17BAF"/>
    <w:rsid w:val="00D20016"/>
    <w:rsid w:val="00D21428"/>
    <w:rsid w:val="00D2175B"/>
    <w:rsid w:val="00D21D22"/>
    <w:rsid w:val="00D21E91"/>
    <w:rsid w:val="00D22331"/>
    <w:rsid w:val="00D22357"/>
    <w:rsid w:val="00D227FB"/>
    <w:rsid w:val="00D2366B"/>
    <w:rsid w:val="00D23F27"/>
    <w:rsid w:val="00D2449A"/>
    <w:rsid w:val="00D24F11"/>
    <w:rsid w:val="00D24F1D"/>
    <w:rsid w:val="00D25414"/>
    <w:rsid w:val="00D254D7"/>
    <w:rsid w:val="00D2650F"/>
    <w:rsid w:val="00D26A1E"/>
    <w:rsid w:val="00D26A64"/>
    <w:rsid w:val="00D30819"/>
    <w:rsid w:val="00D3095B"/>
    <w:rsid w:val="00D31635"/>
    <w:rsid w:val="00D32032"/>
    <w:rsid w:val="00D32050"/>
    <w:rsid w:val="00D32653"/>
    <w:rsid w:val="00D338C8"/>
    <w:rsid w:val="00D33E64"/>
    <w:rsid w:val="00D33FB4"/>
    <w:rsid w:val="00D341CD"/>
    <w:rsid w:val="00D34231"/>
    <w:rsid w:val="00D34E4B"/>
    <w:rsid w:val="00D35565"/>
    <w:rsid w:val="00D35768"/>
    <w:rsid w:val="00D3611B"/>
    <w:rsid w:val="00D3646C"/>
    <w:rsid w:val="00D365FB"/>
    <w:rsid w:val="00D36C40"/>
    <w:rsid w:val="00D3711C"/>
    <w:rsid w:val="00D37984"/>
    <w:rsid w:val="00D37A06"/>
    <w:rsid w:val="00D37B49"/>
    <w:rsid w:val="00D37BA9"/>
    <w:rsid w:val="00D37F27"/>
    <w:rsid w:val="00D416C3"/>
    <w:rsid w:val="00D4307B"/>
    <w:rsid w:val="00D43D3E"/>
    <w:rsid w:val="00D44C11"/>
    <w:rsid w:val="00D45515"/>
    <w:rsid w:val="00D45B6C"/>
    <w:rsid w:val="00D46044"/>
    <w:rsid w:val="00D46AC6"/>
    <w:rsid w:val="00D46B28"/>
    <w:rsid w:val="00D47DE2"/>
    <w:rsid w:val="00D47E26"/>
    <w:rsid w:val="00D504F5"/>
    <w:rsid w:val="00D505E6"/>
    <w:rsid w:val="00D513BB"/>
    <w:rsid w:val="00D515AC"/>
    <w:rsid w:val="00D517E5"/>
    <w:rsid w:val="00D519C1"/>
    <w:rsid w:val="00D51F86"/>
    <w:rsid w:val="00D5219E"/>
    <w:rsid w:val="00D5263E"/>
    <w:rsid w:val="00D527DB"/>
    <w:rsid w:val="00D52C56"/>
    <w:rsid w:val="00D52F2E"/>
    <w:rsid w:val="00D54BBE"/>
    <w:rsid w:val="00D54F6B"/>
    <w:rsid w:val="00D55DAC"/>
    <w:rsid w:val="00D5636A"/>
    <w:rsid w:val="00D57900"/>
    <w:rsid w:val="00D60196"/>
    <w:rsid w:val="00D60CF0"/>
    <w:rsid w:val="00D6160A"/>
    <w:rsid w:val="00D617FC"/>
    <w:rsid w:val="00D625E4"/>
    <w:rsid w:val="00D626BB"/>
    <w:rsid w:val="00D62781"/>
    <w:rsid w:val="00D62869"/>
    <w:rsid w:val="00D62A53"/>
    <w:rsid w:val="00D637AD"/>
    <w:rsid w:val="00D63A05"/>
    <w:rsid w:val="00D651B1"/>
    <w:rsid w:val="00D655F7"/>
    <w:rsid w:val="00D656E8"/>
    <w:rsid w:val="00D65CF3"/>
    <w:rsid w:val="00D66619"/>
    <w:rsid w:val="00D66D69"/>
    <w:rsid w:val="00D673CD"/>
    <w:rsid w:val="00D67A98"/>
    <w:rsid w:val="00D67D24"/>
    <w:rsid w:val="00D70684"/>
    <w:rsid w:val="00D70ACB"/>
    <w:rsid w:val="00D71831"/>
    <w:rsid w:val="00D719CA"/>
    <w:rsid w:val="00D71B37"/>
    <w:rsid w:val="00D71EDC"/>
    <w:rsid w:val="00D7200D"/>
    <w:rsid w:val="00D72B3B"/>
    <w:rsid w:val="00D72FD4"/>
    <w:rsid w:val="00D7355B"/>
    <w:rsid w:val="00D7412E"/>
    <w:rsid w:val="00D742E9"/>
    <w:rsid w:val="00D74571"/>
    <w:rsid w:val="00D74F36"/>
    <w:rsid w:val="00D75258"/>
    <w:rsid w:val="00D75374"/>
    <w:rsid w:val="00D7684D"/>
    <w:rsid w:val="00D77493"/>
    <w:rsid w:val="00D77C60"/>
    <w:rsid w:val="00D77D42"/>
    <w:rsid w:val="00D77F5B"/>
    <w:rsid w:val="00D80894"/>
    <w:rsid w:val="00D80C04"/>
    <w:rsid w:val="00D82325"/>
    <w:rsid w:val="00D83472"/>
    <w:rsid w:val="00D84E8B"/>
    <w:rsid w:val="00D851BB"/>
    <w:rsid w:val="00D85E36"/>
    <w:rsid w:val="00D86981"/>
    <w:rsid w:val="00D86DFB"/>
    <w:rsid w:val="00D872AB"/>
    <w:rsid w:val="00D87E9B"/>
    <w:rsid w:val="00D908D7"/>
    <w:rsid w:val="00D90914"/>
    <w:rsid w:val="00D92327"/>
    <w:rsid w:val="00D923C9"/>
    <w:rsid w:val="00D92A59"/>
    <w:rsid w:val="00D95057"/>
    <w:rsid w:val="00D95CB5"/>
    <w:rsid w:val="00D962D7"/>
    <w:rsid w:val="00D9644E"/>
    <w:rsid w:val="00D97CDC"/>
    <w:rsid w:val="00DA189B"/>
    <w:rsid w:val="00DA244D"/>
    <w:rsid w:val="00DA2935"/>
    <w:rsid w:val="00DA2C72"/>
    <w:rsid w:val="00DA3302"/>
    <w:rsid w:val="00DA3E92"/>
    <w:rsid w:val="00DA4E75"/>
    <w:rsid w:val="00DA51C1"/>
    <w:rsid w:val="00DA5E45"/>
    <w:rsid w:val="00DB06B9"/>
    <w:rsid w:val="00DB0F3C"/>
    <w:rsid w:val="00DB1615"/>
    <w:rsid w:val="00DB1A91"/>
    <w:rsid w:val="00DB1DB6"/>
    <w:rsid w:val="00DB2260"/>
    <w:rsid w:val="00DB24A0"/>
    <w:rsid w:val="00DB25D1"/>
    <w:rsid w:val="00DB2864"/>
    <w:rsid w:val="00DB30FA"/>
    <w:rsid w:val="00DB36EF"/>
    <w:rsid w:val="00DB386D"/>
    <w:rsid w:val="00DB3BC1"/>
    <w:rsid w:val="00DB442C"/>
    <w:rsid w:val="00DB62E8"/>
    <w:rsid w:val="00DB667C"/>
    <w:rsid w:val="00DB76DA"/>
    <w:rsid w:val="00DB7F32"/>
    <w:rsid w:val="00DC07C2"/>
    <w:rsid w:val="00DC0A94"/>
    <w:rsid w:val="00DC0E62"/>
    <w:rsid w:val="00DC10FA"/>
    <w:rsid w:val="00DC1681"/>
    <w:rsid w:val="00DC1825"/>
    <w:rsid w:val="00DC1DFB"/>
    <w:rsid w:val="00DC1ECC"/>
    <w:rsid w:val="00DC2277"/>
    <w:rsid w:val="00DC246B"/>
    <w:rsid w:val="00DC2786"/>
    <w:rsid w:val="00DC2D1A"/>
    <w:rsid w:val="00DC3599"/>
    <w:rsid w:val="00DC3A2A"/>
    <w:rsid w:val="00DC47E1"/>
    <w:rsid w:val="00DC78F1"/>
    <w:rsid w:val="00DD0BAA"/>
    <w:rsid w:val="00DD0E6D"/>
    <w:rsid w:val="00DD0FEA"/>
    <w:rsid w:val="00DD16A3"/>
    <w:rsid w:val="00DD2307"/>
    <w:rsid w:val="00DD291F"/>
    <w:rsid w:val="00DD336C"/>
    <w:rsid w:val="00DD3A4D"/>
    <w:rsid w:val="00DD3DFE"/>
    <w:rsid w:val="00DD3FA6"/>
    <w:rsid w:val="00DD4AA7"/>
    <w:rsid w:val="00DD5650"/>
    <w:rsid w:val="00DD76DC"/>
    <w:rsid w:val="00DD77A1"/>
    <w:rsid w:val="00DE0C4D"/>
    <w:rsid w:val="00DE2A4E"/>
    <w:rsid w:val="00DE2F24"/>
    <w:rsid w:val="00DE3CEC"/>
    <w:rsid w:val="00DE41D6"/>
    <w:rsid w:val="00DE583D"/>
    <w:rsid w:val="00DE58A0"/>
    <w:rsid w:val="00DE641D"/>
    <w:rsid w:val="00DE66AE"/>
    <w:rsid w:val="00DE6718"/>
    <w:rsid w:val="00DE67E5"/>
    <w:rsid w:val="00DF0C19"/>
    <w:rsid w:val="00DF1175"/>
    <w:rsid w:val="00DF11D4"/>
    <w:rsid w:val="00DF2A54"/>
    <w:rsid w:val="00DF588E"/>
    <w:rsid w:val="00DF6A3C"/>
    <w:rsid w:val="00DF77E4"/>
    <w:rsid w:val="00DF77E5"/>
    <w:rsid w:val="00DF7D31"/>
    <w:rsid w:val="00E02DF0"/>
    <w:rsid w:val="00E03F22"/>
    <w:rsid w:val="00E041AC"/>
    <w:rsid w:val="00E055A9"/>
    <w:rsid w:val="00E059DB"/>
    <w:rsid w:val="00E06B37"/>
    <w:rsid w:val="00E071D3"/>
    <w:rsid w:val="00E0747B"/>
    <w:rsid w:val="00E1055D"/>
    <w:rsid w:val="00E1211B"/>
    <w:rsid w:val="00E12522"/>
    <w:rsid w:val="00E1264F"/>
    <w:rsid w:val="00E12E82"/>
    <w:rsid w:val="00E12FF9"/>
    <w:rsid w:val="00E14200"/>
    <w:rsid w:val="00E152D4"/>
    <w:rsid w:val="00E157B3"/>
    <w:rsid w:val="00E15F31"/>
    <w:rsid w:val="00E1608D"/>
    <w:rsid w:val="00E16444"/>
    <w:rsid w:val="00E16531"/>
    <w:rsid w:val="00E165D4"/>
    <w:rsid w:val="00E2004A"/>
    <w:rsid w:val="00E20109"/>
    <w:rsid w:val="00E203D8"/>
    <w:rsid w:val="00E2119A"/>
    <w:rsid w:val="00E22821"/>
    <w:rsid w:val="00E239A6"/>
    <w:rsid w:val="00E24324"/>
    <w:rsid w:val="00E24955"/>
    <w:rsid w:val="00E25215"/>
    <w:rsid w:val="00E2671D"/>
    <w:rsid w:val="00E27A2A"/>
    <w:rsid w:val="00E27DF0"/>
    <w:rsid w:val="00E27E22"/>
    <w:rsid w:val="00E27F69"/>
    <w:rsid w:val="00E30222"/>
    <w:rsid w:val="00E303F6"/>
    <w:rsid w:val="00E32531"/>
    <w:rsid w:val="00E32CFF"/>
    <w:rsid w:val="00E33E69"/>
    <w:rsid w:val="00E35008"/>
    <w:rsid w:val="00E35AAA"/>
    <w:rsid w:val="00E36902"/>
    <w:rsid w:val="00E370B1"/>
    <w:rsid w:val="00E400CF"/>
    <w:rsid w:val="00E41A19"/>
    <w:rsid w:val="00E4231F"/>
    <w:rsid w:val="00E425EF"/>
    <w:rsid w:val="00E43452"/>
    <w:rsid w:val="00E443CA"/>
    <w:rsid w:val="00E46764"/>
    <w:rsid w:val="00E46ECE"/>
    <w:rsid w:val="00E479DB"/>
    <w:rsid w:val="00E47A73"/>
    <w:rsid w:val="00E50244"/>
    <w:rsid w:val="00E502EF"/>
    <w:rsid w:val="00E50620"/>
    <w:rsid w:val="00E50A66"/>
    <w:rsid w:val="00E51D5C"/>
    <w:rsid w:val="00E51D82"/>
    <w:rsid w:val="00E524B6"/>
    <w:rsid w:val="00E528BC"/>
    <w:rsid w:val="00E53356"/>
    <w:rsid w:val="00E54B0E"/>
    <w:rsid w:val="00E55CFA"/>
    <w:rsid w:val="00E567D8"/>
    <w:rsid w:val="00E5688A"/>
    <w:rsid w:val="00E56902"/>
    <w:rsid w:val="00E57005"/>
    <w:rsid w:val="00E57113"/>
    <w:rsid w:val="00E578F2"/>
    <w:rsid w:val="00E57C59"/>
    <w:rsid w:val="00E6041E"/>
    <w:rsid w:val="00E606F1"/>
    <w:rsid w:val="00E62575"/>
    <w:rsid w:val="00E62883"/>
    <w:rsid w:val="00E6322D"/>
    <w:rsid w:val="00E637E9"/>
    <w:rsid w:val="00E63DC0"/>
    <w:rsid w:val="00E648B5"/>
    <w:rsid w:val="00E6522B"/>
    <w:rsid w:val="00E65646"/>
    <w:rsid w:val="00E65724"/>
    <w:rsid w:val="00E65D20"/>
    <w:rsid w:val="00E65D85"/>
    <w:rsid w:val="00E66B61"/>
    <w:rsid w:val="00E675D9"/>
    <w:rsid w:val="00E702A0"/>
    <w:rsid w:val="00E71C48"/>
    <w:rsid w:val="00E71DAE"/>
    <w:rsid w:val="00E720D0"/>
    <w:rsid w:val="00E7254F"/>
    <w:rsid w:val="00E72626"/>
    <w:rsid w:val="00E726A8"/>
    <w:rsid w:val="00E744F3"/>
    <w:rsid w:val="00E748A2"/>
    <w:rsid w:val="00E74B4B"/>
    <w:rsid w:val="00E7533D"/>
    <w:rsid w:val="00E75CAF"/>
    <w:rsid w:val="00E76140"/>
    <w:rsid w:val="00E76275"/>
    <w:rsid w:val="00E7741A"/>
    <w:rsid w:val="00E77CAD"/>
    <w:rsid w:val="00E8072D"/>
    <w:rsid w:val="00E82200"/>
    <w:rsid w:val="00E83576"/>
    <w:rsid w:val="00E835B1"/>
    <w:rsid w:val="00E83BE7"/>
    <w:rsid w:val="00E83ED0"/>
    <w:rsid w:val="00E849D9"/>
    <w:rsid w:val="00E85776"/>
    <w:rsid w:val="00E861A7"/>
    <w:rsid w:val="00E8742A"/>
    <w:rsid w:val="00E8767C"/>
    <w:rsid w:val="00E879D8"/>
    <w:rsid w:val="00E87D98"/>
    <w:rsid w:val="00E87E78"/>
    <w:rsid w:val="00E9060C"/>
    <w:rsid w:val="00E9069E"/>
    <w:rsid w:val="00E90995"/>
    <w:rsid w:val="00E9120B"/>
    <w:rsid w:val="00E913DB"/>
    <w:rsid w:val="00E91534"/>
    <w:rsid w:val="00E91DFF"/>
    <w:rsid w:val="00E91F59"/>
    <w:rsid w:val="00E934D4"/>
    <w:rsid w:val="00E93E89"/>
    <w:rsid w:val="00E9473C"/>
    <w:rsid w:val="00E96817"/>
    <w:rsid w:val="00E96A83"/>
    <w:rsid w:val="00EA025F"/>
    <w:rsid w:val="00EA0685"/>
    <w:rsid w:val="00EA07D4"/>
    <w:rsid w:val="00EA1267"/>
    <w:rsid w:val="00EA2405"/>
    <w:rsid w:val="00EA25A5"/>
    <w:rsid w:val="00EA26B9"/>
    <w:rsid w:val="00EA323C"/>
    <w:rsid w:val="00EA349F"/>
    <w:rsid w:val="00EA36B9"/>
    <w:rsid w:val="00EA55BE"/>
    <w:rsid w:val="00EA5D73"/>
    <w:rsid w:val="00EA5E22"/>
    <w:rsid w:val="00EA69B8"/>
    <w:rsid w:val="00EA7159"/>
    <w:rsid w:val="00EA7FD1"/>
    <w:rsid w:val="00EB0C0F"/>
    <w:rsid w:val="00EB1007"/>
    <w:rsid w:val="00EB176B"/>
    <w:rsid w:val="00EB216B"/>
    <w:rsid w:val="00EB3BF0"/>
    <w:rsid w:val="00EB4C94"/>
    <w:rsid w:val="00EB4E82"/>
    <w:rsid w:val="00EB60F2"/>
    <w:rsid w:val="00EB6391"/>
    <w:rsid w:val="00EB6A4F"/>
    <w:rsid w:val="00EC0164"/>
    <w:rsid w:val="00EC02C0"/>
    <w:rsid w:val="00EC05CA"/>
    <w:rsid w:val="00EC05E9"/>
    <w:rsid w:val="00EC061A"/>
    <w:rsid w:val="00EC063E"/>
    <w:rsid w:val="00EC118B"/>
    <w:rsid w:val="00EC1A3D"/>
    <w:rsid w:val="00EC2857"/>
    <w:rsid w:val="00EC3CCA"/>
    <w:rsid w:val="00EC6F70"/>
    <w:rsid w:val="00ED0400"/>
    <w:rsid w:val="00ED07CF"/>
    <w:rsid w:val="00ED16B0"/>
    <w:rsid w:val="00ED236D"/>
    <w:rsid w:val="00ED2A19"/>
    <w:rsid w:val="00ED3488"/>
    <w:rsid w:val="00ED34CB"/>
    <w:rsid w:val="00ED3578"/>
    <w:rsid w:val="00ED3771"/>
    <w:rsid w:val="00ED3B66"/>
    <w:rsid w:val="00ED4415"/>
    <w:rsid w:val="00ED4A20"/>
    <w:rsid w:val="00ED4A5F"/>
    <w:rsid w:val="00ED4D52"/>
    <w:rsid w:val="00ED5027"/>
    <w:rsid w:val="00ED596D"/>
    <w:rsid w:val="00ED6433"/>
    <w:rsid w:val="00ED6FBE"/>
    <w:rsid w:val="00ED7729"/>
    <w:rsid w:val="00ED777B"/>
    <w:rsid w:val="00ED7FE6"/>
    <w:rsid w:val="00EE0503"/>
    <w:rsid w:val="00EE3293"/>
    <w:rsid w:val="00EE380E"/>
    <w:rsid w:val="00EE3BB8"/>
    <w:rsid w:val="00EE453A"/>
    <w:rsid w:val="00EE4923"/>
    <w:rsid w:val="00EE4C09"/>
    <w:rsid w:val="00EE580A"/>
    <w:rsid w:val="00EE5F62"/>
    <w:rsid w:val="00EE63A1"/>
    <w:rsid w:val="00EE6DC5"/>
    <w:rsid w:val="00EE719F"/>
    <w:rsid w:val="00EE7ABB"/>
    <w:rsid w:val="00EE7E24"/>
    <w:rsid w:val="00EE7EC6"/>
    <w:rsid w:val="00EF0078"/>
    <w:rsid w:val="00EF0634"/>
    <w:rsid w:val="00EF084D"/>
    <w:rsid w:val="00EF0BA2"/>
    <w:rsid w:val="00EF0C5B"/>
    <w:rsid w:val="00EF0F41"/>
    <w:rsid w:val="00EF156E"/>
    <w:rsid w:val="00EF1C2E"/>
    <w:rsid w:val="00EF1EE1"/>
    <w:rsid w:val="00EF255F"/>
    <w:rsid w:val="00EF28CE"/>
    <w:rsid w:val="00EF30CC"/>
    <w:rsid w:val="00EF36DB"/>
    <w:rsid w:val="00EF3BAA"/>
    <w:rsid w:val="00EF3F6E"/>
    <w:rsid w:val="00EF536B"/>
    <w:rsid w:val="00EF59BC"/>
    <w:rsid w:val="00EF6080"/>
    <w:rsid w:val="00EF6616"/>
    <w:rsid w:val="00EF6775"/>
    <w:rsid w:val="00EF713F"/>
    <w:rsid w:val="00EF7C6B"/>
    <w:rsid w:val="00F018F9"/>
    <w:rsid w:val="00F01E9B"/>
    <w:rsid w:val="00F02301"/>
    <w:rsid w:val="00F02F60"/>
    <w:rsid w:val="00F030DA"/>
    <w:rsid w:val="00F0317F"/>
    <w:rsid w:val="00F03471"/>
    <w:rsid w:val="00F055DF"/>
    <w:rsid w:val="00F06518"/>
    <w:rsid w:val="00F066E8"/>
    <w:rsid w:val="00F06ABF"/>
    <w:rsid w:val="00F06E55"/>
    <w:rsid w:val="00F104A9"/>
    <w:rsid w:val="00F10939"/>
    <w:rsid w:val="00F109C2"/>
    <w:rsid w:val="00F11DBD"/>
    <w:rsid w:val="00F123AF"/>
    <w:rsid w:val="00F132DE"/>
    <w:rsid w:val="00F13819"/>
    <w:rsid w:val="00F138B3"/>
    <w:rsid w:val="00F13F5E"/>
    <w:rsid w:val="00F156DA"/>
    <w:rsid w:val="00F15903"/>
    <w:rsid w:val="00F159B2"/>
    <w:rsid w:val="00F15C35"/>
    <w:rsid w:val="00F1656E"/>
    <w:rsid w:val="00F1737B"/>
    <w:rsid w:val="00F20390"/>
    <w:rsid w:val="00F20827"/>
    <w:rsid w:val="00F214C8"/>
    <w:rsid w:val="00F21EEE"/>
    <w:rsid w:val="00F22166"/>
    <w:rsid w:val="00F22E24"/>
    <w:rsid w:val="00F2382D"/>
    <w:rsid w:val="00F259FC"/>
    <w:rsid w:val="00F267E2"/>
    <w:rsid w:val="00F2684A"/>
    <w:rsid w:val="00F26A86"/>
    <w:rsid w:val="00F26C1D"/>
    <w:rsid w:val="00F272F4"/>
    <w:rsid w:val="00F279F7"/>
    <w:rsid w:val="00F27F15"/>
    <w:rsid w:val="00F30183"/>
    <w:rsid w:val="00F30AAE"/>
    <w:rsid w:val="00F318C3"/>
    <w:rsid w:val="00F31C9B"/>
    <w:rsid w:val="00F327EA"/>
    <w:rsid w:val="00F33715"/>
    <w:rsid w:val="00F33ABD"/>
    <w:rsid w:val="00F345FA"/>
    <w:rsid w:val="00F35626"/>
    <w:rsid w:val="00F35E8C"/>
    <w:rsid w:val="00F36177"/>
    <w:rsid w:val="00F363F9"/>
    <w:rsid w:val="00F36BD7"/>
    <w:rsid w:val="00F3705D"/>
    <w:rsid w:val="00F37159"/>
    <w:rsid w:val="00F3758C"/>
    <w:rsid w:val="00F403BC"/>
    <w:rsid w:val="00F409FA"/>
    <w:rsid w:val="00F40BB4"/>
    <w:rsid w:val="00F4102B"/>
    <w:rsid w:val="00F412BE"/>
    <w:rsid w:val="00F435A9"/>
    <w:rsid w:val="00F4364B"/>
    <w:rsid w:val="00F43681"/>
    <w:rsid w:val="00F436A7"/>
    <w:rsid w:val="00F43987"/>
    <w:rsid w:val="00F44556"/>
    <w:rsid w:val="00F44678"/>
    <w:rsid w:val="00F45D18"/>
    <w:rsid w:val="00F46857"/>
    <w:rsid w:val="00F47198"/>
    <w:rsid w:val="00F4794E"/>
    <w:rsid w:val="00F47CBF"/>
    <w:rsid w:val="00F50A95"/>
    <w:rsid w:val="00F50B87"/>
    <w:rsid w:val="00F510FC"/>
    <w:rsid w:val="00F51FDC"/>
    <w:rsid w:val="00F521F3"/>
    <w:rsid w:val="00F52C25"/>
    <w:rsid w:val="00F53159"/>
    <w:rsid w:val="00F54078"/>
    <w:rsid w:val="00F5469E"/>
    <w:rsid w:val="00F54881"/>
    <w:rsid w:val="00F558CC"/>
    <w:rsid w:val="00F55A23"/>
    <w:rsid w:val="00F55F2B"/>
    <w:rsid w:val="00F5616A"/>
    <w:rsid w:val="00F562BC"/>
    <w:rsid w:val="00F57CD4"/>
    <w:rsid w:val="00F6050C"/>
    <w:rsid w:val="00F607A9"/>
    <w:rsid w:val="00F608FC"/>
    <w:rsid w:val="00F6095E"/>
    <w:rsid w:val="00F60DE0"/>
    <w:rsid w:val="00F60EB6"/>
    <w:rsid w:val="00F613DC"/>
    <w:rsid w:val="00F616EE"/>
    <w:rsid w:val="00F61BCD"/>
    <w:rsid w:val="00F623D6"/>
    <w:rsid w:val="00F62874"/>
    <w:rsid w:val="00F62A15"/>
    <w:rsid w:val="00F64412"/>
    <w:rsid w:val="00F6454A"/>
    <w:rsid w:val="00F648B8"/>
    <w:rsid w:val="00F6527E"/>
    <w:rsid w:val="00F65A32"/>
    <w:rsid w:val="00F65CAB"/>
    <w:rsid w:val="00F660DC"/>
    <w:rsid w:val="00F66267"/>
    <w:rsid w:val="00F67D5E"/>
    <w:rsid w:val="00F71CC1"/>
    <w:rsid w:val="00F71F52"/>
    <w:rsid w:val="00F73735"/>
    <w:rsid w:val="00F7399F"/>
    <w:rsid w:val="00F73BD1"/>
    <w:rsid w:val="00F744A6"/>
    <w:rsid w:val="00F7479C"/>
    <w:rsid w:val="00F7571F"/>
    <w:rsid w:val="00F7599C"/>
    <w:rsid w:val="00F75A1A"/>
    <w:rsid w:val="00F7621F"/>
    <w:rsid w:val="00F77014"/>
    <w:rsid w:val="00F7725F"/>
    <w:rsid w:val="00F81BD5"/>
    <w:rsid w:val="00F81FE0"/>
    <w:rsid w:val="00F82479"/>
    <w:rsid w:val="00F8295B"/>
    <w:rsid w:val="00F83D42"/>
    <w:rsid w:val="00F83F51"/>
    <w:rsid w:val="00F848CB"/>
    <w:rsid w:val="00F85603"/>
    <w:rsid w:val="00F858D2"/>
    <w:rsid w:val="00F85CA5"/>
    <w:rsid w:val="00F862CF"/>
    <w:rsid w:val="00F86C26"/>
    <w:rsid w:val="00F90EDD"/>
    <w:rsid w:val="00F91DB2"/>
    <w:rsid w:val="00F920A1"/>
    <w:rsid w:val="00F92DF5"/>
    <w:rsid w:val="00F93B13"/>
    <w:rsid w:val="00F94B5B"/>
    <w:rsid w:val="00F94D6F"/>
    <w:rsid w:val="00F95434"/>
    <w:rsid w:val="00F9554E"/>
    <w:rsid w:val="00F955AC"/>
    <w:rsid w:val="00F95807"/>
    <w:rsid w:val="00F96713"/>
    <w:rsid w:val="00F97372"/>
    <w:rsid w:val="00F97FB7"/>
    <w:rsid w:val="00FA0973"/>
    <w:rsid w:val="00FA1434"/>
    <w:rsid w:val="00FA15C6"/>
    <w:rsid w:val="00FA1894"/>
    <w:rsid w:val="00FA28E3"/>
    <w:rsid w:val="00FA2D29"/>
    <w:rsid w:val="00FA31F7"/>
    <w:rsid w:val="00FA398B"/>
    <w:rsid w:val="00FA449F"/>
    <w:rsid w:val="00FA4F3E"/>
    <w:rsid w:val="00FA512D"/>
    <w:rsid w:val="00FA51CB"/>
    <w:rsid w:val="00FA5500"/>
    <w:rsid w:val="00FA5BB8"/>
    <w:rsid w:val="00FA5FCF"/>
    <w:rsid w:val="00FA6D1C"/>
    <w:rsid w:val="00FA6D57"/>
    <w:rsid w:val="00FB073F"/>
    <w:rsid w:val="00FB1DC5"/>
    <w:rsid w:val="00FB2252"/>
    <w:rsid w:val="00FB2A7C"/>
    <w:rsid w:val="00FB2D8E"/>
    <w:rsid w:val="00FB3243"/>
    <w:rsid w:val="00FB3B3E"/>
    <w:rsid w:val="00FB3D5A"/>
    <w:rsid w:val="00FB4518"/>
    <w:rsid w:val="00FB5039"/>
    <w:rsid w:val="00FB5967"/>
    <w:rsid w:val="00FB78A5"/>
    <w:rsid w:val="00FC0B9F"/>
    <w:rsid w:val="00FC0C7A"/>
    <w:rsid w:val="00FC1301"/>
    <w:rsid w:val="00FC14AA"/>
    <w:rsid w:val="00FC178D"/>
    <w:rsid w:val="00FC344A"/>
    <w:rsid w:val="00FC43FE"/>
    <w:rsid w:val="00FC45D8"/>
    <w:rsid w:val="00FC5688"/>
    <w:rsid w:val="00FC5A4A"/>
    <w:rsid w:val="00FC5D9D"/>
    <w:rsid w:val="00FC6525"/>
    <w:rsid w:val="00FC6B6D"/>
    <w:rsid w:val="00FC6C8B"/>
    <w:rsid w:val="00FC7181"/>
    <w:rsid w:val="00FD0988"/>
    <w:rsid w:val="00FD12AF"/>
    <w:rsid w:val="00FD16EB"/>
    <w:rsid w:val="00FD3E4F"/>
    <w:rsid w:val="00FD3FB0"/>
    <w:rsid w:val="00FD422A"/>
    <w:rsid w:val="00FD42C1"/>
    <w:rsid w:val="00FD441B"/>
    <w:rsid w:val="00FD4A91"/>
    <w:rsid w:val="00FD4D5F"/>
    <w:rsid w:val="00FD5342"/>
    <w:rsid w:val="00FD5CB9"/>
    <w:rsid w:val="00FD5E7E"/>
    <w:rsid w:val="00FD62A8"/>
    <w:rsid w:val="00FE12C0"/>
    <w:rsid w:val="00FE3DDD"/>
    <w:rsid w:val="00FE4C23"/>
    <w:rsid w:val="00FE4E53"/>
    <w:rsid w:val="00FE56AF"/>
    <w:rsid w:val="00FE5942"/>
    <w:rsid w:val="00FF0294"/>
    <w:rsid w:val="00FF17F2"/>
    <w:rsid w:val="00FF1985"/>
    <w:rsid w:val="00FF1C7D"/>
    <w:rsid w:val="00FF24D9"/>
    <w:rsid w:val="00FF2733"/>
    <w:rsid w:val="00FF2FCA"/>
    <w:rsid w:val="00FF397D"/>
    <w:rsid w:val="00FF60DF"/>
    <w:rsid w:val="00FF6AD1"/>
    <w:rsid w:val="00FF74A3"/>
    <w:rsid w:val="00F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96CCDD"/>
  <w15:docId w15:val="{9CCAC98C-5774-4F12-9431-9C934CDB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E2E"/>
    <w:pPr>
      <w:widowControl w:val="0"/>
      <w:jc w:val="both"/>
    </w:pPr>
    <w:rPr>
      <w:kern w:val="2"/>
      <w:sz w:val="21"/>
    </w:rPr>
  </w:style>
  <w:style w:type="paragraph" w:styleId="Heading1">
    <w:name w:val="heading 1"/>
    <w:aliases w:val="h1,PIM 1,H1,DocAccpt,h11,heading 1TOC,1.标题 1,123321,标准章,Level 1 Topic Heading,1st level,Section Head,l1,H11,H12,H111,H13,H112,1.,章タイトル,Head 1,Head 11,Head 12,Head 111,Head 13,Head 112,Head 14,Head 113,Head 15,Head 114,Head 16,Head 115,Head 17"/>
    <w:basedOn w:val="Normal"/>
    <w:next w:val="Normal"/>
    <w:qFormat/>
    <w:rsid w:val="00D4307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header,h2,Titre B,Heading 2 Hidden,H2,Underrubrik1,prop2,Heading2,No Number,A,o,H2-Heading 2,2,Header 2,l2,Header2,22,heading2,list2,A.B.C.,list 2,Heading Indent No L2,2nd level,I2,Section Title,Heading 2 John,Head2A,1.1  heading 2,第一章 标题 2"/>
    <w:basedOn w:val="Normal"/>
    <w:next w:val="Normal"/>
    <w:link w:val="Heading2Char"/>
    <w:uiPriority w:val="9"/>
    <w:qFormat/>
    <w:rsid w:val="00D4307B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Arial" w:eastAsia="黑体" w:hAnsi="Arial"/>
      <w:b/>
      <w:bCs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79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C41E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C41E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00C41E2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1523A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rsid w:val="001523A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qFormat/>
    <w:rsid w:val="001523A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7">
    <w:name w:val="l正文"/>
    <w:qFormat/>
    <w:rsid w:val="00493B7B"/>
    <w:pPr>
      <w:spacing w:line="360" w:lineRule="auto"/>
      <w:ind w:leftChars="100" w:left="100" w:rightChars="100" w:right="100" w:firstLineChars="200" w:firstLine="200"/>
    </w:pPr>
    <w:rPr>
      <w:kern w:val="2"/>
      <w:sz w:val="22"/>
      <w:szCs w:val="22"/>
    </w:rPr>
  </w:style>
  <w:style w:type="paragraph" w:styleId="DocumentMap">
    <w:name w:val="Document Map"/>
    <w:basedOn w:val="Normal"/>
    <w:semiHidden/>
    <w:rsid w:val="00E479DB"/>
    <w:pPr>
      <w:shd w:val="clear" w:color="auto" w:fill="000080"/>
    </w:pPr>
  </w:style>
  <w:style w:type="paragraph" w:customStyle="1" w:styleId="l8">
    <w:name w:val="l正文可修改"/>
    <w:rsid w:val="00593275"/>
    <w:pPr>
      <w:spacing w:line="360" w:lineRule="auto"/>
      <w:ind w:firstLineChars="200" w:firstLine="200"/>
    </w:pPr>
    <w:rPr>
      <w:kern w:val="2"/>
      <w:sz w:val="22"/>
      <w:szCs w:val="22"/>
    </w:rPr>
  </w:style>
  <w:style w:type="character" w:styleId="CommentReference">
    <w:name w:val="annotation reference"/>
    <w:basedOn w:val="DefaultParagraphFont"/>
    <w:semiHidden/>
    <w:rsid w:val="00E479DB"/>
    <w:rPr>
      <w:sz w:val="21"/>
      <w:szCs w:val="21"/>
    </w:rPr>
  </w:style>
  <w:style w:type="paragraph" w:styleId="CommentText">
    <w:name w:val="annotation text"/>
    <w:basedOn w:val="Normal"/>
    <w:semiHidden/>
    <w:rsid w:val="00E479DB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E479DB"/>
    <w:rPr>
      <w:b/>
      <w:bCs/>
    </w:rPr>
  </w:style>
  <w:style w:type="paragraph" w:styleId="BalloonText">
    <w:name w:val="Balloon Text"/>
    <w:basedOn w:val="Normal"/>
    <w:semiHidden/>
    <w:rsid w:val="00E479DB"/>
    <w:rPr>
      <w:sz w:val="18"/>
      <w:szCs w:val="18"/>
    </w:rPr>
  </w:style>
  <w:style w:type="paragraph" w:customStyle="1" w:styleId="l11">
    <w:name w:val="l标题1"/>
    <w:qFormat/>
    <w:rsid w:val="001523A7"/>
    <w:pPr>
      <w:keepNext/>
      <w:numPr>
        <w:numId w:val="3"/>
      </w:numPr>
      <w:spacing w:beforeLines="50" w:afterLines="100" w:line="360" w:lineRule="auto"/>
      <w:outlineLvl w:val="0"/>
    </w:pPr>
    <w:rPr>
      <w:b/>
      <w:kern w:val="2"/>
      <w:sz w:val="36"/>
      <w:szCs w:val="36"/>
    </w:rPr>
  </w:style>
  <w:style w:type="paragraph" w:customStyle="1" w:styleId="l20">
    <w:name w:val="l标题2"/>
    <w:qFormat/>
    <w:rsid w:val="005367E2"/>
    <w:pPr>
      <w:keepNext/>
      <w:numPr>
        <w:ilvl w:val="1"/>
        <w:numId w:val="3"/>
      </w:numPr>
      <w:spacing w:before="120" w:after="240" w:line="360" w:lineRule="auto"/>
      <w:ind w:leftChars="100" w:left="3984" w:rightChars="100" w:right="100"/>
      <w:outlineLvl w:val="1"/>
    </w:pPr>
    <w:rPr>
      <w:b/>
      <w:kern w:val="2"/>
      <w:sz w:val="32"/>
      <w:szCs w:val="32"/>
    </w:rPr>
  </w:style>
  <w:style w:type="paragraph" w:customStyle="1" w:styleId="l30">
    <w:name w:val="l标题3"/>
    <w:qFormat/>
    <w:rsid w:val="001523A7"/>
    <w:pPr>
      <w:keepNext/>
      <w:numPr>
        <w:ilvl w:val="2"/>
        <w:numId w:val="3"/>
      </w:numPr>
      <w:spacing w:beforeLines="50" w:afterLines="50" w:line="360" w:lineRule="auto"/>
      <w:outlineLvl w:val="2"/>
    </w:pPr>
    <w:rPr>
      <w:b/>
      <w:kern w:val="2"/>
      <w:sz w:val="30"/>
      <w:szCs w:val="30"/>
    </w:rPr>
  </w:style>
  <w:style w:type="paragraph" w:customStyle="1" w:styleId="l4">
    <w:name w:val="l标题4"/>
    <w:next w:val="l7"/>
    <w:qFormat/>
    <w:rsid w:val="001523A7"/>
    <w:pPr>
      <w:keepNext/>
      <w:numPr>
        <w:ilvl w:val="3"/>
        <w:numId w:val="3"/>
      </w:numPr>
      <w:tabs>
        <w:tab w:val="left" w:pos="900"/>
      </w:tabs>
      <w:spacing w:before="120" w:after="120" w:line="360" w:lineRule="auto"/>
      <w:outlineLvl w:val="3"/>
    </w:pPr>
    <w:rPr>
      <w:b/>
      <w:iCs/>
      <w:kern w:val="2"/>
      <w:sz w:val="28"/>
      <w:szCs w:val="28"/>
    </w:rPr>
  </w:style>
  <w:style w:type="paragraph" w:customStyle="1" w:styleId="l5">
    <w:name w:val="l标题5"/>
    <w:next w:val="l7"/>
    <w:qFormat/>
    <w:rsid w:val="001523A7"/>
    <w:pPr>
      <w:keepNext/>
      <w:numPr>
        <w:ilvl w:val="4"/>
        <w:numId w:val="3"/>
      </w:numPr>
      <w:spacing w:beforeLines="50" w:afterLines="50" w:line="360" w:lineRule="auto"/>
      <w:outlineLvl w:val="4"/>
    </w:pPr>
    <w:rPr>
      <w:b/>
      <w:i/>
      <w:iCs/>
      <w:kern w:val="2"/>
      <w:sz w:val="28"/>
      <w:szCs w:val="28"/>
    </w:rPr>
  </w:style>
  <w:style w:type="paragraph" w:styleId="Header">
    <w:name w:val="header"/>
    <w:basedOn w:val="Normal"/>
    <w:link w:val="HeaderChar"/>
    <w:uiPriority w:val="99"/>
    <w:rsid w:val="005B4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l9">
    <w:name w:val="l小标题"/>
    <w:next w:val="l7"/>
    <w:link w:val="lChar"/>
    <w:rsid w:val="00593275"/>
    <w:pPr>
      <w:spacing w:line="360" w:lineRule="auto"/>
    </w:pPr>
    <w:rPr>
      <w:b/>
      <w:iCs/>
      <w:kern w:val="2"/>
      <w:sz w:val="22"/>
      <w:szCs w:val="22"/>
    </w:rPr>
  </w:style>
  <w:style w:type="paragraph" w:customStyle="1" w:styleId="l6">
    <w:name w:val="l小标题列表"/>
    <w:basedOn w:val="l9"/>
    <w:next w:val="l7"/>
    <w:link w:val="lChar0"/>
    <w:rsid w:val="00593275"/>
    <w:pPr>
      <w:numPr>
        <w:numId w:val="2"/>
      </w:numPr>
    </w:pPr>
  </w:style>
  <w:style w:type="paragraph" w:customStyle="1" w:styleId="l1">
    <w:name w:val="l列表1"/>
    <w:qFormat/>
    <w:rsid w:val="00690A67"/>
    <w:pPr>
      <w:numPr>
        <w:numId w:val="6"/>
      </w:numPr>
      <w:tabs>
        <w:tab w:val="left" w:pos="567"/>
      </w:tabs>
      <w:spacing w:line="360" w:lineRule="auto"/>
      <w:ind w:left="840"/>
    </w:pPr>
    <w:rPr>
      <w:iCs/>
      <w:kern w:val="2"/>
      <w:sz w:val="22"/>
      <w:szCs w:val="22"/>
    </w:rPr>
  </w:style>
  <w:style w:type="character" w:customStyle="1" w:styleId="lChar">
    <w:name w:val="l小标题 Char"/>
    <w:basedOn w:val="DefaultParagraphFont"/>
    <w:link w:val="l9"/>
    <w:rsid w:val="00F01E9B"/>
    <w:rPr>
      <w:b/>
      <w:iCs/>
      <w:kern w:val="2"/>
      <w:sz w:val="22"/>
      <w:szCs w:val="22"/>
      <w:lang w:val="en-US" w:eastAsia="zh-CN" w:bidi="ar-SA"/>
    </w:rPr>
  </w:style>
  <w:style w:type="character" w:customStyle="1" w:styleId="lChar0">
    <w:name w:val="l小标题列表 Char"/>
    <w:basedOn w:val="lChar"/>
    <w:link w:val="l6"/>
    <w:rsid w:val="00F01E9B"/>
    <w:rPr>
      <w:b/>
      <w:iCs/>
      <w:kern w:val="2"/>
      <w:sz w:val="22"/>
      <w:szCs w:val="22"/>
      <w:lang w:val="en-US" w:eastAsia="zh-CN" w:bidi="ar-SA"/>
    </w:rPr>
  </w:style>
  <w:style w:type="paragraph" w:customStyle="1" w:styleId="la">
    <w:name w:val="l顶头"/>
    <w:rsid w:val="00734818"/>
    <w:pPr>
      <w:spacing w:line="360" w:lineRule="auto"/>
    </w:pPr>
    <w:rPr>
      <w:iCs/>
      <w:kern w:val="2"/>
      <w:sz w:val="22"/>
      <w:szCs w:val="22"/>
    </w:rPr>
  </w:style>
  <w:style w:type="paragraph" w:customStyle="1" w:styleId="lb">
    <w:name w:val="l缩进"/>
    <w:rsid w:val="00F01E9B"/>
    <w:pPr>
      <w:tabs>
        <w:tab w:val="left" w:pos="420"/>
        <w:tab w:val="left" w:pos="840"/>
        <w:tab w:val="left" w:pos="1260"/>
      </w:tabs>
      <w:spacing w:line="360" w:lineRule="auto"/>
      <w:ind w:leftChars="200" w:left="200" w:firstLineChars="200" w:firstLine="200"/>
    </w:pPr>
    <w:rPr>
      <w:iCs/>
      <w:kern w:val="2"/>
      <w:sz w:val="22"/>
      <w:szCs w:val="22"/>
    </w:rPr>
  </w:style>
  <w:style w:type="paragraph" w:customStyle="1" w:styleId="lc">
    <w:name w:val="l文本框"/>
    <w:rsid w:val="00734818"/>
    <w:rPr>
      <w:iCs/>
      <w:kern w:val="2"/>
      <w:sz w:val="21"/>
      <w:szCs w:val="21"/>
    </w:rPr>
  </w:style>
  <w:style w:type="paragraph" w:customStyle="1" w:styleId="ld">
    <w:name w:val="l中心标题"/>
    <w:rsid w:val="005B4DE6"/>
    <w:pPr>
      <w:spacing w:beforeLines="100" w:afterLines="100" w:line="360" w:lineRule="auto"/>
      <w:jc w:val="center"/>
    </w:pPr>
    <w:rPr>
      <w:b/>
      <w:iCs/>
      <w:kern w:val="2"/>
      <w:sz w:val="36"/>
      <w:szCs w:val="36"/>
    </w:rPr>
  </w:style>
  <w:style w:type="paragraph" w:styleId="Footer">
    <w:name w:val="footer"/>
    <w:basedOn w:val="Normal"/>
    <w:rsid w:val="00A47997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5B4DE6"/>
  </w:style>
  <w:style w:type="paragraph" w:customStyle="1" w:styleId="le">
    <w:name w:val="l居中"/>
    <w:rsid w:val="006B5743"/>
    <w:pPr>
      <w:spacing w:line="360" w:lineRule="auto"/>
      <w:jc w:val="center"/>
    </w:pPr>
    <w:rPr>
      <w:kern w:val="2"/>
      <w:sz w:val="28"/>
      <w:szCs w:val="28"/>
    </w:rPr>
  </w:style>
  <w:style w:type="paragraph" w:styleId="Date">
    <w:name w:val="Date"/>
    <w:basedOn w:val="Normal"/>
    <w:next w:val="Normal"/>
    <w:rsid w:val="006B5743"/>
    <w:pPr>
      <w:ind w:leftChars="2500" w:left="100"/>
    </w:pPr>
  </w:style>
  <w:style w:type="paragraph" w:customStyle="1" w:styleId="l10">
    <w:name w:val="l标题1中心"/>
    <w:rsid w:val="003E524B"/>
    <w:pPr>
      <w:keepNext/>
      <w:pageBreakBefore/>
      <w:numPr>
        <w:numId w:val="4"/>
      </w:numPr>
      <w:pBdr>
        <w:top w:val="single" w:sz="4" w:space="4" w:color="auto"/>
        <w:bottom w:val="single" w:sz="4" w:space="6" w:color="auto"/>
      </w:pBdr>
      <w:spacing w:before="156" w:after="312"/>
      <w:jc w:val="center"/>
      <w:outlineLvl w:val="0"/>
    </w:pPr>
    <w:rPr>
      <w:b/>
      <w:kern w:val="2"/>
      <w:sz w:val="36"/>
      <w:szCs w:val="36"/>
    </w:rPr>
  </w:style>
  <w:style w:type="paragraph" w:customStyle="1" w:styleId="l3">
    <w:name w:val="l标题3小"/>
    <w:basedOn w:val="l30"/>
    <w:rsid w:val="00464C9F"/>
    <w:pPr>
      <w:numPr>
        <w:numId w:val="4"/>
      </w:numPr>
      <w:adjustRightInd w:val="0"/>
      <w:spacing w:before="50" w:after="50"/>
    </w:pPr>
    <w:rPr>
      <w:b w:val="0"/>
      <w:sz w:val="28"/>
      <w:szCs w:val="28"/>
    </w:rPr>
  </w:style>
  <w:style w:type="paragraph" w:customStyle="1" w:styleId="Stylel1Before05lineAfter1line">
    <w:name w:val="Style l标题1 + Before:  0.5 line After:  1 line"/>
    <w:basedOn w:val="l11"/>
    <w:rsid w:val="00AF4952"/>
    <w:pPr>
      <w:spacing w:before="156" w:after="312"/>
    </w:pPr>
    <w:rPr>
      <w:rFonts w:cs="宋体"/>
      <w:bCs/>
      <w:szCs w:val="20"/>
    </w:rPr>
  </w:style>
  <w:style w:type="table" w:styleId="TableGrid">
    <w:name w:val="Table Grid"/>
    <w:basedOn w:val="TableNormal"/>
    <w:qFormat/>
    <w:rsid w:val="00A561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2">
    <w:name w:val="l标题2小"/>
    <w:basedOn w:val="l20"/>
    <w:rsid w:val="00464C9F"/>
    <w:pPr>
      <w:numPr>
        <w:numId w:val="4"/>
      </w:numPr>
      <w:adjustRightInd w:val="0"/>
    </w:pPr>
    <w:rPr>
      <w:b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A07D4"/>
    <w:pPr>
      <w:tabs>
        <w:tab w:val="right" w:leader="dot" w:pos="8302"/>
      </w:tabs>
    </w:pPr>
  </w:style>
  <w:style w:type="character" w:styleId="Hyperlink">
    <w:name w:val="Hyperlink"/>
    <w:basedOn w:val="DefaultParagraphFont"/>
    <w:uiPriority w:val="99"/>
    <w:qFormat/>
    <w:rsid w:val="00A94FA0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94FA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F51FDC"/>
    <w:pPr>
      <w:ind w:leftChars="400" w:left="840"/>
    </w:pPr>
  </w:style>
  <w:style w:type="paragraph" w:customStyle="1" w:styleId="l0">
    <w:name w:val="l表下注释"/>
    <w:basedOn w:val="lc"/>
    <w:next w:val="l7"/>
    <w:rsid w:val="00027304"/>
    <w:pPr>
      <w:numPr>
        <w:ilvl w:val="7"/>
        <w:numId w:val="5"/>
      </w:numPr>
      <w:snapToGrid w:val="0"/>
      <w:ind w:left="1276" w:hanging="1276"/>
      <w:jc w:val="center"/>
      <w:outlineLvl w:val="7"/>
    </w:pPr>
  </w:style>
  <w:style w:type="paragraph" w:customStyle="1" w:styleId="l">
    <w:name w:val="l图下注释"/>
    <w:basedOn w:val="lc"/>
    <w:next w:val="l7"/>
    <w:rsid w:val="00027304"/>
    <w:pPr>
      <w:numPr>
        <w:ilvl w:val="8"/>
        <w:numId w:val="5"/>
      </w:numPr>
      <w:ind w:left="1701" w:hanging="1701"/>
      <w:jc w:val="center"/>
    </w:pPr>
  </w:style>
  <w:style w:type="paragraph" w:styleId="BodyText">
    <w:name w:val="Body Text"/>
    <w:aliases w:val="body text,bt,contents,?y????×?,?y????,?y?????,Body Text(ch),????,body text1,body text2,bt1,body text3,bt2,body text4,bt3,body text5,bt4,body text6,bt5,body text7,bt6,body text8,bt7,body text11,body text21,bt11,body text31,bt21,body text41,bt31"/>
    <w:basedOn w:val="Normal"/>
    <w:link w:val="BodyTextChar"/>
    <w:rsid w:val="00EA07D4"/>
    <w:pPr>
      <w:overflowPunct w:val="0"/>
      <w:autoSpaceDE w:val="0"/>
      <w:autoSpaceDN w:val="0"/>
      <w:adjustRightInd w:val="0"/>
      <w:spacing w:before="100" w:after="100" w:line="240" w:lineRule="atLeast"/>
      <w:ind w:left="2880" w:hanging="360"/>
      <w:textAlignment w:val="baseline"/>
    </w:pPr>
    <w:rPr>
      <w:rFonts w:ascii="宋体"/>
      <w:sz w:val="24"/>
    </w:rPr>
  </w:style>
  <w:style w:type="character" w:customStyle="1" w:styleId="BodyTextChar">
    <w:name w:val="Body Text Char"/>
    <w:aliases w:val="body text Char,bt Char,contents Char,?y????×? Char,?y???? Char,?y????? Char,Body Text(ch) Char,???? Char,body text1 Char,body text2 Char,bt1 Char,body text3 Char,bt2 Char,body text4 Char,bt3 Char,body text5 Char,bt4 Char,body text6 Char"/>
    <w:basedOn w:val="DefaultParagraphFont"/>
    <w:link w:val="BodyText"/>
    <w:rsid w:val="00EA07D4"/>
    <w:rPr>
      <w:rFonts w:ascii="宋体"/>
      <w:sz w:val="24"/>
    </w:rPr>
  </w:style>
  <w:style w:type="paragraph" w:customStyle="1" w:styleId="TitleBar">
    <w:name w:val="Title Bar"/>
    <w:basedOn w:val="Normal"/>
    <w:rsid w:val="00EA07D4"/>
    <w:pPr>
      <w:keepNext/>
      <w:pageBreakBefore/>
      <w:shd w:val="solid" w:color="auto" w:fill="auto"/>
      <w:overflowPunct w:val="0"/>
      <w:autoSpaceDE w:val="0"/>
      <w:autoSpaceDN w:val="0"/>
      <w:adjustRightInd w:val="0"/>
      <w:spacing w:before="1680"/>
      <w:ind w:left="2520" w:right="720"/>
      <w:jc w:val="left"/>
      <w:textAlignment w:val="baseline"/>
    </w:pPr>
    <w:rPr>
      <w:rFonts w:ascii="Book Antiqua" w:hAnsi="Book Antiqua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41E2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41E2E"/>
    <w:rPr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41E2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41E2E"/>
    <w:rPr>
      <w:rFonts w:eastAsia="Times New Roman"/>
      <w:b/>
      <w:bCs/>
      <w:color w:val="000000"/>
      <w:sz w:val="32"/>
      <w:szCs w:val="32"/>
    </w:rPr>
  </w:style>
  <w:style w:type="character" w:customStyle="1" w:styleId="Heading2Char">
    <w:name w:val="Heading 2 Char"/>
    <w:aliases w:val="header Char,h2 Char,Titre B Char,Heading 2 Hidden Char,H2 Char,Underrubrik1 Char,prop2 Char,Heading2 Char,No Number Char,A Char,o Char,H2-Heading 2 Char,2 Char,Header 2 Char,l2 Char,Header2 Char,22 Char,heading2 Char,list2 Char,I2 Char"/>
    <w:link w:val="Heading2"/>
    <w:uiPriority w:val="9"/>
    <w:rsid w:val="00C41E2E"/>
    <w:rPr>
      <w:rFonts w:ascii="Arial" w:eastAsia="黑体" w:hAnsi="Arial"/>
      <w:b/>
      <w:bCs/>
      <w:kern w:val="2"/>
      <w:sz w:val="36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C41E2E"/>
    <w:pPr>
      <w:ind w:firstLineChars="200" w:firstLine="420"/>
    </w:pPr>
  </w:style>
  <w:style w:type="paragraph" w:customStyle="1" w:styleId="Default">
    <w:name w:val="Default"/>
    <w:rsid w:val="00C41E2E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a">
    <w:name w:val="正文段落"/>
    <w:basedOn w:val="NormalIndent"/>
    <w:rsid w:val="00342975"/>
    <w:pPr>
      <w:widowControl/>
      <w:spacing w:after="120" w:line="360" w:lineRule="auto"/>
      <w:ind w:firstLine="200"/>
    </w:pPr>
    <w:rPr>
      <w:sz w:val="24"/>
      <w:szCs w:val="24"/>
    </w:rPr>
  </w:style>
  <w:style w:type="paragraph" w:styleId="NormalIndent">
    <w:name w:val="Normal Indent"/>
    <w:basedOn w:val="Normal"/>
    <w:rsid w:val="00342975"/>
    <w:pPr>
      <w:ind w:firstLineChars="200" w:firstLine="420"/>
    </w:pPr>
  </w:style>
  <w:style w:type="character" w:customStyle="1" w:styleId="O-1Char">
    <w:name w:val="O标书列表-1 Char"/>
    <w:basedOn w:val="DefaultParagraphFont"/>
    <w:link w:val="O-1"/>
    <w:locked/>
    <w:rsid w:val="000A559D"/>
    <w:rPr>
      <w:kern w:val="2"/>
      <w:sz w:val="21"/>
      <w:szCs w:val="24"/>
    </w:rPr>
  </w:style>
  <w:style w:type="paragraph" w:customStyle="1" w:styleId="O-1">
    <w:name w:val="O标书列表-1"/>
    <w:basedOn w:val="Normal"/>
    <w:link w:val="O-1Char"/>
    <w:rsid w:val="000A559D"/>
    <w:pPr>
      <w:numPr>
        <w:numId w:val="7"/>
      </w:numPr>
      <w:spacing w:line="360" w:lineRule="auto"/>
      <w:ind w:leftChars="200" w:left="200" w:hangingChars="100" w:hanging="100"/>
    </w:pPr>
    <w:rPr>
      <w:szCs w:val="24"/>
    </w:rPr>
  </w:style>
  <w:style w:type="character" w:customStyle="1" w:styleId="oChar">
    <w:name w:val="o标书正文 Char"/>
    <w:basedOn w:val="DefaultParagraphFont"/>
    <w:link w:val="o"/>
    <w:locked/>
    <w:rsid w:val="00B30D21"/>
    <w:rPr>
      <w:rFonts w:eastAsia="Times New Roman"/>
      <w:spacing w:val="10"/>
      <w:kern w:val="2"/>
      <w:sz w:val="24"/>
      <w:szCs w:val="21"/>
    </w:rPr>
  </w:style>
  <w:style w:type="paragraph" w:customStyle="1" w:styleId="o">
    <w:name w:val="o标书正文"/>
    <w:basedOn w:val="NormalIndent"/>
    <w:link w:val="oChar"/>
    <w:rsid w:val="00B30D21"/>
    <w:pPr>
      <w:spacing w:before="60" w:after="60" w:line="360" w:lineRule="auto"/>
      <w:ind w:firstLineChars="163" w:firstLine="424"/>
    </w:pPr>
    <w:rPr>
      <w:rFonts w:eastAsia="Times New Roman"/>
      <w:spacing w:val="10"/>
      <w:sz w:val="24"/>
      <w:szCs w:val="21"/>
    </w:rPr>
  </w:style>
  <w:style w:type="character" w:customStyle="1" w:styleId="O1Char">
    <w:name w:val="O标书小标题1 Char"/>
    <w:basedOn w:val="DefaultParagraphFont"/>
    <w:link w:val="O1"/>
    <w:locked/>
    <w:rsid w:val="00B30D21"/>
    <w:rPr>
      <w:rFonts w:ascii="Arial" w:hAnsi="Arial" w:cs="Arial"/>
      <w:b/>
      <w:spacing w:val="10"/>
      <w:kern w:val="2"/>
      <w:sz w:val="24"/>
      <w:szCs w:val="21"/>
    </w:rPr>
  </w:style>
  <w:style w:type="paragraph" w:customStyle="1" w:styleId="O1">
    <w:name w:val="O标书小标题1"/>
    <w:basedOn w:val="NormalIndent"/>
    <w:link w:val="O1Char"/>
    <w:rsid w:val="00B30D21"/>
    <w:pPr>
      <w:spacing w:before="60" w:after="60" w:line="360" w:lineRule="auto"/>
      <w:ind w:firstLineChars="0" w:firstLine="0"/>
    </w:pPr>
    <w:rPr>
      <w:rFonts w:ascii="Arial" w:hAnsi="Arial" w:cs="Arial"/>
      <w:b/>
      <w:spacing w:val="10"/>
      <w:sz w:val="24"/>
      <w:szCs w:val="21"/>
    </w:rPr>
  </w:style>
  <w:style w:type="character" w:customStyle="1" w:styleId="bold">
    <w:name w:val="bold"/>
    <w:basedOn w:val="DefaultParagraphFont"/>
    <w:rsid w:val="00087AD2"/>
  </w:style>
  <w:style w:type="character" w:customStyle="1" w:styleId="ListParagraphChar">
    <w:name w:val="List Paragraph Char"/>
    <w:link w:val="ListParagraph"/>
    <w:uiPriority w:val="34"/>
    <w:locked/>
    <w:rsid w:val="004975F2"/>
    <w:rPr>
      <w:kern w:val="2"/>
      <w:sz w:val="21"/>
    </w:rPr>
  </w:style>
  <w:style w:type="paragraph" w:customStyle="1" w:styleId="O2">
    <w:name w:val="O标书列表2"/>
    <w:basedOn w:val="ListParagraph"/>
    <w:rsid w:val="004975F2"/>
    <w:pPr>
      <w:numPr>
        <w:ilvl w:val="1"/>
        <w:numId w:val="8"/>
      </w:numPr>
      <w:tabs>
        <w:tab w:val="num" w:pos="360"/>
      </w:tabs>
      <w:ind w:leftChars="403" w:left="1273" w:hangingChars="178" w:hanging="427"/>
    </w:pPr>
    <w:rPr>
      <w:sz w:val="24"/>
      <w:szCs w:val="18"/>
    </w:rPr>
  </w:style>
  <w:style w:type="paragraph" w:customStyle="1" w:styleId="l1051">
    <w:name w:val="样式 l标题1 + 段前: 0.5 行 段后: 1 行"/>
    <w:basedOn w:val="l11"/>
    <w:qFormat/>
    <w:rsid w:val="00312A8E"/>
    <w:pPr>
      <w:spacing w:before="156" w:after="312"/>
    </w:pPr>
    <w:rPr>
      <w:rFonts w:cs="宋体"/>
      <w:bCs/>
      <w:szCs w:val="20"/>
    </w:rPr>
  </w:style>
  <w:style w:type="paragraph" w:customStyle="1" w:styleId="B3">
    <w:name w:val="B3"/>
    <w:basedOn w:val="Normal"/>
    <w:rsid w:val="00090AB0"/>
    <w:pPr>
      <w:widowControl/>
      <w:spacing w:after="120"/>
      <w:ind w:left="1152"/>
      <w:jc w:val="left"/>
    </w:pPr>
    <w:rPr>
      <w:kern w:val="0"/>
      <w:sz w:val="22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090AB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outeTitle">
    <w:name w:val="Route Title"/>
    <w:basedOn w:val="Normal"/>
    <w:rsid w:val="002F092B"/>
    <w:pPr>
      <w:keepLines/>
      <w:widowControl/>
      <w:overflowPunct w:val="0"/>
      <w:autoSpaceDE w:val="0"/>
      <w:autoSpaceDN w:val="0"/>
      <w:adjustRightInd w:val="0"/>
      <w:spacing w:after="120"/>
      <w:ind w:left="2520" w:right="720"/>
      <w:jc w:val="left"/>
      <w:textAlignment w:val="baseline"/>
    </w:pPr>
    <w:rPr>
      <w:rFonts w:ascii="Book Antiqua" w:hAnsi="Book Antiqua"/>
      <w:kern w:val="0"/>
      <w:sz w:val="36"/>
    </w:rPr>
  </w:style>
  <w:style w:type="character" w:customStyle="1" w:styleId="HighlightedVariable">
    <w:name w:val="Highlighted Variable"/>
    <w:basedOn w:val="DefaultParagraphFont"/>
    <w:rsid w:val="002F092B"/>
    <w:rPr>
      <w:rFonts w:ascii="Book Antiqua" w:hAnsi="Book Antiqua"/>
      <w:color w:val="0000FF"/>
    </w:rPr>
  </w:style>
  <w:style w:type="paragraph" w:customStyle="1" w:styleId="HeadingBar">
    <w:name w:val="Heading Bar"/>
    <w:basedOn w:val="Normal"/>
    <w:next w:val="Heading3"/>
    <w:rsid w:val="002F092B"/>
    <w:pPr>
      <w:keepNext/>
      <w:keepLines/>
      <w:widowControl/>
      <w:shd w:val="solid" w:color="auto" w:fill="auto"/>
      <w:overflowPunct w:val="0"/>
      <w:autoSpaceDE w:val="0"/>
      <w:autoSpaceDN w:val="0"/>
      <w:adjustRightInd w:val="0"/>
      <w:spacing w:before="240"/>
      <w:ind w:right="7920"/>
      <w:jc w:val="left"/>
      <w:textAlignment w:val="baseline"/>
    </w:pPr>
    <w:rPr>
      <w:rFonts w:ascii="Book Antiqua" w:hAnsi="Book Antiqua"/>
      <w:color w:val="FFFFFF"/>
      <w:kern w:val="0"/>
      <w:sz w:val="8"/>
    </w:rPr>
  </w:style>
  <w:style w:type="paragraph" w:customStyle="1" w:styleId="TableHeading">
    <w:name w:val="Table Heading"/>
    <w:basedOn w:val="TableText"/>
    <w:rsid w:val="002F092B"/>
    <w:pPr>
      <w:spacing w:before="120" w:after="120"/>
    </w:pPr>
    <w:rPr>
      <w:b/>
    </w:rPr>
  </w:style>
  <w:style w:type="paragraph" w:customStyle="1" w:styleId="TableText">
    <w:name w:val="Table Text"/>
    <w:basedOn w:val="Normal"/>
    <w:rsid w:val="002F092B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E16A5"/>
    <w:rPr>
      <w:kern w:val="2"/>
      <w:sz w:val="18"/>
      <w:szCs w:val="18"/>
    </w:rPr>
  </w:style>
  <w:style w:type="paragraph" w:customStyle="1" w:styleId="1">
    <w:name w:val="正文1"/>
    <w:basedOn w:val="Normal"/>
    <w:rsid w:val="007615DC"/>
    <w:pPr>
      <w:numPr>
        <w:numId w:val="11"/>
      </w:numPr>
    </w:pPr>
    <w:rPr>
      <w:b/>
      <w:sz w:val="28"/>
      <w:szCs w:val="24"/>
    </w:rPr>
  </w:style>
  <w:style w:type="character" w:styleId="Strong">
    <w:name w:val="Strong"/>
    <w:basedOn w:val="DefaultParagraphFont"/>
    <w:uiPriority w:val="22"/>
    <w:qFormat/>
    <w:rsid w:val="00010E02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706AB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B78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B78A5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B949C0"/>
  </w:style>
  <w:style w:type="character" w:styleId="Emphasis">
    <w:name w:val="Emphasis"/>
    <w:basedOn w:val="DefaultParagraphFont"/>
    <w:uiPriority w:val="20"/>
    <w:qFormat/>
    <w:rsid w:val="00DD16A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01D4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427B5"/>
    <w:pPr>
      <w:widowControl/>
      <w:spacing w:after="100" w:line="259" w:lineRule="auto"/>
      <w:ind w:left="66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427B5"/>
    <w:pPr>
      <w:widowControl/>
      <w:spacing w:after="100" w:line="259" w:lineRule="auto"/>
      <w:ind w:left="88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427B5"/>
    <w:pPr>
      <w:widowControl/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427B5"/>
    <w:pPr>
      <w:widowControl/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427B5"/>
    <w:pPr>
      <w:widowControl/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427B5"/>
    <w:pPr>
      <w:widowControl/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italic">
    <w:name w:val="italic"/>
    <w:basedOn w:val="DefaultParagraphFont"/>
    <w:rsid w:val="00CC159F"/>
  </w:style>
  <w:style w:type="character" w:customStyle="1" w:styleId="codeinlineitalic">
    <w:name w:val="codeinlineitalic"/>
    <w:basedOn w:val="DefaultParagraphFont"/>
    <w:rsid w:val="00CC159F"/>
  </w:style>
  <w:style w:type="paragraph" w:customStyle="1" w:styleId="notep1">
    <w:name w:val="notep1"/>
    <w:basedOn w:val="Normal"/>
    <w:rsid w:val="00C61613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hljs-keyword">
    <w:name w:val="hljs-keyword"/>
    <w:basedOn w:val="DefaultParagraphFont"/>
    <w:rsid w:val="006A09CE"/>
  </w:style>
  <w:style w:type="character" w:customStyle="1" w:styleId="hljs-number">
    <w:name w:val="hljs-number"/>
    <w:basedOn w:val="DefaultParagraphFont"/>
    <w:rsid w:val="006A09CE"/>
  </w:style>
  <w:style w:type="character" w:customStyle="1" w:styleId="hljs-string">
    <w:name w:val="hljs-string"/>
    <w:basedOn w:val="DefaultParagraphFont"/>
    <w:rsid w:val="006A09CE"/>
  </w:style>
  <w:style w:type="character" w:customStyle="1" w:styleId="hljs-builtin">
    <w:name w:val="hljs-built_in"/>
    <w:basedOn w:val="DefaultParagraphFont"/>
    <w:rsid w:val="006A09CE"/>
  </w:style>
  <w:style w:type="character" w:customStyle="1" w:styleId="oui-display-inline-block">
    <w:name w:val="oui-display-inline-block"/>
    <w:basedOn w:val="DefaultParagraphFont"/>
    <w:rsid w:val="00375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915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24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8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38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932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54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2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3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3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5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8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24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47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51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28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38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7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3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8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6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0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35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18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7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5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9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70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9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6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54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5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63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81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4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8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1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7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4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5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3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46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57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9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14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16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6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894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98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757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212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1511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07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434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556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230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ocs.cloud.oracle.com/en-us/iaas/Content/Compute/References/computeshape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loud.oracle.com/en-us/iaas/Content/General/Concepts/regions.ht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documents\oracle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B579F-5435-4476-9B53-61DC16AC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oracle-template.dot</Template>
  <TotalTime>192</TotalTime>
  <Pages>16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SE Hub</vt:lpstr>
    </vt:vector>
  </TitlesOfParts>
  <Company>home</Company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SE Hub</dc:title>
  <dc:creator>Justin Zou</dc:creator>
  <cp:lastModifiedBy>LU YANG</cp:lastModifiedBy>
  <cp:revision>76</cp:revision>
  <cp:lastPrinted>1900-12-31T16:00:00Z</cp:lastPrinted>
  <dcterms:created xsi:type="dcterms:W3CDTF">2022-05-30T05:41:00Z</dcterms:created>
  <dcterms:modified xsi:type="dcterms:W3CDTF">2023-01-11T03:15:00Z</dcterms:modified>
</cp:coreProperties>
</file>